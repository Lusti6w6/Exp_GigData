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F115D5" w14:textId="77777777" w:rsidR="00E75EA5" w:rsidRPr="009D4127" w:rsidRDefault="00E75EA5" w:rsidP="0073326B">
      <w:pPr>
        <w:pStyle w:val="5a"/>
      </w:pPr>
    </w:p>
    <w:p w14:paraId="1250B36E" w14:textId="77777777" w:rsidR="00E75EA5" w:rsidRPr="009D4127" w:rsidRDefault="00E75EA5" w:rsidP="00E75EA5">
      <w:pPr>
        <w:rPr>
          <w:rFonts w:ascii="Huawei Sans" w:eastAsia="方正兰亭黑简体" w:hAnsi="Huawei Sans"/>
        </w:rPr>
      </w:pPr>
    </w:p>
    <w:p w14:paraId="196A4D35" w14:textId="17E4ED32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5D450DE1" w14:textId="5308AE08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0F0948E5" w14:textId="409E85B5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1C7C3611" w14:textId="77777777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2B63D2A6" w14:textId="77777777" w:rsidR="0020153C" w:rsidRPr="009D4127" w:rsidRDefault="0020153C" w:rsidP="0020153C">
      <w:pPr>
        <w:ind w:left="0"/>
        <w:rPr>
          <w:rFonts w:ascii="Huawei Sans" w:eastAsia="方正兰亭黑简体" w:hAnsi="Huawei Sans"/>
        </w:rPr>
      </w:pPr>
    </w:p>
    <w:p w14:paraId="65B1ECFD" w14:textId="77777777" w:rsidR="00B04A98" w:rsidRPr="00B04A98" w:rsidRDefault="00B04A98" w:rsidP="00B04A98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 w:rsidRPr="00B04A98">
        <w:rPr>
          <w:rFonts w:ascii="Huawei Sans" w:eastAsia="方正兰亭黑简体" w:hAnsi="Huawei Sans" w:hint="eastAsia"/>
          <w:sz w:val="72"/>
          <w:szCs w:val="72"/>
          <w:lang w:eastAsia="zh-CN"/>
        </w:rPr>
        <w:t>云主机实现大数据</w:t>
      </w:r>
    </w:p>
    <w:p w14:paraId="22520186" w14:textId="3E2E345A" w:rsidR="0020153C" w:rsidRPr="009D4127" w:rsidRDefault="00B04A98" w:rsidP="00B04A98">
      <w:pPr>
        <w:pStyle w:val="Cover2"/>
        <w:rPr>
          <w:rFonts w:ascii="Huawei Sans" w:eastAsia="方正兰亭黑简体" w:hAnsi="Huawei Sans"/>
          <w:lang w:eastAsia="zh-CN"/>
        </w:rPr>
      </w:pPr>
      <w:r w:rsidRPr="00B04A98">
        <w:rPr>
          <w:rFonts w:ascii="Huawei Sans" w:eastAsia="方正兰亭黑简体" w:hAnsi="Huawei Sans" w:hint="eastAsia"/>
          <w:sz w:val="72"/>
          <w:szCs w:val="72"/>
          <w:lang w:eastAsia="zh-CN"/>
        </w:rPr>
        <w:t>实验</w:t>
      </w:r>
      <w:r w:rsidR="00E12158">
        <w:rPr>
          <w:rFonts w:ascii="Huawei Sans" w:eastAsia="方正兰亭黑简体" w:hAnsi="Huawei Sans" w:hint="eastAsia"/>
          <w:sz w:val="72"/>
          <w:szCs w:val="72"/>
          <w:lang w:eastAsia="zh-CN"/>
        </w:rPr>
        <w:t>指导书</w:t>
      </w:r>
    </w:p>
    <w:p w14:paraId="3F11244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0FA8C2C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8444A97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4EEE72F3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2ED3664" w14:textId="414C8387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2F5EACC8" w14:textId="5E174D38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3EFA5202" w14:textId="2428E973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090A8A2" w14:textId="1B7B2006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D885321" w14:textId="51EA07BB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1A377C9C" w14:textId="5DB420D2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7ED191B9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</w:p>
    <w:p w14:paraId="48D05E2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</w:p>
    <w:p w14:paraId="7CB96A1D" w14:textId="77777777" w:rsidR="00213E96" w:rsidRPr="009D4127" w:rsidRDefault="00213E96" w:rsidP="00213E96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7028DA36" w14:textId="14CA7C1E" w:rsidR="00213E96" w:rsidRPr="009D4127" w:rsidRDefault="00342110" w:rsidP="00213E96">
      <w:pPr>
        <w:pStyle w:val="cover--"/>
        <w:rPr>
          <w:rFonts w:ascii="Huawei Sans" w:eastAsia="方正兰亭黑简体" w:hAnsi="Huawei Sans"/>
          <w:noProof/>
        </w:rPr>
      </w:pPr>
      <w:r w:rsidRPr="009D4127">
        <w:rPr>
          <w:rFonts w:ascii="Huawei Sans" w:eastAsia="方正兰亭黑简体" w:hAnsi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9D4127" w:rsidRDefault="00213E96" w:rsidP="00213E96">
      <w:pPr>
        <w:rPr>
          <w:rFonts w:ascii="Huawei Sans" w:eastAsia="方正兰亭黑简体" w:hAnsi="Huawei Sans"/>
        </w:rPr>
      </w:pPr>
      <w:r w:rsidRPr="009D4127">
        <w:rPr>
          <w:rFonts w:ascii="Huawei Sans" w:eastAsia="方正兰亭黑简体" w:hAnsi="Huawei Sans"/>
          <w:caps/>
        </w:rPr>
        <w:fldChar w:fldCharType="begin"/>
      </w:r>
      <w:r w:rsidRPr="009D4127">
        <w:rPr>
          <w:rFonts w:ascii="Huawei Sans" w:eastAsia="方正兰亭黑简体" w:hAnsi="Huawei Sans"/>
          <w:caps/>
        </w:rPr>
        <w:instrText xml:space="preserve"> DOCPROPERTY  Confidential </w:instrText>
      </w:r>
      <w:r w:rsidRPr="009D4127">
        <w:rPr>
          <w:rFonts w:ascii="Huawei Sans" w:eastAsia="方正兰亭黑简体" w:hAnsi="Huawei Sans"/>
          <w:caps/>
        </w:rPr>
        <w:fldChar w:fldCharType="end"/>
      </w:r>
    </w:p>
    <w:p w14:paraId="6F7BEF1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  <w:r w:rsidRPr="009D4127">
        <w:rPr>
          <w:rFonts w:ascii="Huawei Sans" w:eastAsia="方正兰亭黑简体" w:hAnsi="Huawei Sans"/>
          <w:lang w:eastAsia="zh-CN"/>
        </w:rPr>
        <w:t>华为技术有限公司</w:t>
      </w:r>
    </w:p>
    <w:p w14:paraId="4C0703B4" w14:textId="77777777" w:rsidR="00033B54" w:rsidRPr="009D4127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  <w:sectPr w:rsidR="00033B54" w:rsidRPr="009D4127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9D4127">
        <w:rPr>
          <w:rFonts w:ascii="Huawei Sans" w:eastAsia="方正兰亭黑简体" w:hAnsi="Huawei Sans"/>
        </w:rPr>
        <w:br w:type="page"/>
      </w:r>
    </w:p>
    <w:bookmarkStart w:id="0" w:name="_Ref218071467" w:displacedByCustomXml="next"/>
    <w:bookmarkStart w:id="1" w:name="_Ref218071624" w:displacedByCustomXml="next"/>
    <w:bookmarkStart w:id="2" w:name="_Ref218071784" w:displacedByCustomXml="next"/>
    <w:bookmarkStart w:id="3" w:name="_Ref218072047" w:displacedByCustomXml="next"/>
    <w:bookmarkStart w:id="4" w:name="_Ref218422894" w:displacedByCustomXml="next"/>
    <w:bookmarkStart w:id="5" w:name="_Ref218422900" w:displacedByCustomXml="next"/>
    <w:bookmarkStart w:id="6" w:name="_Ref218423379" w:displacedByCustomXml="next"/>
    <w:bookmarkStart w:id="7" w:name="_Toc218425197" w:displacedByCustomXml="next"/>
    <w:bookmarkStart w:id="8" w:name="_Toc227138864" w:displacedByCustomXml="next"/>
    <w:bookmarkStart w:id="9" w:name="_Toc437504216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9D4127" w:rsidRDefault="0020153C" w:rsidP="00FD6CD0">
          <w:pPr>
            <w:pStyle w:val="Contents"/>
          </w:pPr>
          <w:r w:rsidRPr="009D4127">
            <w:rPr>
              <w:lang w:val="zh-CN"/>
            </w:rPr>
            <w:t>目录</w:t>
          </w:r>
        </w:p>
        <w:p w14:paraId="39AB6548" w14:textId="77777777" w:rsidR="00366E75" w:rsidRDefault="001B148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b w:val="0"/>
              <w:bCs w:val="0"/>
              <w:noProof/>
            </w:rPr>
            <w:fldChar w:fldCharType="begin"/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rFonts w:hint="eastAsia"/>
              <w:b w:val="0"/>
              <w:bCs w:val="0"/>
              <w:noProof/>
            </w:rPr>
            <w:instrText>TOC \o "1-3" \h \z \u</w:instrText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b w:val="0"/>
              <w:bCs w:val="0"/>
              <w:noProof/>
            </w:rPr>
            <w:fldChar w:fldCharType="separate"/>
          </w:r>
          <w:hyperlink w:anchor="_Toc57846510" w:history="1">
            <w:r w:rsidR="00366E75" w:rsidRPr="00607F0D">
              <w:rPr>
                <w:rStyle w:val="ad"/>
                <w:rFonts w:cs="Huawei Sans"/>
                <w:noProof/>
              </w:rPr>
              <w:t>1</w:t>
            </w:r>
            <w:r w:rsidR="00366E75" w:rsidRPr="00607F0D">
              <w:rPr>
                <w:rStyle w:val="ad"/>
                <w:rFonts w:hint="eastAsia"/>
                <w:noProof/>
              </w:rPr>
              <w:t xml:space="preserve"> </w:t>
            </w:r>
            <w:r w:rsidR="00366E75" w:rsidRPr="00607F0D">
              <w:rPr>
                <w:rStyle w:val="ad"/>
                <w:rFonts w:hint="eastAsia"/>
                <w:noProof/>
              </w:rPr>
              <w:t>准备华为云环境</w:t>
            </w:r>
            <w:r w:rsidR="00366E75">
              <w:rPr>
                <w:noProof/>
                <w:webHidden/>
              </w:rPr>
              <w:tab/>
            </w:r>
            <w:r w:rsidR="00366E75">
              <w:rPr>
                <w:noProof/>
                <w:webHidden/>
              </w:rPr>
              <w:fldChar w:fldCharType="begin"/>
            </w:r>
            <w:r w:rsidR="00366E75">
              <w:rPr>
                <w:noProof/>
                <w:webHidden/>
              </w:rPr>
              <w:instrText xml:space="preserve"> PAGEREF _Toc57846510 \h </w:instrText>
            </w:r>
            <w:r w:rsidR="00366E75">
              <w:rPr>
                <w:noProof/>
                <w:webHidden/>
              </w:rPr>
            </w:r>
            <w:r w:rsidR="00366E75">
              <w:rPr>
                <w:noProof/>
                <w:webHidden/>
              </w:rPr>
              <w:fldChar w:fldCharType="separate"/>
            </w:r>
            <w:r w:rsidR="004F2C85">
              <w:rPr>
                <w:noProof/>
                <w:webHidden/>
              </w:rPr>
              <w:t>3</w:t>
            </w:r>
            <w:r w:rsidR="00366E75">
              <w:rPr>
                <w:noProof/>
                <w:webHidden/>
              </w:rPr>
              <w:fldChar w:fldCharType="end"/>
            </w:r>
          </w:hyperlink>
        </w:p>
        <w:p w14:paraId="7F595165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11" w:history="1">
            <w:r w:rsidR="00366E75" w:rsidRPr="00607F0D">
              <w:rPr>
                <w:rStyle w:val="ad"/>
                <w:rFonts w:cs="Huawei Sans"/>
                <w:snapToGrid w:val="0"/>
              </w:rPr>
              <w:t>1.1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实验介绍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_Toc57846511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</w:t>
            </w:r>
            <w:r w:rsidR="00366E75">
              <w:rPr>
                <w:webHidden/>
              </w:rPr>
              <w:fldChar w:fldCharType="end"/>
            </w:r>
          </w:hyperlink>
        </w:p>
        <w:p w14:paraId="20949285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12" w:history="1">
            <w:r w:rsidR="00366E75" w:rsidRPr="00607F0D">
              <w:rPr>
                <w:rStyle w:val="ad"/>
                <w:rFonts w:cs="Huawei Sans"/>
                <w:bCs/>
                <w:snapToGrid w:val="0"/>
                <w:lang w:eastAsia="en-US"/>
              </w:rPr>
              <w:t>1.1.1</w:t>
            </w:r>
            <w:r w:rsidR="00366E75" w:rsidRPr="00607F0D">
              <w:rPr>
                <w:rStyle w:val="ad"/>
                <w:rFonts w:hint="eastAsia"/>
                <w:lang w:eastAsia="en-US"/>
              </w:rPr>
              <w:t xml:space="preserve"> </w:t>
            </w:r>
            <w:r w:rsidR="00366E75" w:rsidRPr="00607F0D">
              <w:rPr>
                <w:rStyle w:val="ad"/>
                <w:rFonts w:hint="eastAsia"/>
                <w:lang w:eastAsia="en-US"/>
              </w:rPr>
              <w:t>关于本实验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_Toc57846512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</w:t>
            </w:r>
            <w:r w:rsidR="00366E75">
              <w:rPr>
                <w:webHidden/>
              </w:rPr>
              <w:fldChar w:fldCharType="end"/>
            </w:r>
          </w:hyperlink>
        </w:p>
        <w:p w14:paraId="7EC5B17C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13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1.1.2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实验目的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_Toc57846513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</w:t>
            </w:r>
            <w:r w:rsidR="00366E75">
              <w:rPr>
                <w:webHidden/>
              </w:rPr>
              <w:fldChar w:fldCharType="end"/>
            </w:r>
          </w:hyperlink>
        </w:p>
        <w:p w14:paraId="0136D298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14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1.1.3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准备实验环境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_Toc57846514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5</w:t>
            </w:r>
            <w:r w:rsidR="00366E75">
              <w:rPr>
                <w:webHidden/>
              </w:rPr>
              <w:fldChar w:fldCharType="end"/>
            </w:r>
          </w:hyperlink>
        </w:p>
        <w:p w14:paraId="2F39BE1A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15" w:history="1">
            <w:r w:rsidR="00366E75" w:rsidRPr="00607F0D">
              <w:rPr>
                <w:rStyle w:val="ad"/>
                <w:rFonts w:cs="Huawei Sans"/>
                <w:snapToGrid w:val="0"/>
              </w:rPr>
              <w:t>1.2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购买华为云</w:t>
            </w:r>
            <w:r w:rsidR="00366E75" w:rsidRPr="00607F0D">
              <w:rPr>
                <w:rStyle w:val="ad"/>
              </w:rPr>
              <w:t>ECS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_Toc57846515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5</w:t>
            </w:r>
            <w:r w:rsidR="00366E75">
              <w:rPr>
                <w:webHidden/>
              </w:rPr>
              <w:fldChar w:fldCharType="end"/>
            </w:r>
          </w:hyperlink>
        </w:p>
        <w:p w14:paraId="553EBDB7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16" w:history="1">
            <w:r w:rsidR="00366E75" w:rsidRPr="00607F0D">
              <w:rPr>
                <w:rStyle w:val="ad"/>
                <w:rFonts w:cs="Huawei Sans"/>
                <w:snapToGrid w:val="0"/>
              </w:rPr>
              <w:t>1.3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购买</w:t>
            </w:r>
            <w:r w:rsidR="00366E75" w:rsidRPr="00607F0D">
              <w:rPr>
                <w:rStyle w:val="ad"/>
              </w:rPr>
              <w:t>OBS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_Toc57846516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9</w:t>
            </w:r>
            <w:r w:rsidR="00366E75">
              <w:rPr>
                <w:webHidden/>
              </w:rPr>
              <w:fldChar w:fldCharType="end"/>
            </w:r>
          </w:hyperlink>
        </w:p>
        <w:p w14:paraId="63010BC1" w14:textId="77777777" w:rsidR="00366E75" w:rsidRDefault="003E185A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7846517" w:history="1">
            <w:r w:rsidR="00366E75" w:rsidRPr="00607F0D">
              <w:rPr>
                <w:rStyle w:val="ad"/>
                <w:rFonts w:cs="Huawei Sans"/>
                <w:noProof/>
              </w:rPr>
              <w:t>2</w:t>
            </w:r>
            <w:r w:rsidR="00366E75" w:rsidRPr="00607F0D">
              <w:rPr>
                <w:rStyle w:val="ad"/>
                <w:rFonts w:hint="eastAsia"/>
                <w:noProof/>
              </w:rPr>
              <w:t xml:space="preserve"> </w:t>
            </w:r>
            <w:r w:rsidR="00366E75" w:rsidRPr="00607F0D">
              <w:rPr>
                <w:rStyle w:val="ad"/>
                <w:rFonts w:hint="eastAsia"/>
                <w:noProof/>
              </w:rPr>
              <w:t>搭建</w:t>
            </w:r>
            <w:r w:rsidR="00366E75" w:rsidRPr="00607F0D">
              <w:rPr>
                <w:rStyle w:val="ad"/>
                <w:noProof/>
              </w:rPr>
              <w:t>Hadoop</w:t>
            </w:r>
            <w:r w:rsidR="00366E75" w:rsidRPr="00607F0D">
              <w:rPr>
                <w:rStyle w:val="ad"/>
                <w:rFonts w:hint="eastAsia"/>
                <w:noProof/>
              </w:rPr>
              <w:t>集群</w:t>
            </w:r>
            <w:r w:rsidR="00366E75">
              <w:rPr>
                <w:noProof/>
                <w:webHidden/>
              </w:rPr>
              <w:tab/>
            </w:r>
            <w:r w:rsidR="00366E75">
              <w:rPr>
                <w:noProof/>
                <w:webHidden/>
              </w:rPr>
              <w:fldChar w:fldCharType="begin"/>
            </w:r>
            <w:r w:rsidR="00366E75">
              <w:rPr>
                <w:noProof/>
                <w:webHidden/>
              </w:rPr>
              <w:instrText xml:space="preserve"> PAGEREF _Toc57846517 \h </w:instrText>
            </w:r>
            <w:r w:rsidR="00366E75">
              <w:rPr>
                <w:noProof/>
                <w:webHidden/>
              </w:rPr>
            </w:r>
            <w:r w:rsidR="00366E75">
              <w:rPr>
                <w:noProof/>
                <w:webHidden/>
              </w:rPr>
              <w:fldChar w:fldCharType="separate"/>
            </w:r>
            <w:r w:rsidR="004F2C85">
              <w:rPr>
                <w:noProof/>
                <w:webHidden/>
              </w:rPr>
              <w:t>13</w:t>
            </w:r>
            <w:r w:rsidR="00366E75">
              <w:rPr>
                <w:noProof/>
                <w:webHidden/>
              </w:rPr>
              <w:fldChar w:fldCharType="end"/>
            </w:r>
          </w:hyperlink>
        </w:p>
        <w:p w14:paraId="3A2CCD6B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18" w:history="1">
            <w:r w:rsidR="00366E75" w:rsidRPr="00607F0D">
              <w:rPr>
                <w:rStyle w:val="ad"/>
                <w:rFonts w:cs="Huawei Sans"/>
                <w:snapToGrid w:val="0"/>
              </w:rPr>
              <w:t>2.1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实验介绍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_Toc57846518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13</w:t>
            </w:r>
            <w:r w:rsidR="00366E75">
              <w:rPr>
                <w:webHidden/>
              </w:rPr>
              <w:fldChar w:fldCharType="end"/>
            </w:r>
          </w:hyperlink>
        </w:p>
        <w:p w14:paraId="63D167B2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19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2.1.1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关于本实验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_Toc57846519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13</w:t>
            </w:r>
            <w:r w:rsidR="00366E75">
              <w:rPr>
                <w:webHidden/>
              </w:rPr>
              <w:fldChar w:fldCharType="end"/>
            </w:r>
          </w:hyperlink>
        </w:p>
        <w:p w14:paraId="73841218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20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2.1.2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实验目的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_Toc57846520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13</w:t>
            </w:r>
            <w:r w:rsidR="00366E75">
              <w:rPr>
                <w:webHidden/>
              </w:rPr>
              <w:fldChar w:fldCharType="end"/>
            </w:r>
          </w:hyperlink>
        </w:p>
        <w:p w14:paraId="2CB71B48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21" w:history="1">
            <w:r w:rsidR="00366E75" w:rsidRPr="00607F0D">
              <w:rPr>
                <w:rStyle w:val="ad"/>
                <w:rFonts w:cs="Huawei Sans"/>
                <w:snapToGrid w:val="0"/>
              </w:rPr>
              <w:t>2.2</w:t>
            </w:r>
            <w:r w:rsidR="00366E75" w:rsidRPr="00607F0D">
              <w:rPr>
                <w:rStyle w:val="ad"/>
              </w:rPr>
              <w:t xml:space="preserve"> Hadoop</w:t>
            </w:r>
            <w:r w:rsidR="00366E75" w:rsidRPr="00607F0D">
              <w:rPr>
                <w:rStyle w:val="ad"/>
                <w:rFonts w:hint="eastAsia"/>
              </w:rPr>
              <w:t>集群搭建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_Toc57846521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13</w:t>
            </w:r>
            <w:r w:rsidR="00366E75">
              <w:rPr>
                <w:webHidden/>
              </w:rPr>
              <w:fldChar w:fldCharType="end"/>
            </w:r>
          </w:hyperlink>
        </w:p>
        <w:p w14:paraId="079E56AD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22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2.2.1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配置</w:t>
            </w:r>
            <w:r w:rsidR="00366E75" w:rsidRPr="00607F0D">
              <w:rPr>
                <w:rStyle w:val="ad"/>
              </w:rPr>
              <w:t>ECS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_Toc57846522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13</w:t>
            </w:r>
            <w:r w:rsidR="00366E75">
              <w:rPr>
                <w:webHidden/>
              </w:rPr>
              <w:fldChar w:fldCharType="end"/>
            </w:r>
          </w:hyperlink>
        </w:p>
        <w:p w14:paraId="606FE331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23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2.2.2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安装</w:t>
            </w:r>
            <w:r w:rsidR="00366E75" w:rsidRPr="00607F0D">
              <w:rPr>
                <w:rStyle w:val="ad"/>
              </w:rPr>
              <w:t>OpenJDK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_Toc57846523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18</w:t>
            </w:r>
            <w:r w:rsidR="00366E75">
              <w:rPr>
                <w:webHidden/>
              </w:rPr>
              <w:fldChar w:fldCharType="end"/>
            </w:r>
          </w:hyperlink>
        </w:p>
        <w:p w14:paraId="3F6BBF6B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24" w:history="1">
            <w:r w:rsidR="00366E75" w:rsidRPr="00607F0D">
              <w:rPr>
                <w:rStyle w:val="ad"/>
                <w:rFonts w:cs="Huawei Sans"/>
                <w:snapToGrid w:val="0"/>
              </w:rPr>
              <w:t>2.3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搭建</w:t>
            </w:r>
            <w:r w:rsidR="00366E75" w:rsidRPr="00607F0D">
              <w:rPr>
                <w:rStyle w:val="ad"/>
              </w:rPr>
              <w:t>Hadoop</w:t>
            </w:r>
            <w:r w:rsidR="00366E75" w:rsidRPr="00607F0D">
              <w:rPr>
                <w:rStyle w:val="ad"/>
                <w:rFonts w:hint="eastAsia"/>
              </w:rPr>
              <w:t>集群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_Toc57846524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20</w:t>
            </w:r>
            <w:r w:rsidR="00366E75">
              <w:rPr>
                <w:webHidden/>
              </w:rPr>
              <w:fldChar w:fldCharType="end"/>
            </w:r>
          </w:hyperlink>
        </w:p>
        <w:p w14:paraId="239B45F0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25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2.3.1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搭建</w:t>
            </w:r>
            <w:r w:rsidR="00366E75" w:rsidRPr="00607F0D">
              <w:rPr>
                <w:rStyle w:val="ad"/>
              </w:rPr>
              <w:t>Hadoop</w:t>
            </w:r>
            <w:r w:rsidR="00366E75" w:rsidRPr="00607F0D">
              <w:rPr>
                <w:rStyle w:val="ad"/>
                <w:rFonts w:hint="eastAsia"/>
              </w:rPr>
              <w:t>集群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_Toc57846525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20</w:t>
            </w:r>
            <w:r w:rsidR="00366E75">
              <w:rPr>
                <w:webHidden/>
              </w:rPr>
              <w:fldChar w:fldCharType="end"/>
            </w:r>
          </w:hyperlink>
        </w:p>
        <w:p w14:paraId="16D6C867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26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2.3.2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测试与</w:t>
            </w:r>
            <w:r w:rsidR="00366E75" w:rsidRPr="00607F0D">
              <w:rPr>
                <w:rStyle w:val="ad"/>
              </w:rPr>
              <w:t>OBS</w:t>
            </w:r>
            <w:r w:rsidR="00366E75" w:rsidRPr="00607F0D">
              <w:rPr>
                <w:rStyle w:val="ad"/>
                <w:rFonts w:hint="eastAsia"/>
              </w:rPr>
              <w:t>互联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_Toc57846526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30</w:t>
            </w:r>
            <w:r w:rsidR="00366E75">
              <w:rPr>
                <w:webHidden/>
              </w:rPr>
              <w:fldChar w:fldCharType="end"/>
            </w:r>
          </w:hyperlink>
        </w:p>
        <w:p w14:paraId="48D2E472" w14:textId="77777777" w:rsidR="00366E75" w:rsidRDefault="003E185A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7846527" w:history="1">
            <w:r w:rsidR="00366E75" w:rsidRPr="00607F0D">
              <w:rPr>
                <w:rStyle w:val="ad"/>
                <w:rFonts w:cs="Huawei Sans"/>
                <w:noProof/>
              </w:rPr>
              <w:t>3</w:t>
            </w:r>
            <w:r w:rsidR="00366E75" w:rsidRPr="00607F0D">
              <w:rPr>
                <w:rStyle w:val="ad"/>
                <w:noProof/>
              </w:rPr>
              <w:t xml:space="preserve"> MapReduce</w:t>
            </w:r>
            <w:r w:rsidR="00366E75" w:rsidRPr="00607F0D">
              <w:rPr>
                <w:rStyle w:val="ad"/>
                <w:rFonts w:hint="eastAsia"/>
                <w:noProof/>
              </w:rPr>
              <w:t>程序实验</w:t>
            </w:r>
            <w:r w:rsidR="00366E75">
              <w:rPr>
                <w:noProof/>
                <w:webHidden/>
              </w:rPr>
              <w:tab/>
            </w:r>
            <w:r w:rsidR="00366E75">
              <w:rPr>
                <w:noProof/>
                <w:webHidden/>
              </w:rPr>
              <w:fldChar w:fldCharType="begin"/>
            </w:r>
            <w:r w:rsidR="00366E75">
              <w:rPr>
                <w:noProof/>
                <w:webHidden/>
              </w:rPr>
              <w:instrText xml:space="preserve"> PAGEREF _Toc57846527 \h </w:instrText>
            </w:r>
            <w:r w:rsidR="00366E75">
              <w:rPr>
                <w:noProof/>
                <w:webHidden/>
              </w:rPr>
            </w:r>
            <w:r w:rsidR="00366E75">
              <w:rPr>
                <w:noProof/>
                <w:webHidden/>
              </w:rPr>
              <w:fldChar w:fldCharType="separate"/>
            </w:r>
            <w:r w:rsidR="004F2C85">
              <w:rPr>
                <w:noProof/>
                <w:webHidden/>
              </w:rPr>
              <w:t>32</w:t>
            </w:r>
            <w:r w:rsidR="00366E75">
              <w:rPr>
                <w:noProof/>
                <w:webHidden/>
              </w:rPr>
              <w:fldChar w:fldCharType="end"/>
            </w:r>
          </w:hyperlink>
        </w:p>
        <w:p w14:paraId="5D92B8C3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28" w:history="1">
            <w:r w:rsidR="00366E75" w:rsidRPr="00607F0D">
              <w:rPr>
                <w:rStyle w:val="ad"/>
                <w:rFonts w:cs="Huawei Sans"/>
                <w:snapToGrid w:val="0"/>
              </w:rPr>
              <w:t>3.1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实验介绍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_Toc57846528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32</w:t>
            </w:r>
            <w:r w:rsidR="00366E75">
              <w:rPr>
                <w:webHidden/>
              </w:rPr>
              <w:fldChar w:fldCharType="end"/>
            </w:r>
          </w:hyperlink>
        </w:p>
        <w:p w14:paraId="60C6F864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29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3.1.1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关于本实验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_Toc57846529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32</w:t>
            </w:r>
            <w:r w:rsidR="00366E75">
              <w:rPr>
                <w:webHidden/>
              </w:rPr>
              <w:fldChar w:fldCharType="end"/>
            </w:r>
          </w:hyperlink>
        </w:p>
        <w:p w14:paraId="4C33EF37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30" w:history="1">
            <w:r w:rsidR="00366E75" w:rsidRPr="00607F0D">
              <w:rPr>
                <w:rStyle w:val="ad"/>
                <w:rFonts w:cs="Huawei Sans"/>
                <w:snapToGrid w:val="0"/>
              </w:rPr>
              <w:t>3.2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实验目的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_Toc57846530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32</w:t>
            </w:r>
            <w:r w:rsidR="00366E75">
              <w:rPr>
                <w:webHidden/>
              </w:rPr>
              <w:fldChar w:fldCharType="end"/>
            </w:r>
          </w:hyperlink>
        </w:p>
        <w:p w14:paraId="7F6CF77B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31" w:history="1">
            <w:r w:rsidR="00366E75" w:rsidRPr="00607F0D">
              <w:rPr>
                <w:rStyle w:val="ad"/>
                <w:rFonts w:cs="Huawei Sans"/>
                <w:snapToGrid w:val="0"/>
              </w:rPr>
              <w:t>3.3</w:t>
            </w:r>
            <w:r w:rsidR="00366E75" w:rsidRPr="00607F0D">
              <w:rPr>
                <w:rStyle w:val="ad"/>
              </w:rPr>
              <w:t xml:space="preserve"> MapReduce</w:t>
            </w:r>
            <w:r w:rsidR="00366E75" w:rsidRPr="00607F0D">
              <w:rPr>
                <w:rStyle w:val="ad"/>
                <w:rFonts w:hint="eastAsia"/>
              </w:rPr>
              <w:t>存算分离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_Toc57846531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32</w:t>
            </w:r>
            <w:r w:rsidR="00366E75">
              <w:rPr>
                <w:webHidden/>
              </w:rPr>
              <w:fldChar w:fldCharType="end"/>
            </w:r>
          </w:hyperlink>
        </w:p>
        <w:p w14:paraId="125F161C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32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3.3.1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测试</w:t>
            </w:r>
            <w:r w:rsidR="00366E75" w:rsidRPr="00607F0D">
              <w:rPr>
                <w:rStyle w:val="ad"/>
              </w:rPr>
              <w:t>Hadoop</w:t>
            </w:r>
            <w:r w:rsidR="00366E75" w:rsidRPr="00607F0D">
              <w:rPr>
                <w:rStyle w:val="ad"/>
                <w:rFonts w:hint="eastAsia"/>
              </w:rPr>
              <w:t>集群功能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_Toc57846532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32</w:t>
            </w:r>
            <w:r w:rsidR="00366E75">
              <w:rPr>
                <w:webHidden/>
              </w:rPr>
              <w:fldChar w:fldCharType="end"/>
            </w:r>
          </w:hyperlink>
        </w:p>
        <w:p w14:paraId="64DFDD5A" w14:textId="77777777" w:rsidR="00366E75" w:rsidRDefault="003E185A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7846533" w:history="1">
            <w:r w:rsidR="00366E75" w:rsidRPr="00607F0D">
              <w:rPr>
                <w:rStyle w:val="ad"/>
                <w:rFonts w:cs="Huawei Sans"/>
                <w:noProof/>
              </w:rPr>
              <w:t>4</w:t>
            </w:r>
            <w:r w:rsidR="00366E75" w:rsidRPr="00607F0D">
              <w:rPr>
                <w:rStyle w:val="ad"/>
                <w:rFonts w:hint="eastAsia"/>
                <w:noProof/>
              </w:rPr>
              <w:t xml:space="preserve"> </w:t>
            </w:r>
            <w:r w:rsidR="00366E75" w:rsidRPr="00607F0D">
              <w:rPr>
                <w:rStyle w:val="ad"/>
                <w:rFonts w:hint="eastAsia"/>
                <w:noProof/>
              </w:rPr>
              <w:t>释放云服务资源</w:t>
            </w:r>
            <w:r w:rsidR="00366E75">
              <w:rPr>
                <w:noProof/>
                <w:webHidden/>
              </w:rPr>
              <w:tab/>
            </w:r>
            <w:r w:rsidR="00366E75">
              <w:rPr>
                <w:noProof/>
                <w:webHidden/>
              </w:rPr>
              <w:fldChar w:fldCharType="begin"/>
            </w:r>
            <w:r w:rsidR="00366E75">
              <w:rPr>
                <w:noProof/>
                <w:webHidden/>
              </w:rPr>
              <w:instrText xml:space="preserve"> PAGEREF _Toc57846533 \h </w:instrText>
            </w:r>
            <w:r w:rsidR="00366E75">
              <w:rPr>
                <w:noProof/>
                <w:webHidden/>
              </w:rPr>
            </w:r>
            <w:r w:rsidR="00366E75">
              <w:rPr>
                <w:noProof/>
                <w:webHidden/>
              </w:rPr>
              <w:fldChar w:fldCharType="separate"/>
            </w:r>
            <w:r w:rsidR="004F2C85">
              <w:rPr>
                <w:noProof/>
                <w:webHidden/>
              </w:rPr>
              <w:t>34</w:t>
            </w:r>
            <w:r w:rsidR="00366E75">
              <w:rPr>
                <w:noProof/>
                <w:webHidden/>
              </w:rPr>
              <w:fldChar w:fldCharType="end"/>
            </w:r>
          </w:hyperlink>
        </w:p>
        <w:p w14:paraId="7B3BB3D6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34" w:history="1">
            <w:r w:rsidR="00366E75" w:rsidRPr="00607F0D">
              <w:rPr>
                <w:rStyle w:val="ad"/>
                <w:rFonts w:cs="Huawei Sans"/>
                <w:snapToGrid w:val="0"/>
              </w:rPr>
              <w:t>4.1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释放弹性云服务器</w:t>
            </w:r>
            <w:r w:rsidR="00366E75" w:rsidRPr="00607F0D">
              <w:rPr>
                <w:rStyle w:val="ad"/>
              </w:rPr>
              <w:t>ECS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_Toc57846534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34</w:t>
            </w:r>
            <w:r w:rsidR="00366E75">
              <w:rPr>
                <w:webHidden/>
              </w:rPr>
              <w:fldChar w:fldCharType="end"/>
            </w:r>
          </w:hyperlink>
        </w:p>
        <w:p w14:paraId="3C6F1965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35" w:history="1">
            <w:r w:rsidR="00366E75" w:rsidRPr="00607F0D">
              <w:rPr>
                <w:rStyle w:val="ad"/>
                <w:rFonts w:cs="Huawei Sans"/>
                <w:snapToGrid w:val="0"/>
              </w:rPr>
              <w:t>4.2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删除</w:t>
            </w:r>
            <w:r w:rsidR="00366E75" w:rsidRPr="00607F0D">
              <w:rPr>
                <w:rStyle w:val="ad"/>
              </w:rPr>
              <w:t>OBS</w:t>
            </w:r>
            <w:r w:rsidR="00366E75" w:rsidRPr="00607F0D">
              <w:rPr>
                <w:rStyle w:val="ad"/>
                <w:rFonts w:hint="eastAsia"/>
              </w:rPr>
              <w:t>桶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_Toc57846535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35</w:t>
            </w:r>
            <w:r w:rsidR="00366E75">
              <w:rPr>
                <w:webHidden/>
              </w:rPr>
              <w:fldChar w:fldCharType="end"/>
            </w:r>
          </w:hyperlink>
        </w:p>
        <w:p w14:paraId="0D2E0CE3" w14:textId="77777777" w:rsidR="00366E75" w:rsidRDefault="003E185A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7846536" w:history="1">
            <w:r w:rsidR="00366E75" w:rsidRPr="00607F0D">
              <w:rPr>
                <w:rStyle w:val="ad"/>
                <w:rFonts w:cs="Huawei Sans"/>
                <w:noProof/>
              </w:rPr>
              <w:t>5</w:t>
            </w:r>
            <w:r w:rsidR="00366E75" w:rsidRPr="00607F0D">
              <w:rPr>
                <w:rStyle w:val="ad"/>
                <w:rFonts w:hint="eastAsia"/>
                <w:noProof/>
              </w:rPr>
              <w:t xml:space="preserve"> </w:t>
            </w:r>
            <w:r w:rsidR="00366E75" w:rsidRPr="00607F0D">
              <w:rPr>
                <w:rStyle w:val="ad"/>
                <w:rFonts w:hint="eastAsia"/>
                <w:noProof/>
              </w:rPr>
              <w:t>附录</w:t>
            </w:r>
            <w:r w:rsidR="00366E75" w:rsidRPr="00607F0D">
              <w:rPr>
                <w:rStyle w:val="ad"/>
                <w:noProof/>
              </w:rPr>
              <w:t xml:space="preserve"> Linux</w:t>
            </w:r>
            <w:r w:rsidR="00366E75" w:rsidRPr="00607F0D">
              <w:rPr>
                <w:rStyle w:val="ad"/>
                <w:rFonts w:hint="eastAsia"/>
                <w:noProof/>
              </w:rPr>
              <w:t>常用命令</w:t>
            </w:r>
            <w:r w:rsidR="00366E75">
              <w:rPr>
                <w:noProof/>
                <w:webHidden/>
              </w:rPr>
              <w:tab/>
            </w:r>
            <w:r w:rsidR="00366E75">
              <w:rPr>
                <w:noProof/>
                <w:webHidden/>
              </w:rPr>
              <w:fldChar w:fldCharType="begin"/>
            </w:r>
            <w:r w:rsidR="00366E75">
              <w:rPr>
                <w:noProof/>
                <w:webHidden/>
              </w:rPr>
              <w:instrText xml:space="preserve"> PAGEREF _Toc57846536 \h </w:instrText>
            </w:r>
            <w:r w:rsidR="00366E75">
              <w:rPr>
                <w:noProof/>
                <w:webHidden/>
              </w:rPr>
            </w:r>
            <w:r w:rsidR="00366E75">
              <w:rPr>
                <w:noProof/>
                <w:webHidden/>
              </w:rPr>
              <w:fldChar w:fldCharType="separate"/>
            </w:r>
            <w:r w:rsidR="004F2C85">
              <w:rPr>
                <w:noProof/>
                <w:webHidden/>
              </w:rPr>
              <w:t>36</w:t>
            </w:r>
            <w:r w:rsidR="00366E75">
              <w:rPr>
                <w:noProof/>
                <w:webHidden/>
              </w:rPr>
              <w:fldChar w:fldCharType="end"/>
            </w:r>
          </w:hyperlink>
        </w:p>
        <w:p w14:paraId="3AB12819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37" w:history="1">
            <w:r w:rsidR="00366E75" w:rsidRPr="00607F0D">
              <w:rPr>
                <w:rStyle w:val="ad"/>
                <w:rFonts w:cs="Huawei Sans"/>
                <w:snapToGrid w:val="0"/>
              </w:rPr>
              <w:t>5.1</w:t>
            </w:r>
            <w:r w:rsidR="00366E75" w:rsidRPr="00607F0D">
              <w:rPr>
                <w:rStyle w:val="ad"/>
              </w:rPr>
              <w:t xml:space="preserve"> ls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_Toc57846537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36</w:t>
            </w:r>
            <w:r w:rsidR="00366E75">
              <w:rPr>
                <w:webHidden/>
              </w:rPr>
              <w:fldChar w:fldCharType="end"/>
            </w:r>
          </w:hyperlink>
        </w:p>
        <w:p w14:paraId="395C136F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38" w:history="1">
            <w:r w:rsidR="00366E75" w:rsidRPr="00607F0D">
              <w:rPr>
                <w:rStyle w:val="ad"/>
                <w:rFonts w:cs="Huawei Sans"/>
                <w:snapToGrid w:val="0"/>
              </w:rPr>
              <w:t>5.2</w:t>
            </w:r>
            <w:r w:rsidR="00366E75" w:rsidRPr="00607F0D">
              <w:rPr>
                <w:rStyle w:val="ad"/>
              </w:rPr>
              <w:t xml:space="preserve"> cd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_Toc57846538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36</w:t>
            </w:r>
            <w:r w:rsidR="00366E75">
              <w:rPr>
                <w:webHidden/>
              </w:rPr>
              <w:fldChar w:fldCharType="end"/>
            </w:r>
          </w:hyperlink>
        </w:p>
        <w:p w14:paraId="1C6266B0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39" w:history="1">
            <w:r w:rsidR="00366E75" w:rsidRPr="00607F0D">
              <w:rPr>
                <w:rStyle w:val="ad"/>
                <w:rFonts w:cs="Huawei Sans"/>
                <w:snapToGrid w:val="0"/>
              </w:rPr>
              <w:t>5.3</w:t>
            </w:r>
            <w:r w:rsidR="00366E75" w:rsidRPr="00607F0D">
              <w:rPr>
                <w:rStyle w:val="ad"/>
              </w:rPr>
              <w:t xml:space="preserve"> pwd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_Toc57846539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36</w:t>
            </w:r>
            <w:r w:rsidR="00366E75">
              <w:rPr>
                <w:webHidden/>
              </w:rPr>
              <w:fldChar w:fldCharType="end"/>
            </w:r>
          </w:hyperlink>
        </w:p>
        <w:p w14:paraId="060A2DDB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40" w:history="1">
            <w:r w:rsidR="00366E75" w:rsidRPr="00607F0D">
              <w:rPr>
                <w:rStyle w:val="ad"/>
                <w:rFonts w:cs="Huawei Sans"/>
                <w:snapToGrid w:val="0"/>
              </w:rPr>
              <w:t>5.4</w:t>
            </w:r>
            <w:r w:rsidR="00366E75" w:rsidRPr="00607F0D">
              <w:rPr>
                <w:rStyle w:val="ad"/>
              </w:rPr>
              <w:t xml:space="preserve"> mkdir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_Toc57846540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37</w:t>
            </w:r>
            <w:r w:rsidR="00366E75">
              <w:rPr>
                <w:webHidden/>
              </w:rPr>
              <w:fldChar w:fldCharType="end"/>
            </w:r>
          </w:hyperlink>
        </w:p>
        <w:p w14:paraId="4F8DDBB6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41" w:history="1">
            <w:r w:rsidR="00366E75" w:rsidRPr="00607F0D">
              <w:rPr>
                <w:rStyle w:val="ad"/>
                <w:rFonts w:cs="Huawei Sans"/>
                <w:snapToGrid w:val="0"/>
              </w:rPr>
              <w:t>5.5</w:t>
            </w:r>
            <w:r w:rsidR="00366E75" w:rsidRPr="00607F0D">
              <w:rPr>
                <w:rStyle w:val="ad"/>
              </w:rPr>
              <w:t xml:space="preserve"> rm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_Toc57846541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37</w:t>
            </w:r>
            <w:r w:rsidR="00366E75">
              <w:rPr>
                <w:webHidden/>
              </w:rPr>
              <w:fldChar w:fldCharType="end"/>
            </w:r>
          </w:hyperlink>
        </w:p>
        <w:p w14:paraId="1032B4F4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42" w:history="1">
            <w:r w:rsidR="00366E75" w:rsidRPr="00607F0D">
              <w:rPr>
                <w:rStyle w:val="ad"/>
                <w:rFonts w:cs="Huawei Sans"/>
                <w:snapToGrid w:val="0"/>
              </w:rPr>
              <w:t>5.6</w:t>
            </w:r>
            <w:r w:rsidR="00366E75" w:rsidRPr="00607F0D">
              <w:rPr>
                <w:rStyle w:val="ad"/>
              </w:rPr>
              <w:t xml:space="preserve"> rmdir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_Toc57846542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38</w:t>
            </w:r>
            <w:r w:rsidR="00366E75">
              <w:rPr>
                <w:webHidden/>
              </w:rPr>
              <w:fldChar w:fldCharType="end"/>
            </w:r>
          </w:hyperlink>
        </w:p>
        <w:p w14:paraId="0454B455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43" w:history="1">
            <w:r w:rsidR="00366E75" w:rsidRPr="00607F0D">
              <w:rPr>
                <w:rStyle w:val="ad"/>
                <w:rFonts w:cs="Huawei Sans"/>
                <w:snapToGrid w:val="0"/>
              </w:rPr>
              <w:t>5.7</w:t>
            </w:r>
            <w:r w:rsidR="00366E75" w:rsidRPr="00607F0D">
              <w:rPr>
                <w:rStyle w:val="ad"/>
              </w:rPr>
              <w:t xml:space="preserve"> mv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_Toc57846543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38</w:t>
            </w:r>
            <w:r w:rsidR="00366E75">
              <w:rPr>
                <w:webHidden/>
              </w:rPr>
              <w:fldChar w:fldCharType="end"/>
            </w:r>
          </w:hyperlink>
        </w:p>
        <w:p w14:paraId="4096E37E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44" w:history="1">
            <w:r w:rsidR="00366E75" w:rsidRPr="00607F0D">
              <w:rPr>
                <w:rStyle w:val="ad"/>
                <w:rFonts w:cs="Huawei Sans"/>
                <w:snapToGrid w:val="0"/>
              </w:rPr>
              <w:t>5.8</w:t>
            </w:r>
            <w:r w:rsidR="00366E75" w:rsidRPr="00607F0D">
              <w:rPr>
                <w:rStyle w:val="ad"/>
              </w:rPr>
              <w:t xml:space="preserve"> cp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_Toc57846544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38</w:t>
            </w:r>
            <w:r w:rsidR="00366E75">
              <w:rPr>
                <w:webHidden/>
              </w:rPr>
              <w:fldChar w:fldCharType="end"/>
            </w:r>
          </w:hyperlink>
        </w:p>
        <w:p w14:paraId="77A21E9B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45" w:history="1">
            <w:r w:rsidR="00366E75" w:rsidRPr="00607F0D">
              <w:rPr>
                <w:rStyle w:val="ad"/>
                <w:rFonts w:cs="Huawei Sans"/>
                <w:snapToGrid w:val="0"/>
              </w:rPr>
              <w:t>5.9</w:t>
            </w:r>
            <w:r w:rsidR="00366E75" w:rsidRPr="00607F0D">
              <w:rPr>
                <w:rStyle w:val="ad"/>
              </w:rPr>
              <w:t xml:space="preserve"> cat 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_Toc57846545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39</w:t>
            </w:r>
            <w:r w:rsidR="00366E75">
              <w:rPr>
                <w:webHidden/>
              </w:rPr>
              <w:fldChar w:fldCharType="end"/>
            </w:r>
          </w:hyperlink>
        </w:p>
        <w:p w14:paraId="217D053D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46" w:history="1">
            <w:r w:rsidR="00366E75" w:rsidRPr="00607F0D">
              <w:rPr>
                <w:rStyle w:val="ad"/>
                <w:rFonts w:cs="Huawei Sans"/>
                <w:snapToGrid w:val="0"/>
              </w:rPr>
              <w:t>5.10</w:t>
            </w:r>
            <w:r w:rsidR="00366E75" w:rsidRPr="00607F0D">
              <w:rPr>
                <w:rStyle w:val="ad"/>
              </w:rPr>
              <w:t xml:space="preserve"> more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_Toc57846546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39</w:t>
            </w:r>
            <w:r w:rsidR="00366E75">
              <w:rPr>
                <w:webHidden/>
              </w:rPr>
              <w:fldChar w:fldCharType="end"/>
            </w:r>
          </w:hyperlink>
        </w:p>
        <w:p w14:paraId="543EC269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47" w:history="1">
            <w:r w:rsidR="00366E75" w:rsidRPr="00607F0D">
              <w:rPr>
                <w:rStyle w:val="ad"/>
                <w:rFonts w:cs="Huawei Sans"/>
                <w:snapToGrid w:val="0"/>
              </w:rPr>
              <w:t>5.11</w:t>
            </w:r>
            <w:r w:rsidR="00366E75" w:rsidRPr="00607F0D">
              <w:rPr>
                <w:rStyle w:val="ad"/>
              </w:rPr>
              <w:t xml:space="preserve"> less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_Toc57846547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40</w:t>
            </w:r>
            <w:r w:rsidR="00366E75">
              <w:rPr>
                <w:webHidden/>
              </w:rPr>
              <w:fldChar w:fldCharType="end"/>
            </w:r>
          </w:hyperlink>
        </w:p>
        <w:p w14:paraId="06B51A67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48" w:history="1">
            <w:r w:rsidR="00366E75" w:rsidRPr="00607F0D">
              <w:rPr>
                <w:rStyle w:val="ad"/>
                <w:rFonts w:cs="Huawei Sans"/>
                <w:snapToGrid w:val="0"/>
              </w:rPr>
              <w:t>5.12</w:t>
            </w:r>
            <w:r w:rsidR="00366E75" w:rsidRPr="00607F0D">
              <w:rPr>
                <w:rStyle w:val="ad"/>
              </w:rPr>
              <w:t xml:space="preserve"> head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_Toc57846548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41</w:t>
            </w:r>
            <w:r w:rsidR="00366E75">
              <w:rPr>
                <w:webHidden/>
              </w:rPr>
              <w:fldChar w:fldCharType="end"/>
            </w:r>
          </w:hyperlink>
        </w:p>
        <w:p w14:paraId="6CC2963D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49" w:history="1">
            <w:r w:rsidR="00366E75" w:rsidRPr="00607F0D">
              <w:rPr>
                <w:rStyle w:val="ad"/>
                <w:rFonts w:cs="Huawei Sans"/>
                <w:snapToGrid w:val="0"/>
              </w:rPr>
              <w:t>5.13</w:t>
            </w:r>
            <w:r w:rsidR="00366E75" w:rsidRPr="00607F0D">
              <w:rPr>
                <w:rStyle w:val="ad"/>
              </w:rPr>
              <w:t xml:space="preserve"> tail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_Toc57846549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42</w:t>
            </w:r>
            <w:r w:rsidR="00366E75">
              <w:rPr>
                <w:webHidden/>
              </w:rPr>
              <w:fldChar w:fldCharType="end"/>
            </w:r>
          </w:hyperlink>
        </w:p>
        <w:p w14:paraId="000AA48A" w14:textId="77777777" w:rsidR="00366E75" w:rsidRDefault="003E185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50" w:history="1">
            <w:r w:rsidR="00366E75" w:rsidRPr="00607F0D">
              <w:rPr>
                <w:rStyle w:val="ad"/>
                <w:rFonts w:cs="Huawei Sans"/>
                <w:snapToGrid w:val="0"/>
              </w:rPr>
              <w:t>5.14</w:t>
            </w:r>
            <w:r w:rsidR="00366E75" w:rsidRPr="00607F0D">
              <w:rPr>
                <w:rStyle w:val="ad"/>
              </w:rPr>
              <w:t xml:space="preserve"> vim</w:t>
            </w:r>
            <w:r w:rsidR="00366E75" w:rsidRPr="00607F0D">
              <w:rPr>
                <w:rStyle w:val="ad"/>
                <w:rFonts w:hint="eastAsia"/>
              </w:rPr>
              <w:t>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_Toc57846550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42</w:t>
            </w:r>
            <w:r w:rsidR="00366E75">
              <w:rPr>
                <w:webHidden/>
              </w:rPr>
              <w:fldChar w:fldCharType="end"/>
            </w:r>
          </w:hyperlink>
        </w:p>
        <w:p w14:paraId="3356F7B5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51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5.14.1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启动</w:t>
            </w:r>
            <w:r w:rsidR="00366E75" w:rsidRPr="00607F0D">
              <w:rPr>
                <w:rStyle w:val="ad"/>
              </w:rPr>
              <w:t>vim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_Toc57846551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42</w:t>
            </w:r>
            <w:r w:rsidR="00366E75">
              <w:rPr>
                <w:webHidden/>
              </w:rPr>
              <w:fldChar w:fldCharType="end"/>
            </w:r>
          </w:hyperlink>
        </w:p>
        <w:p w14:paraId="2A69AFBA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52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5.14.2</w:t>
            </w:r>
            <w:r w:rsidR="00366E75" w:rsidRPr="00607F0D">
              <w:rPr>
                <w:rStyle w:val="ad"/>
              </w:rPr>
              <w:t xml:space="preserve"> vim</w:t>
            </w:r>
            <w:r w:rsidR="00366E75" w:rsidRPr="00607F0D">
              <w:rPr>
                <w:rStyle w:val="ad"/>
                <w:rFonts w:hint="eastAsia"/>
              </w:rPr>
              <w:t>的模式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_Toc57846552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42</w:t>
            </w:r>
            <w:r w:rsidR="00366E75">
              <w:rPr>
                <w:webHidden/>
              </w:rPr>
              <w:fldChar w:fldCharType="end"/>
            </w:r>
          </w:hyperlink>
        </w:p>
        <w:p w14:paraId="338732EF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53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5.14.3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插入命令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_Toc57846553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43</w:t>
            </w:r>
            <w:r w:rsidR="00366E75">
              <w:rPr>
                <w:webHidden/>
              </w:rPr>
              <w:fldChar w:fldCharType="end"/>
            </w:r>
          </w:hyperlink>
        </w:p>
        <w:p w14:paraId="64B9D5C9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54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5.14.4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查找命令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_Toc57846554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43</w:t>
            </w:r>
            <w:r w:rsidR="00366E75">
              <w:rPr>
                <w:webHidden/>
              </w:rPr>
              <w:fldChar w:fldCharType="end"/>
            </w:r>
          </w:hyperlink>
        </w:p>
        <w:p w14:paraId="484B6D7D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55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5.14.5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撤销和重做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_Toc57846555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43</w:t>
            </w:r>
            <w:r w:rsidR="00366E75">
              <w:rPr>
                <w:webHidden/>
              </w:rPr>
              <w:fldChar w:fldCharType="end"/>
            </w:r>
          </w:hyperlink>
        </w:p>
        <w:p w14:paraId="10B43CB7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56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5.14.6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删除命令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_Toc57846556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43</w:t>
            </w:r>
            <w:r w:rsidR="00366E75">
              <w:rPr>
                <w:webHidden/>
              </w:rPr>
              <w:fldChar w:fldCharType="end"/>
            </w:r>
          </w:hyperlink>
        </w:p>
        <w:p w14:paraId="6D89E5F6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57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5.14.7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拷贝和粘贴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_Toc57846557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44</w:t>
            </w:r>
            <w:r w:rsidR="00366E75">
              <w:rPr>
                <w:webHidden/>
              </w:rPr>
              <w:fldChar w:fldCharType="end"/>
            </w:r>
          </w:hyperlink>
        </w:p>
        <w:p w14:paraId="5E47F205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58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5.14.8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退出命令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_Toc57846558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44</w:t>
            </w:r>
            <w:r w:rsidR="00366E75">
              <w:rPr>
                <w:webHidden/>
              </w:rPr>
              <w:fldChar w:fldCharType="end"/>
            </w:r>
          </w:hyperlink>
        </w:p>
        <w:p w14:paraId="091C9A23" w14:textId="77777777" w:rsidR="00366E75" w:rsidRDefault="003E18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846559" w:history="1">
            <w:r w:rsidR="00366E75" w:rsidRPr="00607F0D">
              <w:rPr>
                <w:rStyle w:val="ad"/>
                <w:rFonts w:cs="Huawei Sans"/>
                <w:bCs/>
                <w:snapToGrid w:val="0"/>
              </w:rPr>
              <w:t>5.14.9</w:t>
            </w:r>
            <w:r w:rsidR="00366E75" w:rsidRPr="00607F0D">
              <w:rPr>
                <w:rStyle w:val="ad"/>
                <w:rFonts w:hint="eastAsia"/>
              </w:rPr>
              <w:t xml:space="preserve"> </w:t>
            </w:r>
            <w:r w:rsidR="00366E75" w:rsidRPr="00607F0D">
              <w:rPr>
                <w:rStyle w:val="ad"/>
                <w:rFonts w:hint="eastAsia"/>
              </w:rPr>
              <w:t>帮助命令</w:t>
            </w:r>
            <w:r w:rsidR="00366E75">
              <w:rPr>
                <w:webHidden/>
              </w:rPr>
              <w:tab/>
            </w:r>
            <w:r w:rsidR="00366E75">
              <w:rPr>
                <w:webHidden/>
              </w:rPr>
              <w:fldChar w:fldCharType="begin"/>
            </w:r>
            <w:r w:rsidR="00366E75">
              <w:rPr>
                <w:webHidden/>
              </w:rPr>
              <w:instrText xml:space="preserve"> PAGEREF _Toc57846559 \h </w:instrText>
            </w:r>
            <w:r w:rsidR="00366E75">
              <w:rPr>
                <w:webHidden/>
              </w:rPr>
            </w:r>
            <w:r w:rsidR="00366E75">
              <w:rPr>
                <w:webHidden/>
              </w:rPr>
              <w:fldChar w:fldCharType="separate"/>
            </w:r>
            <w:r w:rsidR="004F2C85">
              <w:rPr>
                <w:webHidden/>
              </w:rPr>
              <w:t>44</w:t>
            </w:r>
            <w:r w:rsidR="00366E75">
              <w:rPr>
                <w:webHidden/>
              </w:rPr>
              <w:fldChar w:fldCharType="end"/>
            </w:r>
          </w:hyperlink>
        </w:p>
        <w:p w14:paraId="1A1B1C95" w14:textId="6248EB1C" w:rsidR="00B81DEF" w:rsidRPr="009D4127" w:rsidRDefault="001B1484" w:rsidP="0020153C">
          <w:pPr>
            <w:rPr>
              <w:rFonts w:ascii="Huawei Sans" w:eastAsia="方正兰亭黑简体" w:hAnsi="Huawei Sans"/>
              <w:lang w:val="zh-CN"/>
            </w:rPr>
          </w:pPr>
          <w:r>
            <w:rPr>
              <w:rFonts w:ascii="Huawei Sans" w:eastAsia="方正兰亭黑简体" w:hAnsi="Huawei Sans" w:cs="Book Antiqu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B048C6B" w14:textId="6455368F" w:rsidR="00002614" w:rsidRPr="009D4127" w:rsidRDefault="0000261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r w:rsidRPr="009D4127">
        <w:rPr>
          <w:rFonts w:ascii="Huawei Sans" w:eastAsia="方正兰亭黑简体" w:hAnsi="Huawei Sans"/>
          <w:lang w:val="zh-CN"/>
        </w:rPr>
        <w:br w:type="page"/>
      </w:r>
    </w:p>
    <w:p w14:paraId="7904B028" w14:textId="77777777" w:rsidR="00B04A98" w:rsidRPr="00B04A98" w:rsidRDefault="00B04A98" w:rsidP="00B04A98">
      <w:pPr>
        <w:pStyle w:val="1"/>
      </w:pPr>
      <w:bookmarkStart w:id="10" w:name="_Toc57846510"/>
      <w:bookmarkStart w:id="11" w:name="_Toc466755571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  <w:r w:rsidRPr="00B04A98">
        <w:rPr>
          <w:rFonts w:hint="eastAsia"/>
        </w:rPr>
        <w:lastRenderedPageBreak/>
        <w:t>准备华为云环境</w:t>
      </w:r>
      <w:bookmarkEnd w:id="10"/>
    </w:p>
    <w:p w14:paraId="3F04E6F3" w14:textId="2B40500A" w:rsidR="00B04A98" w:rsidRDefault="00B04A98" w:rsidP="00B04A98">
      <w:pPr>
        <w:pStyle w:val="2"/>
      </w:pPr>
      <w:bookmarkStart w:id="12" w:name="_Toc57846511"/>
      <w:r>
        <w:t>实验介绍</w:t>
      </w:r>
      <w:bookmarkEnd w:id="12"/>
    </w:p>
    <w:p w14:paraId="0D61CC67" w14:textId="0CC152E2" w:rsidR="00832B45" w:rsidRPr="00832B45" w:rsidRDefault="00832B45" w:rsidP="00832B45">
      <w:pPr>
        <w:pStyle w:val="3"/>
        <w:rPr>
          <w:lang w:eastAsia="en-US"/>
        </w:rPr>
      </w:pPr>
      <w:bookmarkStart w:id="13" w:name="_Toc57846512"/>
      <w:r>
        <w:rPr>
          <w:lang w:eastAsia="en-US"/>
        </w:rPr>
        <w:t>关于本实验</w:t>
      </w:r>
      <w:bookmarkEnd w:id="13"/>
    </w:p>
    <w:p w14:paraId="3A1CCC1F" w14:textId="77777777" w:rsidR="00B04A98" w:rsidRDefault="00B04A98" w:rsidP="009F1F4E">
      <w:pPr>
        <w:pStyle w:val="1e"/>
      </w:pPr>
      <w:r>
        <w:rPr>
          <w:rFonts w:hint="eastAsia"/>
        </w:rPr>
        <w:t>本实验通过购买华为云</w:t>
      </w:r>
      <w:r>
        <w:t>ECS</w:t>
      </w:r>
      <w:r>
        <w:t>和在华为云上选取对象存储服务</w:t>
      </w:r>
      <w:r>
        <w:t>OBS</w:t>
      </w:r>
      <w:r>
        <w:t>服务，为后续实验提供搭建环境基础。本实验的基本步骤包含：购买并配置</w:t>
      </w:r>
      <w:r>
        <w:t>ECS</w:t>
      </w:r>
      <w:r>
        <w:t>；购买</w:t>
      </w:r>
      <w:r>
        <w:t>OBS</w:t>
      </w:r>
      <w:r>
        <w:t>并获取</w:t>
      </w:r>
      <w:r>
        <w:t>AK</w:t>
      </w:r>
      <w:r>
        <w:t>、</w:t>
      </w:r>
      <w:r>
        <w:t>SK</w:t>
      </w:r>
      <w:r>
        <w:t>信息；搭建</w:t>
      </w:r>
      <w:r>
        <w:t>Hadoop</w:t>
      </w:r>
      <w:r>
        <w:t>集群；搭建</w:t>
      </w:r>
      <w:proofErr w:type="spellStart"/>
      <w:r>
        <w:t>MapReduce</w:t>
      </w:r>
      <w:proofErr w:type="spellEnd"/>
      <w:r>
        <w:t>集群并</w:t>
      </w:r>
      <w:proofErr w:type="gramStart"/>
      <w:r>
        <w:t>验证存算分离</w:t>
      </w:r>
      <w:proofErr w:type="gramEnd"/>
      <w:r>
        <w:t>。</w:t>
      </w:r>
    </w:p>
    <w:p w14:paraId="3363364D" w14:textId="38E276C9" w:rsidR="004F6641" w:rsidRDefault="00A33B82" w:rsidP="004F6641">
      <w:pPr>
        <w:pStyle w:val="1e"/>
      </w:pPr>
      <w:r>
        <w:rPr>
          <w:noProof/>
        </w:rPr>
        <w:drawing>
          <wp:inline distT="0" distB="0" distL="0" distR="0" wp14:anchorId="62F3C89F" wp14:editId="112DCCC4">
            <wp:extent cx="1705582" cy="2564761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流程图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065" cy="258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0B97" w14:textId="342A154E" w:rsidR="00B04A98" w:rsidRDefault="00B04A98" w:rsidP="00F10AD8">
      <w:pPr>
        <w:pStyle w:val="3"/>
      </w:pPr>
      <w:bookmarkStart w:id="14" w:name="_Toc57846513"/>
      <w:r>
        <w:t>实验目的</w:t>
      </w:r>
      <w:bookmarkEnd w:id="14"/>
    </w:p>
    <w:p w14:paraId="3E815D99" w14:textId="1E8C0B07" w:rsidR="00B04A98" w:rsidRDefault="00B04A98" w:rsidP="00B04A98">
      <w:pPr>
        <w:pStyle w:val="4a"/>
      </w:pPr>
      <w:r>
        <w:t>掌握华为云上购买</w:t>
      </w:r>
      <w:r>
        <w:t>ECS</w:t>
      </w:r>
      <w:r>
        <w:t>步骤。</w:t>
      </w:r>
    </w:p>
    <w:p w14:paraId="03F083D6" w14:textId="62C771C2" w:rsidR="00B04A98" w:rsidRDefault="00B04A98" w:rsidP="00B04A98">
      <w:pPr>
        <w:pStyle w:val="4a"/>
      </w:pPr>
      <w:r>
        <w:t>掌握华为云上选取对象存储服务</w:t>
      </w:r>
      <w:r>
        <w:t>OBS</w:t>
      </w:r>
      <w:r>
        <w:t>。</w:t>
      </w:r>
    </w:p>
    <w:p w14:paraId="3CFE66A2" w14:textId="418C23AD" w:rsidR="00B04A98" w:rsidRDefault="00B04A98" w:rsidP="00B04A98">
      <w:pPr>
        <w:pStyle w:val="4a"/>
      </w:pPr>
      <w:r>
        <w:t>掌握</w:t>
      </w:r>
      <w:r>
        <w:t>Hadoop</w:t>
      </w:r>
      <w:r>
        <w:t>集群搭建。</w:t>
      </w:r>
    </w:p>
    <w:p w14:paraId="3FF4C104" w14:textId="6E071CF2" w:rsidR="00B04A98" w:rsidRDefault="00B04A98" w:rsidP="00B04A98">
      <w:pPr>
        <w:pStyle w:val="4a"/>
      </w:pPr>
      <w:r>
        <w:t>掌握</w:t>
      </w:r>
      <w:proofErr w:type="spellStart"/>
      <w:r>
        <w:t>MapReduce</w:t>
      </w:r>
      <w:proofErr w:type="spellEnd"/>
      <w:r>
        <w:t>实验实现存算分离。</w:t>
      </w:r>
    </w:p>
    <w:p w14:paraId="2951EEE8" w14:textId="1846771F" w:rsidR="00366E75" w:rsidRDefault="00366E75" w:rsidP="00366E75">
      <w:pPr>
        <w:pStyle w:val="3"/>
      </w:pPr>
      <w:r>
        <w:lastRenderedPageBreak/>
        <w:t>实验流程图</w:t>
      </w:r>
    </w:p>
    <w:p w14:paraId="62549C6D" w14:textId="6E877EAE" w:rsidR="00366E75" w:rsidRDefault="00366E75" w:rsidP="00366E75">
      <w:pPr>
        <w:pStyle w:val="1e"/>
      </w:pPr>
      <w:r w:rsidRPr="00366E75">
        <w:rPr>
          <w:noProof/>
        </w:rPr>
        <w:drawing>
          <wp:inline distT="0" distB="0" distL="0" distR="0" wp14:anchorId="749B1DCF" wp14:editId="0330647A">
            <wp:extent cx="5400000" cy="7802400"/>
            <wp:effectExtent l="0" t="0" r="0" b="8255"/>
            <wp:docPr id="32" name="图片 32" descr="D:\工作相关\02 工作\01 开发\03 师资培训-张怀亮\新建文件夹\实验一-云主机实现大数据实验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工作相关\02 工作\01 开发\03 师资培训-张怀亮\新建文件夹\实验一-云主机实现大数据实验流程图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8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0AFB" w14:textId="77777777" w:rsidR="00366E75" w:rsidRDefault="00366E75" w:rsidP="00366E75">
      <w:pPr>
        <w:pStyle w:val="4a"/>
        <w:numPr>
          <w:ilvl w:val="0"/>
          <w:numId w:val="0"/>
        </w:numPr>
        <w:ind w:left="1446" w:hanging="425"/>
      </w:pPr>
    </w:p>
    <w:p w14:paraId="7DCFA4EA" w14:textId="4BF93616" w:rsidR="00B04A98" w:rsidRDefault="00B04A98" w:rsidP="00F10AD8">
      <w:pPr>
        <w:pStyle w:val="3"/>
      </w:pPr>
      <w:bookmarkStart w:id="15" w:name="_Toc57846514"/>
      <w:r>
        <w:lastRenderedPageBreak/>
        <w:t>准备实验环境</w:t>
      </w:r>
      <w:bookmarkEnd w:id="15"/>
    </w:p>
    <w:p w14:paraId="21F6952D" w14:textId="77777777" w:rsidR="00B04A98" w:rsidRDefault="00B04A98" w:rsidP="009F1F4E">
      <w:pPr>
        <w:pStyle w:val="1e"/>
      </w:pPr>
      <w:r>
        <w:rPr>
          <w:rFonts w:hint="eastAsia"/>
        </w:rPr>
        <w:t>为了满足基于</w:t>
      </w:r>
      <w:r>
        <w:t>ECS</w:t>
      </w:r>
      <w:r>
        <w:t>实验需要，建议每位学员提前注册华为云账号并充值，确保通过</w:t>
      </w:r>
      <w:r>
        <w:t>PUTTY</w:t>
      </w:r>
      <w:r>
        <w:t>访问外网畅通。</w:t>
      </w:r>
    </w:p>
    <w:p w14:paraId="0BC5B60B" w14:textId="77777777" w:rsidR="00B04A98" w:rsidRDefault="00B04A98" w:rsidP="009F1F4E">
      <w:pPr>
        <w:pStyle w:val="1e"/>
      </w:pPr>
      <w:r>
        <w:rPr>
          <w:rFonts w:hint="eastAsia"/>
        </w:rPr>
        <w:t>检查设备</w:t>
      </w:r>
    </w:p>
    <w:p w14:paraId="2DEDFAD2" w14:textId="3AE57D8B" w:rsidR="00896E8D" w:rsidRDefault="00B04A98" w:rsidP="009F1F4E">
      <w:pPr>
        <w:pStyle w:val="1e"/>
      </w:pPr>
      <w:r>
        <w:rPr>
          <w:rFonts w:hint="eastAsia"/>
        </w:rPr>
        <w:t>实验开始之前请每位学员检查自己的实验设备是否齐全，实验清单如下。</w:t>
      </w:r>
    </w:p>
    <w:tbl>
      <w:tblPr>
        <w:tblStyle w:val="V30"/>
        <w:tblW w:w="8590" w:type="dxa"/>
        <w:tblLook w:val="04A0" w:firstRow="1" w:lastRow="0" w:firstColumn="1" w:lastColumn="0" w:noHBand="0" w:noVBand="1"/>
      </w:tblPr>
      <w:tblGrid>
        <w:gridCol w:w="2864"/>
        <w:gridCol w:w="2863"/>
        <w:gridCol w:w="2863"/>
      </w:tblGrid>
      <w:tr w:rsidR="00743D39" w:rsidRPr="005D4A75" w14:paraId="4B1A15AB" w14:textId="77777777" w:rsidTr="004626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4" w:type="dxa"/>
          </w:tcPr>
          <w:p w14:paraId="163A1CAF" w14:textId="77777777" w:rsidR="00743D39" w:rsidRPr="0006499F" w:rsidRDefault="00743D39" w:rsidP="009F1F4E">
            <w:pPr>
              <w:pStyle w:val="1e"/>
            </w:pPr>
            <w:r w:rsidRPr="0006499F">
              <w:rPr>
                <w:rFonts w:hint="eastAsia"/>
              </w:rPr>
              <w:t>设备名称</w:t>
            </w:r>
          </w:p>
        </w:tc>
        <w:tc>
          <w:tcPr>
            <w:tcW w:w="2863" w:type="dxa"/>
          </w:tcPr>
          <w:p w14:paraId="4E6B2D35" w14:textId="77777777" w:rsidR="00743D39" w:rsidRPr="0006499F" w:rsidRDefault="00743D39" w:rsidP="009F1F4E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499F">
              <w:rPr>
                <w:rFonts w:hint="eastAsia"/>
              </w:rPr>
              <w:t>数量</w:t>
            </w:r>
          </w:p>
        </w:tc>
        <w:tc>
          <w:tcPr>
            <w:tcW w:w="2863" w:type="dxa"/>
          </w:tcPr>
          <w:p w14:paraId="00B2169C" w14:textId="77777777" w:rsidR="00743D39" w:rsidRPr="0006499F" w:rsidRDefault="00743D39" w:rsidP="009F1F4E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499F">
              <w:rPr>
                <w:rFonts w:hint="eastAsia"/>
              </w:rPr>
              <w:t>备注</w:t>
            </w:r>
          </w:p>
        </w:tc>
      </w:tr>
      <w:tr w:rsidR="00743D39" w:rsidRPr="005D4A75" w14:paraId="75473D55" w14:textId="77777777" w:rsidTr="004626A4">
        <w:trPr>
          <w:trHeight w:val="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4" w:type="dxa"/>
          </w:tcPr>
          <w:p w14:paraId="42BE2766" w14:textId="77777777" w:rsidR="00743D39" w:rsidRPr="005D4A75" w:rsidRDefault="00743D39" w:rsidP="009F1F4E">
            <w:pPr>
              <w:pStyle w:val="1e"/>
            </w:pPr>
            <w:r w:rsidRPr="00A262A6">
              <w:rPr>
                <w:rFonts w:hint="eastAsia"/>
              </w:rPr>
              <w:t>弹性云服务器</w:t>
            </w:r>
            <w:r w:rsidRPr="000D5C7B">
              <w:rPr>
                <w:rFonts w:cs="Huawei Sans"/>
              </w:rPr>
              <w:t>ECS</w:t>
            </w:r>
            <w:r w:rsidRPr="000D5C7B">
              <w:rPr>
                <w:rFonts w:ascii="微软雅黑" w:cs="宋体"/>
              </w:rPr>
              <w:t xml:space="preserve"> </w:t>
            </w:r>
          </w:p>
        </w:tc>
        <w:tc>
          <w:tcPr>
            <w:tcW w:w="2863" w:type="dxa"/>
          </w:tcPr>
          <w:p w14:paraId="13FA570A" w14:textId="77777777" w:rsidR="00743D39" w:rsidRPr="005D4A75" w:rsidRDefault="00743D39" w:rsidP="009F1F4E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>
              <w:rPr>
                <w:rFonts w:hint="eastAsia"/>
              </w:rPr>
              <w:t>个</w:t>
            </w:r>
          </w:p>
        </w:tc>
        <w:tc>
          <w:tcPr>
            <w:tcW w:w="2863" w:type="dxa"/>
          </w:tcPr>
          <w:p w14:paraId="05E9CC17" w14:textId="77777777" w:rsidR="00743D39" w:rsidRPr="005D4A75" w:rsidRDefault="00743D39" w:rsidP="009F1F4E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49E7">
              <w:t>CPU</w:t>
            </w:r>
            <w:r w:rsidRPr="00A262A6">
              <w:rPr>
                <w:rFonts w:hint="eastAsia"/>
              </w:rPr>
              <w:t>架构为“鲲鹏计算”，“鲲鹏通用计算增强型</w:t>
            </w:r>
            <w:r w:rsidRPr="000849E7">
              <w:rPr>
                <w:rFonts w:hint="eastAsia"/>
              </w:rPr>
              <w:t>”</w:t>
            </w:r>
            <w:r w:rsidRPr="000849E7">
              <w:t>，</w:t>
            </w:r>
            <w:r w:rsidRPr="00E2123F">
              <w:t>2vCPUs|4GB</w:t>
            </w:r>
            <w:r>
              <w:t>选择</w:t>
            </w:r>
            <w:r w:rsidRPr="00A262A6">
              <w:rPr>
                <w:rFonts w:hint="eastAsia"/>
              </w:rPr>
              <w:t>“公共镜像”，</w:t>
            </w:r>
            <w:r w:rsidRPr="00E2123F">
              <w:t>CentOS7.6</w:t>
            </w:r>
            <w:r>
              <w:t>，</w:t>
            </w:r>
            <w:r w:rsidRPr="00A262A6">
              <w:rPr>
                <w:rFonts w:hint="eastAsia"/>
              </w:rPr>
              <w:t>系统盘建议配置</w:t>
            </w:r>
            <w:r w:rsidRPr="00E2123F">
              <w:t>40GB</w:t>
            </w:r>
          </w:p>
        </w:tc>
      </w:tr>
      <w:tr w:rsidR="00743D39" w:rsidRPr="005D4A75" w14:paraId="76F81A61" w14:textId="77777777" w:rsidTr="004626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4" w:type="dxa"/>
          </w:tcPr>
          <w:p w14:paraId="4908E1CF" w14:textId="77777777" w:rsidR="00743D39" w:rsidRPr="005D4A75" w:rsidRDefault="00743D39" w:rsidP="009F1F4E">
            <w:pPr>
              <w:pStyle w:val="1e"/>
            </w:pPr>
            <w:r w:rsidRPr="00A262A6">
              <w:rPr>
                <w:rFonts w:hint="eastAsia"/>
              </w:rPr>
              <w:t>对象存储服务</w:t>
            </w:r>
            <w:r w:rsidRPr="000D5C7B">
              <w:rPr>
                <w:rFonts w:cs="Huawei Sans"/>
              </w:rPr>
              <w:t>OBS</w:t>
            </w:r>
          </w:p>
        </w:tc>
        <w:tc>
          <w:tcPr>
            <w:tcW w:w="2863" w:type="dxa"/>
          </w:tcPr>
          <w:p w14:paraId="74CBACD2" w14:textId="77777777" w:rsidR="00743D39" w:rsidRPr="005D4A75" w:rsidRDefault="00743D39" w:rsidP="009F1F4E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D4A75">
              <w:t>1</w:t>
            </w:r>
            <w:r w:rsidRPr="005D4A75">
              <w:rPr>
                <w:rFonts w:hint="eastAsia"/>
              </w:rPr>
              <w:t>个</w:t>
            </w:r>
          </w:p>
        </w:tc>
        <w:tc>
          <w:tcPr>
            <w:tcW w:w="2863" w:type="dxa"/>
          </w:tcPr>
          <w:p w14:paraId="44B1E056" w14:textId="77777777" w:rsidR="00743D39" w:rsidRPr="00A262A6" w:rsidRDefault="00743D39" w:rsidP="009F1F4E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62A6">
              <w:rPr>
                <w:rFonts w:hint="eastAsia"/>
              </w:rPr>
              <w:t>选择“华北</w:t>
            </w:r>
            <w:r w:rsidRPr="00A262A6">
              <w:rPr>
                <w:rFonts w:hint="eastAsia"/>
              </w:rPr>
              <w:t>-</w:t>
            </w:r>
            <w:r w:rsidRPr="00A262A6">
              <w:rPr>
                <w:rFonts w:hint="eastAsia"/>
              </w:rPr>
              <w:t>北京四”，“标准存储”</w:t>
            </w:r>
          </w:p>
        </w:tc>
      </w:tr>
      <w:tr w:rsidR="00743D39" w:rsidRPr="005D4A75" w14:paraId="27A60A57" w14:textId="77777777" w:rsidTr="004626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4" w:type="dxa"/>
          </w:tcPr>
          <w:p w14:paraId="271904F5" w14:textId="77777777" w:rsidR="00743D39" w:rsidRPr="005D4A75" w:rsidRDefault="00743D39" w:rsidP="009F1F4E">
            <w:pPr>
              <w:pStyle w:val="1e"/>
            </w:pPr>
            <w:r w:rsidRPr="00A262A6">
              <w:rPr>
                <w:rFonts w:hint="eastAsia"/>
              </w:rPr>
              <w:t>弹性公网</w:t>
            </w:r>
            <w:r w:rsidRPr="000D5C7B">
              <w:rPr>
                <w:rFonts w:cs="Huawei Sans"/>
              </w:rPr>
              <w:t>IP</w:t>
            </w:r>
          </w:p>
        </w:tc>
        <w:tc>
          <w:tcPr>
            <w:tcW w:w="2863" w:type="dxa"/>
          </w:tcPr>
          <w:p w14:paraId="05DFFF74" w14:textId="77777777" w:rsidR="00743D39" w:rsidRPr="005D4A75" w:rsidRDefault="00743D39" w:rsidP="009F1F4E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 w:rsidRPr="005D4A75">
              <w:rPr>
                <w:rFonts w:hint="eastAsia"/>
              </w:rPr>
              <w:t>个</w:t>
            </w:r>
          </w:p>
        </w:tc>
        <w:tc>
          <w:tcPr>
            <w:tcW w:w="2863" w:type="dxa"/>
          </w:tcPr>
          <w:p w14:paraId="7D57AD73" w14:textId="77777777" w:rsidR="00743D39" w:rsidRPr="00A262A6" w:rsidRDefault="00743D39" w:rsidP="009F1F4E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需购买弹性公网</w:t>
            </w:r>
            <w:r w:rsidRPr="001E0F91">
              <w:rPr>
                <w:rFonts w:cs="Huawei Sans"/>
              </w:rPr>
              <w:t>IP</w:t>
            </w:r>
          </w:p>
        </w:tc>
      </w:tr>
    </w:tbl>
    <w:p w14:paraId="57A81B9F" w14:textId="77777777" w:rsidR="00743D39" w:rsidRPr="00707BAB" w:rsidRDefault="00743D39" w:rsidP="00743D39">
      <w:pPr>
        <w:pStyle w:val="2"/>
      </w:pPr>
      <w:bookmarkStart w:id="16" w:name="_Toc47942776"/>
      <w:bookmarkStart w:id="17" w:name="_Toc50737230"/>
      <w:bookmarkStart w:id="18" w:name="_Toc57846515"/>
      <w:r>
        <w:rPr>
          <w:rFonts w:hint="eastAsia"/>
        </w:rPr>
        <w:t>购买华为云</w:t>
      </w:r>
      <w:r>
        <w:rPr>
          <w:rFonts w:hint="eastAsia"/>
        </w:rPr>
        <w:t>ECS</w:t>
      </w:r>
      <w:bookmarkEnd w:id="16"/>
      <w:bookmarkEnd w:id="17"/>
      <w:bookmarkEnd w:id="18"/>
    </w:p>
    <w:p w14:paraId="085A8AAC" w14:textId="48FB627C" w:rsidR="00743D39" w:rsidRDefault="00743D39" w:rsidP="00743D39">
      <w:pPr>
        <w:pStyle w:val="30"/>
      </w:pPr>
      <w:r>
        <w:t>浏览器登录华为云</w:t>
      </w:r>
    </w:p>
    <w:p w14:paraId="74D5D81A" w14:textId="14868FF9" w:rsidR="00743D39" w:rsidRDefault="00743D39" w:rsidP="009F1F4E">
      <w:pPr>
        <w:pStyle w:val="1e"/>
      </w:pPr>
      <w:r>
        <w:rPr>
          <w:rFonts w:hint="eastAsia"/>
        </w:rPr>
        <w:t>打开华为云地址：</w:t>
      </w:r>
      <w:r>
        <w:t>https://www.huaweicloud.com/</w:t>
      </w:r>
      <w:r>
        <w:t>，点击</w:t>
      </w:r>
      <w:r>
        <w:t>“</w:t>
      </w:r>
      <w:r>
        <w:t>登录</w:t>
      </w:r>
      <w:r>
        <w:t>”</w:t>
      </w:r>
      <w:r>
        <w:t>，输入用户名、密码，如下图：</w:t>
      </w:r>
    </w:p>
    <w:p w14:paraId="26540D7B" w14:textId="1EE19FEB" w:rsidR="00743D39" w:rsidRDefault="00743D39" w:rsidP="009F1F4E">
      <w:pPr>
        <w:pStyle w:val="1e"/>
      </w:pPr>
      <w:r w:rsidRPr="00365B28">
        <w:rPr>
          <w:noProof/>
        </w:rPr>
        <w:lastRenderedPageBreak/>
        <w:drawing>
          <wp:inline distT="0" distB="0" distL="0" distR="0" wp14:anchorId="50C0CCF1" wp14:editId="6B1D7AD6">
            <wp:extent cx="5400000" cy="2139718"/>
            <wp:effectExtent l="19050" t="19050" r="10795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397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F1ADFE" w14:textId="04A8D8B9" w:rsidR="00743D39" w:rsidRDefault="00743D39" w:rsidP="00743D39">
      <w:pPr>
        <w:pStyle w:val="30"/>
      </w:pPr>
      <w:r w:rsidRPr="00743D39">
        <w:t>点击</w:t>
      </w:r>
      <w:r w:rsidRPr="00743D39">
        <w:t>“</w:t>
      </w:r>
      <w:r w:rsidRPr="00743D39">
        <w:t>控制台</w:t>
      </w:r>
      <w:r w:rsidRPr="00743D39">
        <w:t>”</w:t>
      </w:r>
      <w:r w:rsidRPr="00743D39">
        <w:t>，如下图：</w:t>
      </w:r>
    </w:p>
    <w:p w14:paraId="5C8ED181" w14:textId="6F642AB5" w:rsidR="00743D39" w:rsidRDefault="00743D39" w:rsidP="009F1F4E">
      <w:pPr>
        <w:pStyle w:val="1e"/>
      </w:pPr>
      <w:r>
        <w:rPr>
          <w:noProof/>
        </w:rPr>
        <w:drawing>
          <wp:inline distT="0" distB="0" distL="0" distR="0" wp14:anchorId="068C521A" wp14:editId="19EF8E5B">
            <wp:extent cx="5400000" cy="1651721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51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DA7C2F" w14:textId="6E6A061D" w:rsidR="00743D39" w:rsidRDefault="00743D39" w:rsidP="009F1F4E">
      <w:pPr>
        <w:pStyle w:val="1e"/>
      </w:pPr>
      <w:r w:rsidRPr="00743D39">
        <w:rPr>
          <w:rFonts w:hint="eastAsia"/>
        </w:rPr>
        <w:t>点击“服务列表”，如下图：</w:t>
      </w:r>
    </w:p>
    <w:p w14:paraId="7479737A" w14:textId="082E32ED" w:rsidR="00743D39" w:rsidRDefault="00743D39" w:rsidP="009F1F4E">
      <w:pPr>
        <w:pStyle w:val="1e"/>
      </w:pPr>
      <w:r>
        <w:rPr>
          <w:noProof/>
        </w:rPr>
        <w:drawing>
          <wp:inline distT="0" distB="0" distL="0" distR="0" wp14:anchorId="35911F2B" wp14:editId="35E250FF">
            <wp:extent cx="5400000" cy="93097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3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BA739" w14:textId="77777777" w:rsidR="00743D39" w:rsidRPr="00743D39" w:rsidRDefault="00743D39" w:rsidP="009F1F4E">
      <w:pPr>
        <w:pStyle w:val="1e"/>
      </w:pPr>
      <w:r w:rsidRPr="00743D39">
        <w:rPr>
          <w:rFonts w:hint="eastAsia"/>
        </w:rPr>
        <w:t>选择“弹性云服务器</w:t>
      </w:r>
      <w:r w:rsidRPr="00743D39">
        <w:t>ECS</w:t>
      </w:r>
      <w:r w:rsidRPr="00743D39">
        <w:rPr>
          <w:rFonts w:hint="eastAsia"/>
        </w:rPr>
        <w:t>”，如下图：</w:t>
      </w:r>
    </w:p>
    <w:p w14:paraId="714AF22C" w14:textId="77777777" w:rsidR="00743D39" w:rsidRPr="00743D39" w:rsidRDefault="00743D39" w:rsidP="009F1F4E">
      <w:pPr>
        <w:pStyle w:val="1e"/>
      </w:pPr>
      <w:r w:rsidRPr="00743D39">
        <w:rPr>
          <w:noProof/>
        </w:rPr>
        <w:drawing>
          <wp:inline distT="0" distB="0" distL="0" distR="0" wp14:anchorId="6339723A" wp14:editId="62AC3E78">
            <wp:extent cx="5400000" cy="2289558"/>
            <wp:effectExtent l="19050" t="19050" r="10795" b="15875"/>
            <wp:docPr id="12" name="图片 12" descr="C:\Users\jwx697590\AppData\Roaming\eSpace_Desktop\UserData\jwx697590\imagefiles\F3A5EAFE-17D1-432F-9DB6-C12D5918FB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3A5EAFE-17D1-432F-9DB6-C12D5918FBE3" descr="C:\Users\jwx697590\AppData\Roaming\eSpace_Desktop\UserData\jwx697590\imagefiles\F3A5EAFE-17D1-432F-9DB6-C12D5918FBE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895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AFC534" w14:textId="4A9E5BC0" w:rsidR="00743D39" w:rsidRDefault="00743D39" w:rsidP="00743D39">
      <w:pPr>
        <w:pStyle w:val="30"/>
      </w:pPr>
      <w:r w:rsidRPr="00743D39">
        <w:t>选择</w:t>
      </w:r>
      <w:r w:rsidRPr="00743D39">
        <w:t>“</w:t>
      </w:r>
      <w:r w:rsidRPr="00743D39">
        <w:t>买弹性云服务器</w:t>
      </w:r>
      <w:r w:rsidRPr="00743D39">
        <w:t>ECS”</w:t>
      </w:r>
      <w:r w:rsidRPr="00743D39">
        <w:t>，如下图：</w:t>
      </w:r>
    </w:p>
    <w:p w14:paraId="2B80624B" w14:textId="3D4210AD" w:rsidR="00C5323E" w:rsidRDefault="00C5323E" w:rsidP="009F1F4E">
      <w:pPr>
        <w:pStyle w:val="1e"/>
      </w:pPr>
      <w:r>
        <w:rPr>
          <w:noProof/>
        </w:rPr>
        <w:lastRenderedPageBreak/>
        <w:drawing>
          <wp:inline distT="0" distB="0" distL="0" distR="0" wp14:anchorId="00F24F18" wp14:editId="53CA6D43">
            <wp:extent cx="5400000" cy="1423358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23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BD98BD" w14:textId="2FF18294" w:rsidR="00C5323E" w:rsidRDefault="00C5323E" w:rsidP="009F1F4E">
      <w:pPr>
        <w:pStyle w:val="1e"/>
      </w:pPr>
      <w:r w:rsidRPr="00C5323E">
        <w:rPr>
          <w:rFonts w:hint="eastAsia"/>
        </w:rPr>
        <w:t>选择“按需计费”，“可用区</w:t>
      </w:r>
      <w:r w:rsidRPr="00C5323E">
        <w:t>2”</w:t>
      </w:r>
      <w:r w:rsidRPr="00C5323E">
        <w:t>，</w:t>
      </w:r>
      <w:r w:rsidRPr="00C5323E">
        <w:t>CPU</w:t>
      </w:r>
      <w:r w:rsidRPr="00C5323E">
        <w:t>架构</w:t>
      </w:r>
      <w:r w:rsidRPr="00C5323E">
        <w:t>“</w:t>
      </w:r>
      <w:r w:rsidRPr="00C5323E">
        <w:t>鲲鹏计算</w:t>
      </w:r>
      <w:r w:rsidRPr="00C5323E">
        <w:t>”</w:t>
      </w:r>
      <w:r w:rsidRPr="00C5323E">
        <w:t>，选择</w:t>
      </w:r>
      <w:r w:rsidRPr="00C5323E">
        <w:t>“</w:t>
      </w:r>
      <w:r w:rsidRPr="00C5323E">
        <w:t>鲲鹏通用计算增强型</w:t>
      </w:r>
      <w:r w:rsidRPr="00C5323E">
        <w:t>”</w:t>
      </w:r>
      <w:r w:rsidRPr="00C5323E">
        <w:t>，</w:t>
      </w:r>
      <w:r w:rsidRPr="00C5323E">
        <w:t>2vCPUs|4GB</w:t>
      </w:r>
      <w:r w:rsidRPr="00C5323E">
        <w:t>，如下图：</w:t>
      </w:r>
    </w:p>
    <w:p w14:paraId="5F2B3876" w14:textId="7574EAB9" w:rsidR="00C5323E" w:rsidRDefault="00C5323E" w:rsidP="009F1F4E">
      <w:pPr>
        <w:pStyle w:val="1e"/>
      </w:pPr>
      <w:r>
        <w:rPr>
          <w:noProof/>
        </w:rPr>
        <w:drawing>
          <wp:inline distT="0" distB="0" distL="0" distR="0" wp14:anchorId="71878F5F" wp14:editId="03508E4D">
            <wp:extent cx="5400000" cy="216225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622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A99026" w14:textId="496FAA7C" w:rsidR="00C5323E" w:rsidRDefault="00C5323E" w:rsidP="00C5323E">
      <w:pPr>
        <w:pStyle w:val="30"/>
      </w:pPr>
      <w:r>
        <w:t>配置操作系统和磁盘</w:t>
      </w:r>
    </w:p>
    <w:p w14:paraId="215DBB69" w14:textId="080BF4C0" w:rsidR="00C5323E" w:rsidRDefault="00C5323E" w:rsidP="009F1F4E">
      <w:pPr>
        <w:pStyle w:val="1e"/>
      </w:pPr>
      <w:r>
        <w:rPr>
          <w:rFonts w:hint="eastAsia"/>
        </w:rPr>
        <w:t>选择“公共镜像”，</w:t>
      </w:r>
      <w:r>
        <w:t>CentOS7.6</w:t>
      </w:r>
      <w:r>
        <w:t>，系统盘建议配置</w:t>
      </w:r>
      <w:r>
        <w:t>40GB</w:t>
      </w:r>
      <w:r>
        <w:t>，购买数量</w:t>
      </w:r>
      <w:r>
        <w:t>4</w:t>
      </w:r>
      <w:r>
        <w:t>台，点击</w:t>
      </w:r>
      <w:r>
        <w:t>“</w:t>
      </w:r>
      <w:r>
        <w:t>网络配置</w:t>
      </w:r>
      <w:r>
        <w:t>”</w:t>
      </w:r>
      <w:r>
        <w:t>，如下图：</w:t>
      </w:r>
    </w:p>
    <w:p w14:paraId="5BEC25B8" w14:textId="2A986482" w:rsidR="00C5323E" w:rsidRDefault="00C5323E" w:rsidP="009F1F4E">
      <w:pPr>
        <w:pStyle w:val="1e"/>
      </w:pPr>
      <w:r>
        <w:rPr>
          <w:noProof/>
        </w:rPr>
        <w:drawing>
          <wp:inline distT="0" distB="0" distL="0" distR="0" wp14:anchorId="4D9117F5" wp14:editId="710A7C16">
            <wp:extent cx="5400000" cy="130323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03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549702" w14:textId="15012309" w:rsidR="00C5323E" w:rsidRDefault="00C5323E" w:rsidP="00C5323E">
      <w:pPr>
        <w:pStyle w:val="30"/>
      </w:pPr>
      <w:r w:rsidRPr="00C5323E">
        <w:t>配置网络，网络选择</w:t>
      </w:r>
      <w:r w:rsidRPr="00C5323E">
        <w:t>“</w:t>
      </w:r>
      <w:proofErr w:type="spellStart"/>
      <w:r w:rsidRPr="00C5323E">
        <w:t>vpc</w:t>
      </w:r>
      <w:proofErr w:type="spellEnd"/>
      <w:r w:rsidRPr="00C5323E">
        <w:t>-default”</w:t>
      </w:r>
      <w:r w:rsidRPr="00C5323E">
        <w:t>，安全组选择</w:t>
      </w:r>
      <w:r w:rsidRPr="00C5323E">
        <w:t>“Sys-default”</w:t>
      </w:r>
      <w:r w:rsidRPr="00C5323E">
        <w:t>，</w:t>
      </w:r>
      <w:r w:rsidRPr="00C5323E">
        <w:t>“</w:t>
      </w:r>
      <w:r w:rsidRPr="00C5323E">
        <w:t>现在购买</w:t>
      </w:r>
      <w:r w:rsidRPr="00C5323E">
        <w:t>”</w:t>
      </w:r>
      <w:r w:rsidRPr="00C5323E">
        <w:t>，选择</w:t>
      </w:r>
      <w:r w:rsidRPr="00C5323E">
        <w:t>“</w:t>
      </w:r>
      <w:r w:rsidRPr="00C5323E">
        <w:t>全动态</w:t>
      </w:r>
      <w:r w:rsidRPr="00C5323E">
        <w:t>BGP”</w:t>
      </w:r>
      <w:r w:rsidRPr="00C5323E">
        <w:t>，</w:t>
      </w:r>
      <w:r w:rsidRPr="00C5323E">
        <w:t>“</w:t>
      </w:r>
      <w:r w:rsidRPr="00C5323E">
        <w:t>按流量计算</w:t>
      </w:r>
      <w:r w:rsidRPr="00C5323E">
        <w:t>”</w:t>
      </w:r>
      <w:r w:rsidRPr="00C5323E">
        <w:t>，</w:t>
      </w:r>
      <w:r w:rsidRPr="00C5323E">
        <w:t>“5M”</w:t>
      </w:r>
      <w:r w:rsidRPr="00C5323E">
        <w:t>，点击</w:t>
      </w:r>
      <w:r w:rsidRPr="00C5323E">
        <w:t>“</w:t>
      </w:r>
      <w:r w:rsidRPr="00C5323E">
        <w:t>高级配置</w:t>
      </w:r>
      <w:r w:rsidRPr="00C5323E">
        <w:t>”</w:t>
      </w:r>
      <w:r w:rsidRPr="00C5323E">
        <w:t>，如下图：</w:t>
      </w:r>
    </w:p>
    <w:p w14:paraId="67A9CA30" w14:textId="19BCF93B" w:rsidR="00C5323E" w:rsidRDefault="00C5323E" w:rsidP="009F1F4E">
      <w:pPr>
        <w:pStyle w:val="1e"/>
      </w:pPr>
      <w:r>
        <w:rPr>
          <w:noProof/>
        </w:rPr>
        <w:lastRenderedPageBreak/>
        <w:drawing>
          <wp:inline distT="0" distB="0" distL="0" distR="0" wp14:anchorId="3F7D961D" wp14:editId="14D2F08B">
            <wp:extent cx="5400000" cy="2475078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75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B2096E" w14:textId="512236A7" w:rsidR="00C5323E" w:rsidRDefault="00C5323E" w:rsidP="00C5323E">
      <w:pPr>
        <w:pStyle w:val="30"/>
      </w:pPr>
      <w:r w:rsidRPr="00C5323E">
        <w:t>配置密码，自定义云服务器名称，自行设置</w:t>
      </w:r>
      <w:r w:rsidRPr="00C5323E">
        <w:t>root</w:t>
      </w:r>
      <w:r w:rsidRPr="00C5323E">
        <w:t>登录密码，云备份选择</w:t>
      </w:r>
      <w:r w:rsidRPr="00C5323E">
        <w:t>“</w:t>
      </w:r>
      <w:r w:rsidRPr="00C5323E">
        <w:t>暂不购买</w:t>
      </w:r>
      <w:r w:rsidRPr="00C5323E">
        <w:t>”</w:t>
      </w:r>
      <w:r w:rsidRPr="00C5323E">
        <w:t>，点击</w:t>
      </w:r>
      <w:r w:rsidRPr="00C5323E">
        <w:t>“</w:t>
      </w:r>
      <w:r w:rsidRPr="00C5323E">
        <w:t>确认配置</w:t>
      </w:r>
      <w:r w:rsidRPr="00C5323E">
        <w:t>”</w:t>
      </w:r>
      <w:r w:rsidRPr="00C5323E">
        <w:t>，点中</w:t>
      </w:r>
      <w:r w:rsidRPr="00C5323E">
        <w:t>“</w:t>
      </w:r>
      <w:r w:rsidRPr="00C5323E">
        <w:t>我已经阅读并同意</w:t>
      </w:r>
      <w:r w:rsidRPr="00C5323E">
        <w:t>”</w:t>
      </w:r>
      <w:r w:rsidRPr="00C5323E">
        <w:t>，点击</w:t>
      </w:r>
      <w:r w:rsidRPr="00C5323E">
        <w:t>“</w:t>
      </w:r>
      <w:r w:rsidRPr="00C5323E">
        <w:t>立即购买</w:t>
      </w:r>
      <w:r w:rsidRPr="00C5323E">
        <w:t>”</w:t>
      </w:r>
      <w:r w:rsidRPr="00C5323E">
        <w:t>，如下图：</w:t>
      </w:r>
    </w:p>
    <w:p w14:paraId="289785C7" w14:textId="78031A92" w:rsidR="00C5323E" w:rsidRDefault="00C5323E" w:rsidP="009F1F4E">
      <w:pPr>
        <w:pStyle w:val="1e"/>
      </w:pPr>
      <w:r>
        <w:rPr>
          <w:noProof/>
        </w:rPr>
        <w:drawing>
          <wp:inline distT="0" distB="0" distL="0" distR="0" wp14:anchorId="3657E8D5" wp14:editId="2CC24DFD">
            <wp:extent cx="5400000" cy="242064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0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FE5FE5" w14:textId="4026FF89" w:rsidR="00C5323E" w:rsidRDefault="00C5323E" w:rsidP="009F1F4E">
      <w:pPr>
        <w:pStyle w:val="1e"/>
      </w:pPr>
      <w:r>
        <w:rPr>
          <w:rFonts w:hint="eastAsia"/>
        </w:rPr>
        <w:t>注：</w:t>
      </w:r>
      <w:r w:rsidRPr="00C5323E">
        <w:rPr>
          <w:rFonts w:hint="eastAsia"/>
        </w:rPr>
        <w:t>本次需购买</w:t>
      </w:r>
      <w:r w:rsidRPr="00C5323E">
        <w:t>4</w:t>
      </w:r>
      <w:r w:rsidRPr="00C5323E">
        <w:t>个</w:t>
      </w:r>
      <w:r w:rsidRPr="00C5323E">
        <w:t>ECS</w:t>
      </w:r>
      <w:r w:rsidRPr="00C5323E">
        <w:t>，每个</w:t>
      </w:r>
      <w:r w:rsidRPr="00C5323E">
        <w:t>ECS</w:t>
      </w:r>
      <w:r w:rsidRPr="00C5323E">
        <w:t>规格相同，其中</w:t>
      </w:r>
      <w:r w:rsidRPr="00C5323E">
        <w:t>1</w:t>
      </w:r>
      <w:r w:rsidRPr="00C5323E">
        <w:t>个主节点、</w:t>
      </w:r>
      <w:r w:rsidRPr="00C5323E">
        <w:t>3</w:t>
      </w:r>
      <w:r w:rsidRPr="00C5323E">
        <w:t>个从节点。</w:t>
      </w:r>
    </w:p>
    <w:p w14:paraId="7DD281AB" w14:textId="78878F07" w:rsidR="00CF04D5" w:rsidRDefault="00CF04D5" w:rsidP="00CF04D5">
      <w:pPr>
        <w:pStyle w:val="30"/>
      </w:pPr>
      <w:r w:rsidRPr="00CF04D5">
        <w:t>点击</w:t>
      </w:r>
      <w:r w:rsidRPr="00CF04D5">
        <w:t>“</w:t>
      </w:r>
      <w:r w:rsidRPr="00CF04D5">
        <w:t>我已经阅读并同意</w:t>
      </w:r>
      <w:r w:rsidRPr="00CF04D5">
        <w:t>”</w:t>
      </w:r>
      <w:r w:rsidRPr="00CF04D5">
        <w:t>，可以点击</w:t>
      </w:r>
      <w:r w:rsidRPr="00CF04D5">
        <w:t>“</w:t>
      </w:r>
      <w:r w:rsidRPr="00CF04D5">
        <w:t>返回云服务器列表</w:t>
      </w:r>
      <w:r w:rsidRPr="00CF04D5">
        <w:t>”</w:t>
      </w:r>
      <w:r w:rsidRPr="00CF04D5">
        <w:t>，创建过程需要等待几分钟。</w:t>
      </w:r>
    </w:p>
    <w:p w14:paraId="038709A4" w14:textId="3134ED94" w:rsidR="00CF04D5" w:rsidRDefault="00CF04D5" w:rsidP="009F1F4E">
      <w:pPr>
        <w:pStyle w:val="1e"/>
      </w:pPr>
      <w:r>
        <w:rPr>
          <w:noProof/>
        </w:rPr>
        <w:drawing>
          <wp:inline distT="0" distB="0" distL="0" distR="0" wp14:anchorId="43B1F93D" wp14:editId="0EBB0E85">
            <wp:extent cx="3518122" cy="1354096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885" cy="1359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034457" w14:textId="2466BB72" w:rsidR="00CF04D5" w:rsidRDefault="00CF04D5" w:rsidP="00CF04D5">
      <w:pPr>
        <w:pStyle w:val="2"/>
      </w:pPr>
      <w:bookmarkStart w:id="19" w:name="_Toc57846516"/>
      <w:r w:rsidRPr="00CF04D5">
        <w:lastRenderedPageBreak/>
        <w:t>购买</w:t>
      </w:r>
      <w:r w:rsidRPr="00CF04D5">
        <w:t>OBS</w:t>
      </w:r>
      <w:bookmarkEnd w:id="19"/>
    </w:p>
    <w:p w14:paraId="1EC52AEA" w14:textId="4B0104E9" w:rsidR="00CF04D5" w:rsidRDefault="00CF04D5" w:rsidP="00832B45">
      <w:pPr>
        <w:pStyle w:val="30"/>
      </w:pPr>
      <w:r>
        <w:t>进入控制台，选择</w:t>
      </w:r>
      <w:r>
        <w:t>“</w:t>
      </w:r>
      <w:r>
        <w:t>对象存储服务</w:t>
      </w:r>
      <w:r>
        <w:t>”</w:t>
      </w:r>
      <w:r>
        <w:t>，如下图：</w:t>
      </w:r>
    </w:p>
    <w:p w14:paraId="01263DCF" w14:textId="7BD3298E" w:rsidR="00832B45" w:rsidRDefault="00832B45" w:rsidP="009F1F4E">
      <w:pPr>
        <w:pStyle w:val="1e"/>
      </w:pPr>
      <w:r>
        <w:rPr>
          <w:noProof/>
        </w:rPr>
        <w:drawing>
          <wp:inline distT="0" distB="0" distL="0" distR="0" wp14:anchorId="5ECCAE34" wp14:editId="4A918FBB">
            <wp:extent cx="5400000" cy="27453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45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43DD69" w14:textId="66200F67" w:rsidR="00832B45" w:rsidRDefault="00832B45" w:rsidP="00832B45">
      <w:pPr>
        <w:pStyle w:val="30"/>
      </w:pPr>
      <w:r w:rsidRPr="00832B45">
        <w:t>选择</w:t>
      </w:r>
      <w:r w:rsidRPr="00832B45">
        <w:t>“</w:t>
      </w:r>
      <w:r w:rsidRPr="00832B45">
        <w:t>创建桶</w:t>
      </w:r>
      <w:r w:rsidRPr="00832B45">
        <w:t>”</w:t>
      </w:r>
      <w:r w:rsidRPr="00832B45">
        <w:t>，如下图：</w:t>
      </w:r>
    </w:p>
    <w:p w14:paraId="76FBDCEC" w14:textId="79809682" w:rsidR="00832B45" w:rsidRDefault="00832B45" w:rsidP="009F1F4E">
      <w:pPr>
        <w:pStyle w:val="1e"/>
      </w:pPr>
      <w:r>
        <w:rPr>
          <w:noProof/>
        </w:rPr>
        <w:drawing>
          <wp:inline distT="0" distB="0" distL="0" distR="0" wp14:anchorId="341D0DBA" wp14:editId="0E7F6141">
            <wp:extent cx="5400000" cy="163983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39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51ECB8" w14:textId="0A73A102" w:rsidR="00832B45" w:rsidRDefault="00832B45" w:rsidP="00832B45">
      <w:pPr>
        <w:pStyle w:val="30"/>
      </w:pPr>
      <w:r w:rsidRPr="00832B45">
        <w:t>自定义桶名称，选择</w:t>
      </w:r>
      <w:r w:rsidRPr="00832B45">
        <w:t>“</w:t>
      </w:r>
      <w:r w:rsidRPr="00832B45">
        <w:t>标准存储</w:t>
      </w:r>
      <w:r w:rsidRPr="00832B45">
        <w:t>”</w:t>
      </w:r>
      <w:r w:rsidRPr="00832B45">
        <w:t>，点击</w:t>
      </w:r>
      <w:r w:rsidRPr="00832B45">
        <w:t>“</w:t>
      </w:r>
      <w:r w:rsidRPr="00832B45">
        <w:t>立即创建</w:t>
      </w:r>
      <w:r w:rsidRPr="00832B45">
        <w:t>”</w:t>
      </w:r>
      <w:r w:rsidRPr="00832B45">
        <w:t>，如下图：</w:t>
      </w:r>
    </w:p>
    <w:p w14:paraId="6EC27F4F" w14:textId="7F988119" w:rsidR="00832B45" w:rsidRPr="00832B45" w:rsidRDefault="00832B45" w:rsidP="009F1F4E">
      <w:pPr>
        <w:pStyle w:val="1e"/>
      </w:pPr>
      <w:r>
        <w:rPr>
          <w:noProof/>
        </w:rPr>
        <w:drawing>
          <wp:inline distT="0" distB="0" distL="0" distR="0" wp14:anchorId="68F854E8" wp14:editId="7E16E992">
            <wp:extent cx="5400000" cy="20784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78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436F4C" w14:textId="35328962" w:rsidR="00832B45" w:rsidRDefault="00832B45" w:rsidP="009F1F4E">
      <w:pPr>
        <w:pStyle w:val="1e"/>
      </w:pPr>
      <w:r>
        <w:rPr>
          <w:noProof/>
        </w:rPr>
        <w:lastRenderedPageBreak/>
        <w:drawing>
          <wp:inline distT="0" distB="0" distL="0" distR="0" wp14:anchorId="3756A5FF" wp14:editId="2B387840">
            <wp:extent cx="5400000" cy="2547028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47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3469F4" w14:textId="44934B81" w:rsidR="00832B45" w:rsidRDefault="00832B45" w:rsidP="00832B45">
      <w:pPr>
        <w:pStyle w:val="30"/>
      </w:pPr>
      <w:r w:rsidRPr="00832B45">
        <w:t>选择</w:t>
      </w:r>
      <w:r w:rsidRPr="00832B45">
        <w:t>“</w:t>
      </w:r>
      <w:r w:rsidRPr="00832B45">
        <w:t>创建并行文件系统</w:t>
      </w:r>
      <w:r w:rsidRPr="00832B45">
        <w:t>”</w:t>
      </w:r>
      <w:r w:rsidRPr="00832B45">
        <w:t>，自定义文件系统名称，点击</w:t>
      </w:r>
      <w:r w:rsidRPr="00832B45">
        <w:t>“</w:t>
      </w:r>
      <w:r w:rsidRPr="00832B45">
        <w:t>自定义立即创建</w:t>
      </w:r>
      <w:r w:rsidRPr="00832B45">
        <w:t>”</w:t>
      </w:r>
      <w:r w:rsidRPr="00832B45">
        <w:t>，如下图：</w:t>
      </w:r>
    </w:p>
    <w:p w14:paraId="0DA59FBE" w14:textId="0B029FF7" w:rsidR="00832B45" w:rsidRPr="00832B45" w:rsidRDefault="00832B45" w:rsidP="009F1F4E">
      <w:pPr>
        <w:pStyle w:val="1e"/>
      </w:pPr>
      <w:r>
        <w:rPr>
          <w:noProof/>
        </w:rPr>
        <w:drawing>
          <wp:inline distT="0" distB="0" distL="0" distR="0" wp14:anchorId="16A6822C" wp14:editId="385E0D05">
            <wp:extent cx="5400000" cy="895308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953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919161" w14:textId="7E607722" w:rsidR="00832B45" w:rsidRDefault="00832B45" w:rsidP="00832B45">
      <w:pPr>
        <w:pStyle w:val="30"/>
      </w:pPr>
      <w:r w:rsidRPr="00832B45">
        <w:t>进入创建的</w:t>
      </w:r>
      <w:r w:rsidRPr="00832B45">
        <w:t>OBS</w:t>
      </w:r>
      <w:r w:rsidRPr="00832B45">
        <w:t>桶，如下图：</w:t>
      </w:r>
    </w:p>
    <w:p w14:paraId="7EBF8238" w14:textId="43C164BF" w:rsidR="00832B45" w:rsidRPr="00832B45" w:rsidRDefault="00832B45" w:rsidP="009F1F4E">
      <w:pPr>
        <w:pStyle w:val="1e"/>
      </w:pPr>
      <w:r>
        <w:rPr>
          <w:noProof/>
        </w:rPr>
        <w:drawing>
          <wp:inline distT="0" distB="0" distL="0" distR="0" wp14:anchorId="009DAB0A" wp14:editId="6600099A">
            <wp:extent cx="5400000" cy="19701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70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72D557" w14:textId="555B3DC0" w:rsidR="00832B45" w:rsidRDefault="00832B45" w:rsidP="00832B45">
      <w:pPr>
        <w:pStyle w:val="30"/>
      </w:pPr>
      <w:r w:rsidRPr="00832B45">
        <w:t>复制该参数，保存到本地文档，如下图：</w:t>
      </w:r>
    </w:p>
    <w:p w14:paraId="04158254" w14:textId="5CE31177" w:rsidR="00832B45" w:rsidRPr="00832B45" w:rsidRDefault="00832B45" w:rsidP="009F1F4E">
      <w:pPr>
        <w:pStyle w:val="1e"/>
      </w:pPr>
      <w:r>
        <w:rPr>
          <w:noProof/>
        </w:rPr>
        <w:lastRenderedPageBreak/>
        <w:drawing>
          <wp:inline distT="0" distB="0" distL="0" distR="0" wp14:anchorId="71C0C982" wp14:editId="0B0B371F">
            <wp:extent cx="5400000" cy="338164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81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DE15F0" w14:textId="6CBE359E" w:rsidR="00832B45" w:rsidRDefault="00832B45" w:rsidP="00832B45">
      <w:pPr>
        <w:pStyle w:val="30"/>
      </w:pPr>
      <w:r w:rsidRPr="00832B45">
        <w:t>获取</w:t>
      </w:r>
      <w:r w:rsidRPr="00832B45">
        <w:t>AK/SK</w:t>
      </w:r>
      <w:r w:rsidRPr="00832B45">
        <w:t>，点击</w:t>
      </w:r>
      <w:r w:rsidRPr="00832B45">
        <w:t>“</w:t>
      </w:r>
      <w:r w:rsidRPr="00832B45">
        <w:t>我的凭证</w:t>
      </w:r>
      <w:r w:rsidRPr="00832B45">
        <w:t>”</w:t>
      </w:r>
      <w:r w:rsidRPr="00832B45">
        <w:t>，选择</w:t>
      </w:r>
      <w:r w:rsidRPr="00832B45">
        <w:t>“</w:t>
      </w:r>
      <w:r w:rsidRPr="00832B45">
        <w:t>访问秘钥</w:t>
      </w:r>
      <w:r w:rsidRPr="00832B45">
        <w:t>”,</w:t>
      </w:r>
      <w:r w:rsidRPr="00832B45">
        <w:t>如下图：</w:t>
      </w:r>
    </w:p>
    <w:p w14:paraId="423565ED" w14:textId="53A66980" w:rsidR="00832B45" w:rsidRPr="00832B45" w:rsidRDefault="00832B45" w:rsidP="009F1F4E">
      <w:pPr>
        <w:pStyle w:val="1e"/>
      </w:pPr>
      <w:r>
        <w:rPr>
          <w:noProof/>
        </w:rPr>
        <w:drawing>
          <wp:inline distT="0" distB="0" distL="0" distR="0" wp14:anchorId="322A282C" wp14:editId="42074744">
            <wp:extent cx="5400000" cy="1239802"/>
            <wp:effectExtent l="19050" t="19050" r="10795" b="17780"/>
            <wp:docPr id="29" name="图片 29" descr="C:\Users\jwx697590\AppData\Roaming\eSpace_Desktop\UserData\jwx697590\imagefiles\BB740D01-8642-487A-8BE9-0001831770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740D01-8642-487A-8BE9-0001831770CB" descr="C:\Users\jwx697590\AppData\Roaming\eSpace_Desktop\UserData\jwx697590\imagefiles\BB740D01-8642-487A-8BE9-0001831770CB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398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07FD32" w14:textId="79022055" w:rsidR="00832B45" w:rsidRDefault="00832B45" w:rsidP="009F1F4E">
      <w:pPr>
        <w:pStyle w:val="1e"/>
      </w:pPr>
      <w:r w:rsidRPr="00832B45">
        <w:rPr>
          <w:rFonts w:hint="eastAsia"/>
        </w:rPr>
        <w:t>点击新增访问秘</w:t>
      </w:r>
      <w:proofErr w:type="gramStart"/>
      <w:r w:rsidRPr="00832B45">
        <w:rPr>
          <w:rFonts w:hint="eastAsia"/>
        </w:rPr>
        <w:t>钥</w:t>
      </w:r>
      <w:proofErr w:type="gramEnd"/>
      <w:r w:rsidRPr="00832B45">
        <w:rPr>
          <w:rFonts w:hint="eastAsia"/>
        </w:rPr>
        <w:t>，根据提示进行操作。</w:t>
      </w:r>
    </w:p>
    <w:p w14:paraId="0BA9640E" w14:textId="1BEF5727" w:rsidR="00832B45" w:rsidRPr="00832B45" w:rsidRDefault="00832B45" w:rsidP="009F1F4E">
      <w:pPr>
        <w:pStyle w:val="1e"/>
      </w:pPr>
      <w:r>
        <w:rPr>
          <w:noProof/>
        </w:rPr>
        <w:drawing>
          <wp:inline distT="0" distB="0" distL="0" distR="0" wp14:anchorId="7BA1011D" wp14:editId="6DC9A5EE">
            <wp:extent cx="5400000" cy="11055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05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A9C2FD" w14:textId="05664FCE" w:rsidR="00832B45" w:rsidRDefault="00832B45" w:rsidP="00832B45">
      <w:pPr>
        <w:pStyle w:val="30"/>
      </w:pPr>
      <w:r w:rsidRPr="00832B45">
        <w:t>通过手机号码，接收短信验证码，点击</w:t>
      </w:r>
      <w:r w:rsidRPr="00832B45">
        <w:t>“</w:t>
      </w:r>
      <w:r w:rsidRPr="00832B45">
        <w:t>确定</w:t>
      </w:r>
      <w:r w:rsidRPr="00832B45">
        <w:t>”</w:t>
      </w:r>
      <w:r w:rsidRPr="00832B45">
        <w:t>，如下图：</w:t>
      </w:r>
    </w:p>
    <w:p w14:paraId="4DCCC63A" w14:textId="400AA0FA" w:rsidR="00832B45" w:rsidRPr="00832B45" w:rsidRDefault="00832B45" w:rsidP="009F1F4E">
      <w:pPr>
        <w:pStyle w:val="1e"/>
      </w:pPr>
      <w:r>
        <w:rPr>
          <w:noProof/>
        </w:rPr>
        <w:lastRenderedPageBreak/>
        <w:drawing>
          <wp:inline distT="0" distB="0" distL="0" distR="0" wp14:anchorId="72CE7FCB" wp14:editId="66BF1814">
            <wp:extent cx="5400000" cy="2055621"/>
            <wp:effectExtent l="19050" t="19050" r="10795" b="209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556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DCC7BF" w14:textId="73F756FD" w:rsidR="00832B45" w:rsidRDefault="00832B45" w:rsidP="009F1F4E">
      <w:pPr>
        <w:pStyle w:val="1e"/>
      </w:pPr>
      <w:r w:rsidRPr="00832B45">
        <w:rPr>
          <w:rFonts w:hint="eastAsia"/>
        </w:rPr>
        <w:t>操作完成后，得到文件，打开即可得到</w:t>
      </w:r>
      <w:r w:rsidRPr="00832B45">
        <w:t>AK/SK</w:t>
      </w:r>
      <w:r w:rsidRPr="00832B45">
        <w:t>。</w:t>
      </w:r>
    </w:p>
    <w:p w14:paraId="4C0B9274" w14:textId="1AE8AC3F" w:rsidR="00832B45" w:rsidRDefault="00832B45" w:rsidP="009F1F4E">
      <w:pPr>
        <w:pStyle w:val="1e"/>
      </w:pPr>
      <w:r>
        <w:rPr>
          <w:noProof/>
        </w:rPr>
        <w:drawing>
          <wp:inline distT="0" distB="0" distL="0" distR="0" wp14:anchorId="6EBD93B6" wp14:editId="5B52E62A">
            <wp:extent cx="5400000" cy="231866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18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2DC1B" w14:textId="61393EAE" w:rsidR="00832B45" w:rsidRDefault="00832B45" w:rsidP="009F1F4E">
      <w:pPr>
        <w:pStyle w:val="1e"/>
      </w:pPr>
      <w:r>
        <w:rPr>
          <w:noProof/>
        </w:rPr>
        <w:drawing>
          <wp:inline distT="0" distB="0" distL="0" distR="0" wp14:anchorId="223AA9F3" wp14:editId="756ACC7E">
            <wp:extent cx="5400000" cy="9553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5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A74C8B" w14:textId="5B4BC59D" w:rsidR="004F2C85" w:rsidRPr="004F2C85" w:rsidRDefault="004F2C85" w:rsidP="004F2C8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31B26C2C" w14:textId="0E670B8D" w:rsidR="00832B45" w:rsidRDefault="00832B45" w:rsidP="00832B45">
      <w:pPr>
        <w:pStyle w:val="1"/>
      </w:pPr>
      <w:bookmarkStart w:id="20" w:name="_Toc57846517"/>
      <w:r w:rsidRPr="00832B45">
        <w:lastRenderedPageBreak/>
        <w:t>搭建</w:t>
      </w:r>
      <w:r w:rsidRPr="00832B45">
        <w:t>Hadoop</w:t>
      </w:r>
      <w:r w:rsidRPr="00832B45">
        <w:t>集群</w:t>
      </w:r>
      <w:bookmarkEnd w:id="20"/>
    </w:p>
    <w:p w14:paraId="5A5FB1E8" w14:textId="39F7D825" w:rsidR="00F10AD8" w:rsidRDefault="00F10AD8" w:rsidP="00F10AD8">
      <w:pPr>
        <w:pStyle w:val="2"/>
      </w:pPr>
      <w:bookmarkStart w:id="21" w:name="_Toc57846518"/>
      <w:r>
        <w:t>实验介绍</w:t>
      </w:r>
      <w:bookmarkEnd w:id="21"/>
    </w:p>
    <w:p w14:paraId="2438F696" w14:textId="41A0B8BA" w:rsidR="00F10AD8" w:rsidRDefault="00F10AD8" w:rsidP="00F10AD8">
      <w:pPr>
        <w:pStyle w:val="3"/>
      </w:pPr>
      <w:bookmarkStart w:id="22" w:name="_Toc57846519"/>
      <w:r>
        <w:t>关于本实验</w:t>
      </w:r>
      <w:bookmarkEnd w:id="22"/>
    </w:p>
    <w:p w14:paraId="3858A226" w14:textId="77777777" w:rsidR="00F10AD8" w:rsidRDefault="00F10AD8" w:rsidP="009F1F4E">
      <w:pPr>
        <w:pStyle w:val="1e"/>
      </w:pPr>
      <w:r>
        <w:rPr>
          <w:rFonts w:hint="eastAsia"/>
        </w:rPr>
        <w:t>本实验通过搭建开源</w:t>
      </w:r>
      <w:proofErr w:type="spellStart"/>
      <w:r>
        <w:t>hadoop</w:t>
      </w:r>
      <w:proofErr w:type="spellEnd"/>
      <w:r>
        <w:t>集群帮助学员掌握</w:t>
      </w:r>
      <w:proofErr w:type="spellStart"/>
      <w:r>
        <w:t>hadoop</w:t>
      </w:r>
      <w:proofErr w:type="spellEnd"/>
      <w:r>
        <w:t>搭建方法。并且使开源</w:t>
      </w:r>
      <w:proofErr w:type="spellStart"/>
      <w:r>
        <w:t>hadoop</w:t>
      </w:r>
      <w:proofErr w:type="spellEnd"/>
      <w:r>
        <w:t>与华为云</w:t>
      </w:r>
      <w:r>
        <w:t>OBS</w:t>
      </w:r>
      <w:r>
        <w:t>服务互联，使</w:t>
      </w:r>
      <w:proofErr w:type="spellStart"/>
      <w:r>
        <w:t>hadoop</w:t>
      </w:r>
      <w:proofErr w:type="spellEnd"/>
      <w:r>
        <w:t>集群可读取</w:t>
      </w:r>
      <w:r>
        <w:t>OBS</w:t>
      </w:r>
      <w:r>
        <w:t>数据。</w:t>
      </w:r>
    </w:p>
    <w:p w14:paraId="3B51547C" w14:textId="3A99E13F" w:rsidR="00F10AD8" w:rsidRDefault="00F10AD8" w:rsidP="00F10AD8">
      <w:pPr>
        <w:pStyle w:val="3"/>
      </w:pPr>
      <w:bookmarkStart w:id="23" w:name="_Toc57846520"/>
      <w:r>
        <w:t>实验目的</w:t>
      </w:r>
      <w:bookmarkEnd w:id="23"/>
    </w:p>
    <w:p w14:paraId="3A22FA3B" w14:textId="0B0F2559" w:rsidR="00F10AD8" w:rsidRDefault="00F10AD8" w:rsidP="00F10AD8">
      <w:pPr>
        <w:pStyle w:val="4a"/>
      </w:pPr>
      <w:r>
        <w:t>掌握</w:t>
      </w:r>
      <w:proofErr w:type="spellStart"/>
      <w:r>
        <w:t>hadoop</w:t>
      </w:r>
      <w:proofErr w:type="spellEnd"/>
      <w:r>
        <w:t>集群搭建方法</w:t>
      </w:r>
    </w:p>
    <w:p w14:paraId="6AE67376" w14:textId="575ED5A8" w:rsidR="00F10AD8" w:rsidRDefault="00F10AD8" w:rsidP="00F10AD8">
      <w:pPr>
        <w:pStyle w:val="4a"/>
      </w:pPr>
      <w:r>
        <w:t>掌握</w:t>
      </w:r>
      <w:proofErr w:type="spellStart"/>
      <w:r>
        <w:t>hadoop</w:t>
      </w:r>
      <w:proofErr w:type="spellEnd"/>
      <w:r>
        <w:t>集群与华为云</w:t>
      </w:r>
      <w:r>
        <w:t>OBS</w:t>
      </w:r>
      <w:r>
        <w:t>互联方法</w:t>
      </w:r>
    </w:p>
    <w:p w14:paraId="25E86164" w14:textId="48592E01" w:rsidR="00F10AD8" w:rsidRDefault="00F10AD8" w:rsidP="00F10AD8">
      <w:pPr>
        <w:pStyle w:val="2"/>
      </w:pPr>
      <w:bookmarkStart w:id="24" w:name="_Toc57846521"/>
      <w:r>
        <w:t>Hadoop</w:t>
      </w:r>
      <w:r>
        <w:t>集群搭建</w:t>
      </w:r>
      <w:bookmarkEnd w:id="24"/>
    </w:p>
    <w:p w14:paraId="5EED05FA" w14:textId="51898D28" w:rsidR="00F10AD8" w:rsidRDefault="00F10AD8" w:rsidP="00F10AD8">
      <w:pPr>
        <w:pStyle w:val="3"/>
      </w:pPr>
      <w:bookmarkStart w:id="25" w:name="_Toc57846522"/>
      <w:r>
        <w:t>配置</w:t>
      </w:r>
      <w:r>
        <w:t>ECS</w:t>
      </w:r>
      <w:bookmarkEnd w:id="25"/>
    </w:p>
    <w:p w14:paraId="6DF22E0E" w14:textId="604DA28E" w:rsidR="00832B45" w:rsidRDefault="00F10AD8" w:rsidP="00F10AD8">
      <w:pPr>
        <w:pStyle w:val="30"/>
      </w:pPr>
      <w:r>
        <w:t>使用</w:t>
      </w:r>
      <w:r>
        <w:t>putty</w:t>
      </w:r>
      <w:r>
        <w:t>登录</w:t>
      </w:r>
      <w:r>
        <w:t>ECS</w:t>
      </w:r>
      <w:r>
        <w:t>下载</w:t>
      </w:r>
      <w:r>
        <w:t>Putty</w:t>
      </w:r>
      <w:r>
        <w:t>工具访问网址</w:t>
      </w:r>
      <w:r>
        <w:t>https://www.chiark.greenend.org.uk/~sgtatham/putty/latest.html</w:t>
      </w:r>
      <w:r>
        <w:t>，选择</w:t>
      </w:r>
      <w:r>
        <w:t>putty.exe</w:t>
      </w:r>
    </w:p>
    <w:p w14:paraId="05939067" w14:textId="63617F76" w:rsidR="00832B45" w:rsidRDefault="00C36757" w:rsidP="009F1F4E">
      <w:pPr>
        <w:pStyle w:val="1e"/>
      </w:pPr>
      <w:r w:rsidRPr="00460331">
        <w:rPr>
          <w:noProof/>
        </w:rPr>
        <w:lastRenderedPageBreak/>
        <w:drawing>
          <wp:inline distT="0" distB="0" distL="0" distR="0" wp14:anchorId="2E63CF00" wp14:editId="674CF78C">
            <wp:extent cx="5200153" cy="4070881"/>
            <wp:effectExtent l="19050" t="19050" r="19685" b="2540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77" cy="40757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176808" w14:textId="47910AFB" w:rsidR="00832B45" w:rsidRDefault="00C36757" w:rsidP="009F1F4E">
      <w:pPr>
        <w:pStyle w:val="1e"/>
      </w:pPr>
      <w:r w:rsidRPr="00C36757">
        <w:rPr>
          <w:rFonts w:hint="eastAsia"/>
        </w:rPr>
        <w:t>网址根据实际</w:t>
      </w:r>
      <w:r w:rsidRPr="00C36757">
        <w:t>node</w:t>
      </w:r>
      <w:r w:rsidRPr="00C36757">
        <w:t>节点</w:t>
      </w:r>
      <w:r w:rsidRPr="00C36757">
        <w:t>IP</w:t>
      </w:r>
      <w:r w:rsidRPr="00C36757">
        <w:t>地址进行填写。</w:t>
      </w:r>
    </w:p>
    <w:p w14:paraId="65EAF4AB" w14:textId="465E64BF" w:rsidR="00832B45" w:rsidRDefault="00C36757" w:rsidP="009F1F4E">
      <w:pPr>
        <w:pStyle w:val="1e"/>
      </w:pPr>
      <w:r>
        <w:rPr>
          <w:noProof/>
        </w:rPr>
        <w:drawing>
          <wp:inline distT="0" distB="0" distL="0" distR="0" wp14:anchorId="02AE0B62" wp14:editId="44474A31">
            <wp:extent cx="4350095" cy="3885399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463" cy="3890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B94228" w14:textId="5B561758" w:rsidR="00832B45" w:rsidRDefault="00C36757" w:rsidP="009F1F4E">
      <w:pPr>
        <w:pStyle w:val="1e"/>
      </w:pPr>
      <w:r>
        <w:rPr>
          <w:noProof/>
        </w:rPr>
        <w:lastRenderedPageBreak/>
        <w:drawing>
          <wp:inline distT="0" distB="0" distL="0" distR="0" wp14:anchorId="0966D536" wp14:editId="2288812F">
            <wp:extent cx="4409644" cy="2835026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390" cy="28670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EB3BAF" w14:textId="54ECB2AD" w:rsidR="00C36757" w:rsidRDefault="00C36757" w:rsidP="00C36757">
      <w:pPr>
        <w:pStyle w:val="30"/>
      </w:pPr>
      <w:r>
        <w:t>node1</w:t>
      </w:r>
      <w:r>
        <w:t>节点登录成功后执行命令在线下载安装包</w:t>
      </w:r>
    </w:p>
    <w:p w14:paraId="245D8975" w14:textId="46C00DB3" w:rsidR="00C36757" w:rsidRDefault="00C36757" w:rsidP="00C36757">
      <w:pPr>
        <w:pStyle w:val="2f2"/>
      </w:pPr>
      <w:proofErr w:type="spellStart"/>
      <w:proofErr w:type="gramStart"/>
      <w:r>
        <w:t>wget</w:t>
      </w:r>
      <w:proofErr w:type="spellEnd"/>
      <w:proofErr w:type="gramEnd"/>
      <w:r>
        <w:t xml:space="preserve"> </w:t>
      </w:r>
      <w:r w:rsidR="00001F27" w:rsidRPr="00001F27">
        <w:t>https://bigdata-tools-hw.obs.cn-north-1.myhuaweicloud.com/hadoop-2.8.3.tar.gz</w:t>
      </w:r>
    </w:p>
    <w:p w14:paraId="0EC1AEDF" w14:textId="095909E9" w:rsidR="00C36757" w:rsidRDefault="00C36757" w:rsidP="009F1F4E">
      <w:pPr>
        <w:pStyle w:val="1e"/>
      </w:pPr>
      <w:r>
        <w:rPr>
          <w:rFonts w:hint="eastAsia"/>
        </w:rPr>
        <w:t>或通过</w:t>
      </w:r>
      <w:proofErr w:type="spellStart"/>
      <w:r>
        <w:t>WinSCP</w:t>
      </w:r>
      <w:proofErr w:type="spellEnd"/>
      <w:r>
        <w:t>上传至服务器，访问</w:t>
      </w:r>
      <w:r>
        <w:t>https://winscp.net/eng/docs/lang:chs</w:t>
      </w:r>
      <w:r>
        <w:t>下载安装</w:t>
      </w:r>
      <w:r>
        <w:rPr>
          <w:noProof/>
        </w:rPr>
        <w:drawing>
          <wp:inline distT="0" distB="0" distL="0" distR="0" wp14:anchorId="292A6CE3" wp14:editId="2F542E5F">
            <wp:extent cx="2072640" cy="280670"/>
            <wp:effectExtent l="0" t="0" r="381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8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>双击图标</w:t>
      </w:r>
      <w:r>
        <w:rPr>
          <w:noProof/>
        </w:rPr>
        <w:drawing>
          <wp:inline distT="0" distB="0" distL="0" distR="0" wp14:anchorId="2B908CFC" wp14:editId="7B807017">
            <wp:extent cx="682625" cy="829310"/>
            <wp:effectExtent l="0" t="0" r="317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" cy="82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>打开</w:t>
      </w:r>
      <w:proofErr w:type="spellStart"/>
      <w:r>
        <w:t>WinSCP</w:t>
      </w:r>
      <w:proofErr w:type="spellEnd"/>
      <w:r>
        <w:t>输入</w:t>
      </w:r>
      <w:r>
        <w:t>IP</w:t>
      </w:r>
      <w:r>
        <w:t>地址进行登录</w:t>
      </w:r>
    </w:p>
    <w:p w14:paraId="6A699E56" w14:textId="348EC427" w:rsidR="00C36757" w:rsidRDefault="00C36757" w:rsidP="009F1F4E">
      <w:pPr>
        <w:pStyle w:val="1e"/>
      </w:pPr>
      <w:r>
        <w:rPr>
          <w:noProof/>
        </w:rPr>
        <w:drawing>
          <wp:inline distT="0" distB="0" distL="0" distR="0" wp14:anchorId="6E06B703" wp14:editId="46E07238">
            <wp:extent cx="5400000" cy="3081335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2342D" w14:textId="0CD1A3C7" w:rsidR="00C36757" w:rsidRDefault="00C36757" w:rsidP="009F1F4E">
      <w:pPr>
        <w:pStyle w:val="1e"/>
      </w:pPr>
      <w:r>
        <w:rPr>
          <w:noProof/>
        </w:rPr>
        <w:lastRenderedPageBreak/>
        <w:drawing>
          <wp:inline distT="0" distB="0" distL="0" distR="0" wp14:anchorId="170750CF" wp14:editId="40098163">
            <wp:extent cx="5400000" cy="350802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08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731704" w14:textId="1036EEB3" w:rsidR="00C36757" w:rsidRDefault="003D2303" w:rsidP="009F1F4E">
      <w:pPr>
        <w:pStyle w:val="1e"/>
      </w:pPr>
      <w:r>
        <w:rPr>
          <w:noProof/>
        </w:rPr>
        <w:drawing>
          <wp:inline distT="0" distB="0" distL="0" distR="0" wp14:anchorId="4C0ED6D8" wp14:editId="062FFF75">
            <wp:extent cx="5400000" cy="1501564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015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F8BB8" w14:textId="46329EF4" w:rsidR="003D2303" w:rsidRDefault="003D2303" w:rsidP="003D2303">
      <w:pPr>
        <w:pStyle w:val="30"/>
      </w:pPr>
      <w:r>
        <w:t>下载</w:t>
      </w:r>
      <w:proofErr w:type="spellStart"/>
      <w:r>
        <w:t>OBSFileSystem</w:t>
      </w:r>
      <w:proofErr w:type="spellEnd"/>
    </w:p>
    <w:p w14:paraId="1F08CCF6" w14:textId="77777777" w:rsidR="003D2303" w:rsidRDefault="003D2303" w:rsidP="009F1F4E">
      <w:pPr>
        <w:pStyle w:val="1e"/>
      </w:pPr>
      <w:r>
        <w:rPr>
          <w:rFonts w:hint="eastAsia"/>
        </w:rPr>
        <w:t>登录</w:t>
      </w:r>
    </w:p>
    <w:p w14:paraId="37AFFC51" w14:textId="2FABB66F" w:rsidR="003D2303" w:rsidRDefault="003D2303" w:rsidP="003D2303">
      <w:pPr>
        <w:pStyle w:val="2f2"/>
      </w:pPr>
      <w:r>
        <w:t>https://github.com/huaweicloud/obsa-hdfs/tree/master/release</w:t>
      </w:r>
    </w:p>
    <w:p w14:paraId="35E8C1F7" w14:textId="756F8D88" w:rsidR="00C36757" w:rsidRDefault="003D2303" w:rsidP="009F1F4E">
      <w:pPr>
        <w:pStyle w:val="1e"/>
      </w:pPr>
      <w:r>
        <w:rPr>
          <w:rFonts w:hint="eastAsia"/>
        </w:rPr>
        <w:t>下载</w:t>
      </w:r>
      <w:r>
        <w:t>hadoop-huaweicloud-2.8.3-hw-39.</w:t>
      </w:r>
      <w:proofErr w:type="gramStart"/>
      <w:r>
        <w:t>jar</w:t>
      </w:r>
      <w:proofErr w:type="gramEnd"/>
    </w:p>
    <w:p w14:paraId="59A0688A" w14:textId="1FA4FDCC" w:rsidR="00C36757" w:rsidRDefault="003D2303" w:rsidP="009F1F4E">
      <w:pPr>
        <w:pStyle w:val="1e"/>
      </w:pPr>
      <w:r>
        <w:rPr>
          <w:noProof/>
        </w:rPr>
        <w:drawing>
          <wp:inline distT="0" distB="0" distL="0" distR="0" wp14:anchorId="5E800560" wp14:editId="25B75D66">
            <wp:extent cx="5400000" cy="1940146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40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68D8B9" w14:textId="30163D2E" w:rsidR="00C36757" w:rsidRDefault="003D2303" w:rsidP="009F1F4E">
      <w:pPr>
        <w:pStyle w:val="1e"/>
      </w:pPr>
      <w:r w:rsidRPr="003D2303">
        <w:rPr>
          <w:rFonts w:hint="eastAsia"/>
        </w:rPr>
        <w:t>点击下载</w:t>
      </w:r>
      <w:r w:rsidRPr="003D2303">
        <w:t>jar</w:t>
      </w:r>
      <w:r w:rsidRPr="003D2303">
        <w:t>包</w:t>
      </w:r>
    </w:p>
    <w:p w14:paraId="0EE41F31" w14:textId="562F3C31" w:rsidR="003D2303" w:rsidRDefault="003D2303" w:rsidP="009F1F4E">
      <w:pPr>
        <w:pStyle w:val="1e"/>
      </w:pPr>
      <w:r>
        <w:rPr>
          <w:noProof/>
        </w:rPr>
        <w:lastRenderedPageBreak/>
        <w:drawing>
          <wp:inline distT="0" distB="0" distL="0" distR="0" wp14:anchorId="5FFE15EC" wp14:editId="56CF62C0">
            <wp:extent cx="5400000" cy="1333264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33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D28010" w14:textId="074E2A76" w:rsidR="003D2303" w:rsidRDefault="003D2303" w:rsidP="003D2303">
      <w:pPr>
        <w:pStyle w:val="30"/>
      </w:pPr>
      <w:r>
        <w:t>下载</w:t>
      </w:r>
      <w:proofErr w:type="spellStart"/>
      <w:r>
        <w:t>OpenJDK</w:t>
      </w:r>
      <w:proofErr w:type="spellEnd"/>
    </w:p>
    <w:p w14:paraId="5C87C4D2" w14:textId="77777777" w:rsidR="003D2303" w:rsidRDefault="003D2303" w:rsidP="009F1F4E">
      <w:pPr>
        <w:pStyle w:val="1e"/>
      </w:pPr>
      <w:r>
        <w:rPr>
          <w:rFonts w:hint="eastAsia"/>
        </w:rPr>
        <w:t>执行命令</w:t>
      </w:r>
    </w:p>
    <w:p w14:paraId="6E66B4D3" w14:textId="01CAFA6E" w:rsidR="00C36757" w:rsidRDefault="003D2303" w:rsidP="003D2303">
      <w:pPr>
        <w:pStyle w:val="2f2"/>
      </w:pPr>
      <w:proofErr w:type="spellStart"/>
      <w:proofErr w:type="gramStart"/>
      <w:r>
        <w:t>wget</w:t>
      </w:r>
      <w:proofErr w:type="spellEnd"/>
      <w:proofErr w:type="gramEnd"/>
      <w:r>
        <w:t xml:space="preserve"> </w:t>
      </w:r>
      <w:r w:rsidR="0055006E" w:rsidRPr="0055006E">
        <w:t>https://bigdata-tools-hw.obs.cn-north-1.myhuaweicloud.com/OpenJDK8U-jdk_aarch64_linux_hotspot_8u191b12.tar.gz</w:t>
      </w:r>
      <w:bookmarkStart w:id="26" w:name="_GoBack"/>
      <w:bookmarkEnd w:id="26"/>
    </w:p>
    <w:p w14:paraId="7677EE98" w14:textId="77777777" w:rsidR="009C2454" w:rsidRDefault="009C2454" w:rsidP="003D2303">
      <w:pPr>
        <w:pStyle w:val="2f2"/>
      </w:pPr>
    </w:p>
    <w:p w14:paraId="7AC50ACB" w14:textId="1E149179" w:rsidR="009C2454" w:rsidRPr="00306D9B" w:rsidRDefault="009C2454" w:rsidP="009C2454">
      <w:pPr>
        <w:pStyle w:val="2f2"/>
        <w:rPr>
          <w:b/>
          <w:i/>
        </w:rPr>
      </w:pPr>
      <w:proofErr w:type="spellStart"/>
      <w:r w:rsidRPr="00306D9B">
        <w:rPr>
          <w:b/>
          <w:i/>
        </w:rPr>
        <w:t>注意：</w:t>
      </w:r>
      <w:r w:rsidRPr="00306D9B">
        <w:rPr>
          <w:rFonts w:hint="eastAsia"/>
          <w:b/>
          <w:i/>
        </w:rPr>
        <w:t>执行</w:t>
      </w:r>
      <w:r w:rsidRPr="00306D9B">
        <w:rPr>
          <w:b/>
          <w:i/>
        </w:rPr>
        <w:t>java</w:t>
      </w:r>
      <w:proofErr w:type="spellEnd"/>
      <w:r w:rsidRPr="00306D9B">
        <w:rPr>
          <w:b/>
          <w:i/>
        </w:rPr>
        <w:t xml:space="preserve"> –</w:t>
      </w:r>
      <w:proofErr w:type="spellStart"/>
      <w:r w:rsidRPr="00306D9B">
        <w:rPr>
          <w:b/>
          <w:i/>
        </w:rPr>
        <w:t>version</w:t>
      </w:r>
      <w:r w:rsidRPr="00306D9B">
        <w:rPr>
          <w:b/>
          <w:i/>
        </w:rPr>
        <w:t>，若显示已有</w:t>
      </w:r>
      <w:r w:rsidRPr="00306D9B">
        <w:rPr>
          <w:b/>
          <w:i/>
        </w:rPr>
        <w:t>java</w:t>
      </w:r>
      <w:r w:rsidRPr="00306D9B">
        <w:rPr>
          <w:b/>
          <w:i/>
        </w:rPr>
        <w:t>则无需安装</w:t>
      </w:r>
      <w:r w:rsidRPr="00306D9B">
        <w:rPr>
          <w:b/>
          <w:i/>
        </w:rPr>
        <w:t>OpenJDK</w:t>
      </w:r>
      <w:proofErr w:type="spellEnd"/>
    </w:p>
    <w:p w14:paraId="3C838213" w14:textId="766A1A42" w:rsidR="004F1BDA" w:rsidRDefault="004F1BDA" w:rsidP="004F1BDA">
      <w:pPr>
        <w:pStyle w:val="30"/>
      </w:pPr>
      <w:r>
        <w:t>关闭防火墙</w:t>
      </w:r>
    </w:p>
    <w:p w14:paraId="1C21F62F" w14:textId="191F1FEE" w:rsidR="004F1BDA" w:rsidRDefault="004F1BDA" w:rsidP="004F1BDA">
      <w:pPr>
        <w:pStyle w:val="2f2"/>
      </w:pPr>
      <w:proofErr w:type="spellStart"/>
      <w:proofErr w:type="gramStart"/>
      <w:r>
        <w:t>systemctl</w:t>
      </w:r>
      <w:proofErr w:type="spellEnd"/>
      <w:proofErr w:type="gramEnd"/>
      <w:r>
        <w:t xml:space="preserve"> stop </w:t>
      </w:r>
      <w:proofErr w:type="spellStart"/>
      <w:r>
        <w:t>firewalld</w:t>
      </w:r>
      <w:proofErr w:type="spellEnd"/>
    </w:p>
    <w:p w14:paraId="71CF1BDD" w14:textId="7CFA2A56" w:rsidR="00C36757" w:rsidRDefault="004F1BDA" w:rsidP="004F1BDA">
      <w:pPr>
        <w:pStyle w:val="2f2"/>
      </w:pPr>
      <w:proofErr w:type="spellStart"/>
      <w:proofErr w:type="gramStart"/>
      <w:r>
        <w:t>systemctl</w:t>
      </w:r>
      <w:proofErr w:type="spellEnd"/>
      <w:proofErr w:type="gramEnd"/>
      <w:r>
        <w:t xml:space="preserve"> disable </w:t>
      </w:r>
      <w:proofErr w:type="spellStart"/>
      <w:r>
        <w:t>firewalld</w:t>
      </w:r>
      <w:proofErr w:type="spellEnd"/>
    </w:p>
    <w:p w14:paraId="75B7670C" w14:textId="03D7CAA4" w:rsidR="00C36757" w:rsidRDefault="004F1BDA" w:rsidP="009F1F4E">
      <w:pPr>
        <w:pStyle w:val="1e"/>
      </w:pPr>
      <w:r>
        <w:rPr>
          <w:noProof/>
        </w:rPr>
        <w:drawing>
          <wp:inline distT="0" distB="0" distL="0" distR="0" wp14:anchorId="4DBD1288" wp14:editId="7EC59343">
            <wp:extent cx="5400000" cy="414181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4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423030" w14:textId="63B0127E" w:rsidR="004F1BDA" w:rsidRDefault="004F1BDA" w:rsidP="004F1BDA">
      <w:pPr>
        <w:pStyle w:val="30"/>
      </w:pPr>
      <w:r>
        <w:t>配置节点互信</w:t>
      </w:r>
    </w:p>
    <w:p w14:paraId="213F85EB" w14:textId="77777777" w:rsidR="004F1BDA" w:rsidRDefault="004F1BDA" w:rsidP="009F1F4E">
      <w:pPr>
        <w:pStyle w:val="1e"/>
      </w:pPr>
      <w:r>
        <w:t>node1~node4</w:t>
      </w:r>
      <w:r>
        <w:t>节点分别执行如下命令：</w:t>
      </w:r>
    </w:p>
    <w:p w14:paraId="1D01521A" w14:textId="5F1485C1" w:rsidR="004F1BDA" w:rsidRDefault="004F1BDA" w:rsidP="004F1BDA">
      <w:pPr>
        <w:pStyle w:val="2f2"/>
      </w:pPr>
      <w:r>
        <w:t>#</w:t>
      </w:r>
      <w:proofErr w:type="spellStart"/>
      <w:r>
        <w:t>ssh-keygen</w:t>
      </w:r>
      <w:proofErr w:type="spellEnd"/>
      <w:r>
        <w:t xml:space="preserve"> -t </w:t>
      </w:r>
      <w:proofErr w:type="spellStart"/>
      <w:r>
        <w:t>rsa</w:t>
      </w:r>
      <w:proofErr w:type="spellEnd"/>
    </w:p>
    <w:p w14:paraId="7CAF7A75" w14:textId="56B77F18" w:rsidR="004F1BDA" w:rsidRDefault="004F1BDA" w:rsidP="009F1F4E">
      <w:pPr>
        <w:pStyle w:val="1e"/>
      </w:pPr>
      <w:proofErr w:type="gramStart"/>
      <w:r>
        <w:rPr>
          <w:rFonts w:hint="eastAsia"/>
        </w:rPr>
        <w:t>提问框按默认</w:t>
      </w:r>
      <w:proofErr w:type="gramEnd"/>
      <w:r>
        <w:rPr>
          <w:rFonts w:hint="eastAsia"/>
        </w:rPr>
        <w:t>连续回车即可，生成</w:t>
      </w:r>
      <w:r>
        <w:t>/root/.</w:t>
      </w:r>
      <w:proofErr w:type="spellStart"/>
      <w:r>
        <w:t>ssh</w:t>
      </w:r>
      <w:proofErr w:type="spellEnd"/>
      <w:r>
        <w:t>/id_rsa.pub</w:t>
      </w:r>
      <w:r>
        <w:t>文件。</w:t>
      </w:r>
    </w:p>
    <w:p w14:paraId="240F4B31" w14:textId="77777777" w:rsidR="004F1BDA" w:rsidRPr="004F1BDA" w:rsidRDefault="004F1BDA" w:rsidP="009F1F4E">
      <w:pPr>
        <w:pStyle w:val="1e"/>
      </w:pPr>
      <w:r w:rsidRPr="004F1BDA">
        <w:rPr>
          <w:noProof/>
        </w:rPr>
        <w:drawing>
          <wp:inline distT="0" distB="0" distL="0" distR="0" wp14:anchorId="38AF0BFE" wp14:editId="1DF0BADB">
            <wp:extent cx="5400000" cy="2318951"/>
            <wp:effectExtent l="19050" t="19050" r="10795" b="2476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89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C466BF" w14:textId="77777777" w:rsidR="004F1BDA" w:rsidRPr="004F1BDA" w:rsidRDefault="004F1BDA" w:rsidP="009F1F4E">
      <w:pPr>
        <w:pStyle w:val="1e"/>
      </w:pPr>
      <w:r w:rsidRPr="004F1BDA">
        <w:t>node1~node4</w:t>
      </w:r>
      <w:r w:rsidRPr="004F1BDA">
        <w:t>节点</w:t>
      </w:r>
      <w:r w:rsidRPr="004F1BDA">
        <w:rPr>
          <w:rFonts w:hint="eastAsia"/>
        </w:rPr>
        <w:t>分别</w:t>
      </w:r>
      <w:r w:rsidRPr="004F1BDA">
        <w:t>执行</w:t>
      </w:r>
      <w:r w:rsidRPr="004F1BDA">
        <w:rPr>
          <w:rFonts w:hint="eastAsia"/>
        </w:rPr>
        <w:t>命令</w:t>
      </w:r>
      <w:r w:rsidRPr="004F1BDA">
        <w:t>cat /root/.</w:t>
      </w:r>
      <w:proofErr w:type="spellStart"/>
      <w:r w:rsidRPr="004F1BDA">
        <w:t>ssh</w:t>
      </w:r>
      <w:proofErr w:type="spellEnd"/>
      <w:r w:rsidRPr="004F1BDA">
        <w:t>/id_rsa.pub</w:t>
      </w:r>
      <w:r w:rsidRPr="004F1BDA">
        <w:t>命令。</w:t>
      </w:r>
    </w:p>
    <w:p w14:paraId="7EA6A651" w14:textId="373D354E" w:rsidR="004F1BDA" w:rsidRPr="004F1BDA" w:rsidRDefault="004F1BDA" w:rsidP="004F1BDA">
      <w:pPr>
        <w:pStyle w:val="2f2"/>
      </w:pPr>
      <w:r w:rsidRPr="004F1BDA">
        <w:t xml:space="preserve"> </w:t>
      </w:r>
      <w:proofErr w:type="gramStart"/>
      <w:r w:rsidRPr="004F1BDA">
        <w:t>cat</w:t>
      </w:r>
      <w:proofErr w:type="gramEnd"/>
      <w:r w:rsidRPr="004F1BDA">
        <w:t xml:space="preserve"> /root/.</w:t>
      </w:r>
      <w:proofErr w:type="spellStart"/>
      <w:r w:rsidRPr="004F1BDA">
        <w:t>ssh</w:t>
      </w:r>
      <w:proofErr w:type="spellEnd"/>
      <w:r w:rsidRPr="004F1BDA">
        <w:t>/id_rsa.pub</w:t>
      </w:r>
    </w:p>
    <w:p w14:paraId="5A477838" w14:textId="77777777" w:rsidR="004F1BDA" w:rsidRPr="004F1BDA" w:rsidRDefault="004F1BDA" w:rsidP="009F1F4E">
      <w:pPr>
        <w:pStyle w:val="1e"/>
      </w:pPr>
      <w:r w:rsidRPr="004F1BDA">
        <w:rPr>
          <w:noProof/>
        </w:rPr>
        <w:lastRenderedPageBreak/>
        <w:drawing>
          <wp:inline distT="0" distB="0" distL="0" distR="0" wp14:anchorId="7B765F3D" wp14:editId="413748B2">
            <wp:extent cx="5400000" cy="959582"/>
            <wp:effectExtent l="19050" t="19050" r="10795" b="1206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595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26E788" w14:textId="77777777" w:rsidR="004F1BDA" w:rsidRPr="004F1BDA" w:rsidRDefault="004F1BDA" w:rsidP="009F1F4E">
      <w:pPr>
        <w:pStyle w:val="1e"/>
      </w:pPr>
      <w:r w:rsidRPr="004F1BDA">
        <w:t>将</w:t>
      </w:r>
      <w:r w:rsidRPr="004F1BDA">
        <w:t>4</w:t>
      </w:r>
      <w:r w:rsidRPr="004F1BDA">
        <w:rPr>
          <w:rFonts w:hint="eastAsia"/>
        </w:rPr>
        <w:t>个节点的</w:t>
      </w:r>
      <w:r w:rsidRPr="004F1BDA">
        <w:t>内容拷贝汇总到一个文本</w:t>
      </w:r>
      <w:r w:rsidRPr="004F1BDA">
        <w:rPr>
          <w:rFonts w:hint="eastAsia"/>
        </w:rPr>
        <w:t>中，再</w:t>
      </w:r>
      <w:r w:rsidRPr="004F1BDA">
        <w:t>将</w:t>
      </w:r>
      <w:r w:rsidRPr="004F1BDA">
        <w:rPr>
          <w:rFonts w:hint="eastAsia"/>
        </w:rPr>
        <w:t>该</w:t>
      </w:r>
      <w:r w:rsidRPr="004F1BDA">
        <w:t>文本内容拷贝到</w:t>
      </w:r>
      <w:r w:rsidRPr="004F1BDA">
        <w:t>node1</w:t>
      </w:r>
      <w:r w:rsidRPr="004F1BDA">
        <w:t>、</w:t>
      </w:r>
      <w:r w:rsidRPr="004F1BDA">
        <w:t>node2</w:t>
      </w:r>
      <w:r w:rsidRPr="004F1BDA">
        <w:rPr>
          <w:rFonts w:hint="eastAsia"/>
        </w:rPr>
        <w:t>、</w:t>
      </w:r>
      <w:r w:rsidRPr="004F1BDA">
        <w:t>node3</w:t>
      </w:r>
      <w:r w:rsidRPr="004F1BDA">
        <w:t>、</w:t>
      </w:r>
      <w:r w:rsidRPr="004F1BDA">
        <w:t>node4</w:t>
      </w:r>
      <w:r w:rsidRPr="004F1BDA">
        <w:t>的</w:t>
      </w:r>
      <w:r w:rsidRPr="004F1BDA">
        <w:t>/root/.</w:t>
      </w:r>
      <w:proofErr w:type="spellStart"/>
      <w:r w:rsidRPr="004F1BDA">
        <w:t>ssh</w:t>
      </w:r>
      <w:proofErr w:type="spellEnd"/>
      <w:r w:rsidRPr="004F1BDA">
        <w:t>/</w:t>
      </w:r>
      <w:proofErr w:type="spellStart"/>
      <w:r w:rsidRPr="004F1BDA">
        <w:t>authorized_keys</w:t>
      </w:r>
      <w:proofErr w:type="spellEnd"/>
      <w:r w:rsidRPr="004F1BDA">
        <w:t>中。</w:t>
      </w:r>
    </w:p>
    <w:p w14:paraId="2E8D377C" w14:textId="10547A8B" w:rsidR="004F1BDA" w:rsidRPr="004F1BDA" w:rsidRDefault="004F1BDA" w:rsidP="004F1BDA">
      <w:pPr>
        <w:pStyle w:val="2f2"/>
      </w:pPr>
      <w:proofErr w:type="gramStart"/>
      <w:r w:rsidRPr="004F1BDA">
        <w:rPr>
          <w:rFonts w:hint="eastAsia"/>
        </w:rPr>
        <w:t>vim</w:t>
      </w:r>
      <w:proofErr w:type="gramEnd"/>
      <w:r w:rsidRPr="004F1BDA">
        <w:t xml:space="preserve"> /root/.</w:t>
      </w:r>
      <w:proofErr w:type="spellStart"/>
      <w:r w:rsidRPr="004F1BDA">
        <w:t>ssh</w:t>
      </w:r>
      <w:proofErr w:type="spellEnd"/>
      <w:r w:rsidRPr="004F1BDA">
        <w:t>/</w:t>
      </w:r>
      <w:proofErr w:type="spellStart"/>
      <w:r w:rsidRPr="004F1BDA">
        <w:t>authorized_keys</w:t>
      </w:r>
      <w:proofErr w:type="spellEnd"/>
    </w:p>
    <w:p w14:paraId="729AB27C" w14:textId="77777777" w:rsidR="004F1BDA" w:rsidRPr="004F1BDA" w:rsidRDefault="004F1BDA" w:rsidP="009F1F4E">
      <w:pPr>
        <w:pStyle w:val="1e"/>
      </w:pPr>
      <w:r w:rsidRPr="004F1BDA">
        <w:t>node1~node4</w:t>
      </w:r>
      <w:r w:rsidRPr="004F1BDA">
        <w:t>节点</w:t>
      </w:r>
      <w:r w:rsidRPr="004F1BDA">
        <w:rPr>
          <w:rFonts w:hint="eastAsia"/>
        </w:rPr>
        <w:t>分别</w:t>
      </w:r>
      <w:r w:rsidRPr="004F1BDA">
        <w:t>执行</w:t>
      </w:r>
      <w:r w:rsidRPr="004F1BDA">
        <w:rPr>
          <w:rFonts w:hint="eastAsia"/>
        </w:rPr>
        <w:t>命令</w:t>
      </w:r>
      <w:r w:rsidRPr="004F1BDA">
        <w:t>vim /</w:t>
      </w:r>
      <w:proofErr w:type="spellStart"/>
      <w:r w:rsidRPr="004F1BDA">
        <w:t>etc</w:t>
      </w:r>
      <w:proofErr w:type="spellEnd"/>
      <w:r w:rsidRPr="004F1BDA">
        <w:t>/hosts</w:t>
      </w:r>
      <w:r w:rsidRPr="004F1BDA">
        <w:t>，</w:t>
      </w:r>
      <w:r w:rsidRPr="004F1BDA">
        <w:rPr>
          <w:rFonts w:hint="eastAsia"/>
        </w:rPr>
        <w:t>加入</w:t>
      </w:r>
      <w:r w:rsidRPr="004F1BDA">
        <w:t>node1~node4</w:t>
      </w:r>
      <w:r w:rsidRPr="004F1BDA">
        <w:rPr>
          <w:rFonts w:hint="eastAsia"/>
        </w:rPr>
        <w:t>对应</w:t>
      </w:r>
      <w:r w:rsidRPr="004F1BDA">
        <w:t>IP</w:t>
      </w:r>
      <w:r w:rsidRPr="004F1BDA">
        <w:rPr>
          <w:rFonts w:hint="eastAsia"/>
        </w:rPr>
        <w:t>及</w:t>
      </w:r>
      <w:r w:rsidRPr="004F1BDA">
        <w:t>node</w:t>
      </w:r>
      <w:r w:rsidRPr="004F1BDA">
        <w:rPr>
          <w:rFonts w:hint="eastAsia"/>
        </w:rPr>
        <w:t>节点名。</w:t>
      </w:r>
    </w:p>
    <w:p w14:paraId="33BE3E0D" w14:textId="13EDD688" w:rsidR="004F1BDA" w:rsidRPr="004F1BDA" w:rsidRDefault="004F1BDA" w:rsidP="004F1BDA">
      <w:pPr>
        <w:pStyle w:val="2f2"/>
      </w:pPr>
      <w:r w:rsidRPr="004F1BDA">
        <w:t xml:space="preserve"> </w:t>
      </w:r>
      <w:proofErr w:type="gramStart"/>
      <w:r w:rsidRPr="004F1BDA">
        <w:rPr>
          <w:rFonts w:hint="eastAsia"/>
        </w:rPr>
        <w:t>vim</w:t>
      </w:r>
      <w:proofErr w:type="gramEnd"/>
      <w:r w:rsidRPr="004F1BDA">
        <w:t xml:space="preserve"> /</w:t>
      </w:r>
      <w:proofErr w:type="spellStart"/>
      <w:r w:rsidRPr="004F1BDA">
        <w:rPr>
          <w:rFonts w:hint="eastAsia"/>
        </w:rPr>
        <w:t>etc</w:t>
      </w:r>
      <w:proofErr w:type="spellEnd"/>
      <w:r w:rsidRPr="004F1BDA">
        <w:rPr>
          <w:rFonts w:hint="eastAsia"/>
        </w:rPr>
        <w:t>/</w:t>
      </w:r>
      <w:r w:rsidRPr="004F1BDA">
        <w:t>hosts</w:t>
      </w:r>
    </w:p>
    <w:p w14:paraId="245F4E11" w14:textId="77777777" w:rsidR="004F1BDA" w:rsidRPr="004F1BDA" w:rsidRDefault="004F1BDA" w:rsidP="009F1F4E">
      <w:pPr>
        <w:pStyle w:val="1e"/>
      </w:pPr>
      <w:r w:rsidRPr="004F1BDA">
        <w:rPr>
          <w:noProof/>
        </w:rPr>
        <w:drawing>
          <wp:inline distT="0" distB="0" distL="0" distR="0" wp14:anchorId="72579818" wp14:editId="67DA1A5A">
            <wp:extent cx="5400000" cy="1248681"/>
            <wp:effectExtent l="19050" t="19050" r="10795" b="279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486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327556" w14:textId="3977AEEA" w:rsidR="0081337D" w:rsidRPr="003A22B0" w:rsidRDefault="00D11E0B" w:rsidP="009F1F4E">
      <w:pPr>
        <w:pStyle w:val="1e"/>
        <w:rPr>
          <w:b/>
          <w:i/>
        </w:rPr>
      </w:pPr>
      <w:r w:rsidRPr="003A22B0">
        <w:rPr>
          <w:b/>
          <w:i/>
        </w:rPr>
        <w:t>注意：此处要删除</w:t>
      </w:r>
      <w:r w:rsidRPr="003A22B0">
        <w:rPr>
          <w:rFonts w:hint="eastAsia"/>
          <w:b/>
          <w:i/>
        </w:rPr>
        <w:t>1</w:t>
      </w:r>
      <w:r w:rsidRPr="003A22B0">
        <w:rPr>
          <w:b/>
          <w:i/>
        </w:rPr>
        <w:t>27.0.0.1 ecs-xxx-0001</w:t>
      </w:r>
      <w:r w:rsidR="00232140">
        <w:rPr>
          <w:b/>
          <w:i/>
        </w:rPr>
        <w:t xml:space="preserve"> </w:t>
      </w:r>
      <w:proofErr w:type="spellStart"/>
      <w:r w:rsidR="00232140" w:rsidRPr="003A22B0">
        <w:rPr>
          <w:b/>
          <w:i/>
        </w:rPr>
        <w:t>ecs-xxx-0001</w:t>
      </w:r>
      <w:proofErr w:type="spellEnd"/>
      <w:r w:rsidRPr="003A22B0">
        <w:rPr>
          <w:b/>
          <w:i/>
        </w:rPr>
        <w:t>一行</w:t>
      </w:r>
      <w:r w:rsidR="004259C6">
        <w:rPr>
          <w:rFonts w:hint="eastAsia"/>
          <w:b/>
          <w:i/>
        </w:rPr>
        <w:t>。</w:t>
      </w:r>
      <w:r w:rsidR="0081337D" w:rsidRPr="003A22B0">
        <w:rPr>
          <w:b/>
          <w:i/>
        </w:rPr>
        <w:t>hosts</w:t>
      </w:r>
      <w:r w:rsidR="0081337D" w:rsidRPr="003A22B0">
        <w:rPr>
          <w:b/>
          <w:i/>
        </w:rPr>
        <w:t>配置完成后，执行</w:t>
      </w:r>
      <w:proofErr w:type="spellStart"/>
      <w:r w:rsidR="0081337D" w:rsidRPr="003A22B0">
        <w:rPr>
          <w:b/>
          <w:i/>
        </w:rPr>
        <w:t>chattr</w:t>
      </w:r>
      <w:proofErr w:type="spellEnd"/>
      <w:r w:rsidR="0081337D" w:rsidRPr="003A22B0">
        <w:rPr>
          <w:b/>
          <w:i/>
        </w:rPr>
        <w:t xml:space="preserve"> +</w:t>
      </w:r>
      <w:proofErr w:type="spellStart"/>
      <w:r w:rsidR="0081337D" w:rsidRPr="003A22B0">
        <w:rPr>
          <w:b/>
          <w:i/>
        </w:rPr>
        <w:t>i</w:t>
      </w:r>
      <w:proofErr w:type="spellEnd"/>
      <w:r w:rsidR="0081337D" w:rsidRPr="003A22B0">
        <w:rPr>
          <w:b/>
          <w:i/>
        </w:rPr>
        <w:t xml:space="preserve"> /</w:t>
      </w:r>
      <w:proofErr w:type="spellStart"/>
      <w:r w:rsidR="0081337D" w:rsidRPr="003A22B0">
        <w:rPr>
          <w:b/>
          <w:i/>
        </w:rPr>
        <w:t>etc</w:t>
      </w:r>
      <w:proofErr w:type="spellEnd"/>
      <w:r w:rsidR="0081337D" w:rsidRPr="003A22B0">
        <w:rPr>
          <w:b/>
          <w:i/>
        </w:rPr>
        <w:t>/hosts</w:t>
      </w:r>
      <w:r w:rsidR="003A22B0" w:rsidRPr="003A22B0">
        <w:rPr>
          <w:b/>
          <w:i/>
        </w:rPr>
        <w:t>命令</w:t>
      </w:r>
    </w:p>
    <w:p w14:paraId="558FDE7F" w14:textId="77777777" w:rsidR="004F1BDA" w:rsidRPr="004F1BDA" w:rsidRDefault="004F1BDA" w:rsidP="009F1F4E">
      <w:pPr>
        <w:pStyle w:val="1e"/>
      </w:pPr>
      <w:r w:rsidRPr="004F1BDA">
        <w:t>node1~node4</w:t>
      </w:r>
      <w:r w:rsidRPr="004F1BDA">
        <w:t>节点</w:t>
      </w:r>
      <w:r w:rsidRPr="004F1BDA">
        <w:rPr>
          <w:rFonts w:hint="eastAsia"/>
        </w:rPr>
        <w:t>分别</w:t>
      </w:r>
      <w:r w:rsidRPr="004F1BDA">
        <w:t>执行</w:t>
      </w:r>
      <w:r w:rsidRPr="004F1BDA">
        <w:rPr>
          <w:rFonts w:hint="eastAsia"/>
        </w:rPr>
        <w:t>命令</w:t>
      </w:r>
      <w:proofErr w:type="spellStart"/>
      <w:r w:rsidRPr="004F1BDA">
        <w:t>ssh</w:t>
      </w:r>
      <w:proofErr w:type="spellEnd"/>
      <w:r w:rsidRPr="004F1BDA">
        <w:t xml:space="preserve"> node1~node4</w:t>
      </w:r>
      <w:r w:rsidRPr="004F1BDA">
        <w:t>，选择</w:t>
      </w:r>
      <w:r w:rsidRPr="004F1BDA">
        <w:t>yes</w:t>
      </w:r>
      <w:r w:rsidRPr="004F1BDA">
        <w:t>后，确保能够无密码跳转到目的节点。</w:t>
      </w:r>
      <w:r w:rsidRPr="004F1BDA">
        <w:t>node1</w:t>
      </w:r>
      <w:r w:rsidRPr="004F1BDA">
        <w:rPr>
          <w:rFonts w:hint="eastAsia"/>
        </w:rPr>
        <w:t>节点无密码跳转到</w:t>
      </w:r>
      <w:r w:rsidRPr="004F1BDA">
        <w:t>node2</w:t>
      </w:r>
      <w:r w:rsidRPr="004F1BDA">
        <w:rPr>
          <w:rFonts w:hint="eastAsia"/>
        </w:rPr>
        <w:t>节点如下图，其余同理。</w:t>
      </w:r>
    </w:p>
    <w:p w14:paraId="22410D50" w14:textId="77777777" w:rsidR="009F1F4E" w:rsidRDefault="004F1BDA" w:rsidP="009F1F4E">
      <w:pPr>
        <w:pStyle w:val="1e"/>
      </w:pPr>
      <w:r w:rsidRPr="004F1BDA">
        <w:rPr>
          <w:noProof/>
        </w:rPr>
        <w:drawing>
          <wp:inline distT="0" distB="0" distL="0" distR="0" wp14:anchorId="41E81258" wp14:editId="06551282">
            <wp:extent cx="5400000" cy="1010322"/>
            <wp:effectExtent l="19050" t="19050" r="10795" b="184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103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27" w:name="_Toc47942786"/>
      <w:bookmarkStart w:id="28" w:name="_Toc50737240"/>
    </w:p>
    <w:p w14:paraId="64043CFC" w14:textId="560CE7BA" w:rsidR="009F1F4E" w:rsidRPr="009F1F4E" w:rsidRDefault="009F1F4E" w:rsidP="009F1F4E">
      <w:pPr>
        <w:pStyle w:val="3"/>
      </w:pPr>
      <w:bookmarkStart w:id="29" w:name="_Toc57846523"/>
      <w:r w:rsidRPr="009F1F4E">
        <w:t>安装</w:t>
      </w:r>
      <w:r w:rsidRPr="009F1F4E">
        <w:t>OpenJDK</w:t>
      </w:r>
      <w:bookmarkEnd w:id="27"/>
      <w:bookmarkEnd w:id="28"/>
      <w:bookmarkEnd w:id="29"/>
    </w:p>
    <w:p w14:paraId="11A48111" w14:textId="77777777" w:rsidR="009F1F4E" w:rsidRPr="009F1F4E" w:rsidRDefault="009F1F4E" w:rsidP="009F1F4E">
      <w:pPr>
        <w:pStyle w:val="30"/>
      </w:pPr>
      <w:r w:rsidRPr="009F1F4E">
        <w:rPr>
          <w:rFonts w:hint="eastAsia"/>
        </w:rPr>
        <w:t>创建目录</w:t>
      </w:r>
    </w:p>
    <w:p w14:paraId="6EF823C4" w14:textId="77777777" w:rsidR="009F1F4E" w:rsidRPr="009F1F4E" w:rsidRDefault="009F1F4E" w:rsidP="009F1F4E">
      <w:pPr>
        <w:pStyle w:val="1e"/>
      </w:pPr>
      <w:r w:rsidRPr="009F1F4E">
        <w:t>node1~node4</w:t>
      </w:r>
      <w:proofErr w:type="gramStart"/>
      <w:r w:rsidRPr="009F1F4E">
        <w:rPr>
          <w:rFonts w:hint="eastAsia"/>
        </w:rPr>
        <w:t>四个</w:t>
      </w:r>
      <w:proofErr w:type="gramEnd"/>
      <w:r w:rsidRPr="009F1F4E">
        <w:t>节点</w:t>
      </w:r>
      <w:r w:rsidRPr="009F1F4E">
        <w:rPr>
          <w:rFonts w:hint="eastAsia"/>
        </w:rPr>
        <w:t>分别</w:t>
      </w:r>
      <w:r w:rsidRPr="009F1F4E">
        <w:t>执行</w:t>
      </w:r>
      <w:r w:rsidRPr="009F1F4E">
        <w:rPr>
          <w:rFonts w:hint="eastAsia"/>
        </w:rPr>
        <w:t>下列命令。</w:t>
      </w:r>
    </w:p>
    <w:p w14:paraId="4081180E" w14:textId="7A854125" w:rsidR="009F1F4E" w:rsidRPr="009F1F4E" w:rsidRDefault="009F1F4E" w:rsidP="009F1F4E">
      <w:pPr>
        <w:pStyle w:val="2f2"/>
      </w:pPr>
      <w:proofErr w:type="spellStart"/>
      <w:proofErr w:type="gramStart"/>
      <w:r w:rsidRPr="009F1F4E">
        <w:t>mkdir</w:t>
      </w:r>
      <w:proofErr w:type="spellEnd"/>
      <w:proofErr w:type="gramEnd"/>
      <w:r w:rsidRPr="009F1F4E">
        <w:t xml:space="preserve"> -p /home/modules/data/</w:t>
      </w:r>
      <w:proofErr w:type="spellStart"/>
      <w:r w:rsidRPr="009F1F4E">
        <w:t>buf</w:t>
      </w:r>
      <w:proofErr w:type="spellEnd"/>
      <w:r w:rsidRPr="009F1F4E">
        <w:t>/</w:t>
      </w:r>
    </w:p>
    <w:p w14:paraId="3384A2AF" w14:textId="435ABCB0" w:rsidR="009F1F4E" w:rsidRPr="009F1F4E" w:rsidRDefault="009F1F4E" w:rsidP="009F1F4E">
      <w:pPr>
        <w:pStyle w:val="2f2"/>
      </w:pPr>
      <w:proofErr w:type="spellStart"/>
      <w:proofErr w:type="gramStart"/>
      <w:r w:rsidRPr="009F1F4E">
        <w:t>mkdir</w:t>
      </w:r>
      <w:proofErr w:type="spellEnd"/>
      <w:proofErr w:type="gramEnd"/>
      <w:r w:rsidRPr="009F1F4E">
        <w:t xml:space="preserve"> -p /home/</w:t>
      </w:r>
      <w:proofErr w:type="spellStart"/>
      <w:r w:rsidRPr="009F1F4E">
        <w:t>test_tools</w:t>
      </w:r>
      <w:proofErr w:type="spellEnd"/>
      <w:r w:rsidRPr="009F1F4E">
        <w:t>/</w:t>
      </w:r>
    </w:p>
    <w:p w14:paraId="0261E600" w14:textId="241F745A" w:rsidR="009F1F4E" w:rsidRDefault="009F1F4E" w:rsidP="009F1F4E">
      <w:pPr>
        <w:pStyle w:val="2f2"/>
      </w:pPr>
      <w:proofErr w:type="spellStart"/>
      <w:proofErr w:type="gramStart"/>
      <w:r w:rsidRPr="009F1F4E">
        <w:t>mkdir</w:t>
      </w:r>
      <w:proofErr w:type="spellEnd"/>
      <w:proofErr w:type="gramEnd"/>
      <w:r w:rsidRPr="009F1F4E">
        <w:t xml:space="preserve"> -p /home/nm/</w:t>
      </w:r>
      <w:proofErr w:type="spellStart"/>
      <w:r w:rsidRPr="009F1F4E">
        <w:t>localdir</w:t>
      </w:r>
      <w:proofErr w:type="spellEnd"/>
    </w:p>
    <w:p w14:paraId="00C139FD" w14:textId="77777777" w:rsidR="009F1F4E" w:rsidRPr="009F1F4E" w:rsidRDefault="009F1F4E" w:rsidP="009F1F4E">
      <w:pPr>
        <w:pStyle w:val="1e"/>
      </w:pPr>
      <w:r w:rsidRPr="009F1F4E">
        <w:rPr>
          <w:noProof/>
        </w:rPr>
        <w:lastRenderedPageBreak/>
        <w:drawing>
          <wp:inline distT="0" distB="0" distL="0" distR="0" wp14:anchorId="0FDA43EE" wp14:editId="3EFF4B79">
            <wp:extent cx="4071068" cy="1574410"/>
            <wp:effectExtent l="0" t="0" r="571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3552" cy="160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59D3" w14:textId="77777777" w:rsidR="009F1F4E" w:rsidRPr="009F1F4E" w:rsidRDefault="009F1F4E" w:rsidP="009F1F4E">
      <w:pPr>
        <w:pStyle w:val="30"/>
      </w:pPr>
      <w:r w:rsidRPr="009F1F4E">
        <w:rPr>
          <w:rFonts w:hint="eastAsia"/>
        </w:rPr>
        <w:t>安装</w:t>
      </w:r>
      <w:proofErr w:type="spellStart"/>
      <w:r w:rsidRPr="009F1F4E">
        <w:rPr>
          <w:rFonts w:hint="eastAsia"/>
        </w:rPr>
        <w:t>O</w:t>
      </w:r>
      <w:r w:rsidRPr="009F1F4E">
        <w:t>penJDK</w:t>
      </w:r>
      <w:proofErr w:type="spellEnd"/>
    </w:p>
    <w:p w14:paraId="3A78BEA8" w14:textId="77777777" w:rsidR="009F1F4E" w:rsidRPr="009F1F4E" w:rsidRDefault="009F1F4E" w:rsidP="009F1F4E">
      <w:pPr>
        <w:pStyle w:val="1e"/>
      </w:pPr>
      <w:r w:rsidRPr="009F1F4E">
        <w:rPr>
          <w:rFonts w:hint="eastAsia"/>
        </w:rPr>
        <w:t>在</w:t>
      </w:r>
      <w:r w:rsidRPr="009F1F4E">
        <w:t>node1</w:t>
      </w:r>
      <w:r w:rsidRPr="009F1F4E">
        <w:t>节点，执行如下命令，将</w:t>
      </w:r>
      <w:proofErr w:type="spellStart"/>
      <w:r w:rsidRPr="009F1F4E">
        <w:t>jdk</w:t>
      </w:r>
      <w:proofErr w:type="spellEnd"/>
      <w:r w:rsidRPr="009F1F4E">
        <w:t>安装包拷贝到</w:t>
      </w:r>
      <w:r w:rsidRPr="009F1F4E">
        <w:t>/</w:t>
      </w:r>
      <w:proofErr w:type="spellStart"/>
      <w:r w:rsidRPr="009F1F4E">
        <w:t>usr</w:t>
      </w:r>
      <w:proofErr w:type="spellEnd"/>
      <w:r w:rsidRPr="009F1F4E">
        <w:t>/lib/</w:t>
      </w:r>
      <w:proofErr w:type="spellStart"/>
      <w:r w:rsidRPr="009F1F4E">
        <w:t>jvm</w:t>
      </w:r>
      <w:proofErr w:type="spellEnd"/>
      <w:r w:rsidRPr="009F1F4E">
        <w:rPr>
          <w:rFonts w:hint="eastAsia"/>
        </w:rPr>
        <w:t>目录下。</w:t>
      </w:r>
    </w:p>
    <w:p w14:paraId="4537060D" w14:textId="4D28D04B" w:rsidR="009F1F4E" w:rsidRPr="009F1F4E" w:rsidRDefault="009F1F4E" w:rsidP="009F1F4E">
      <w:pPr>
        <w:pStyle w:val="2f2"/>
      </w:pPr>
      <w:proofErr w:type="spellStart"/>
      <w:proofErr w:type="gramStart"/>
      <w:r w:rsidRPr="009F1F4E">
        <w:t>cp</w:t>
      </w:r>
      <w:proofErr w:type="spellEnd"/>
      <w:proofErr w:type="gramEnd"/>
      <w:r w:rsidRPr="009F1F4E">
        <w:t xml:space="preserve"> OpenJDK8U-jdk_aarch64_linux_hotspot_8u191b12.tar.gz /</w:t>
      </w:r>
      <w:proofErr w:type="spellStart"/>
      <w:r w:rsidRPr="009F1F4E">
        <w:t>usr</w:t>
      </w:r>
      <w:proofErr w:type="spellEnd"/>
      <w:r w:rsidRPr="009F1F4E">
        <w:t>/lib/</w:t>
      </w:r>
      <w:proofErr w:type="spellStart"/>
      <w:r w:rsidRPr="009F1F4E">
        <w:t>jvm</w:t>
      </w:r>
      <w:proofErr w:type="spellEnd"/>
      <w:r w:rsidRPr="009F1F4E">
        <w:t>/</w:t>
      </w:r>
    </w:p>
    <w:p w14:paraId="6AF00473" w14:textId="77777777" w:rsidR="009F1F4E" w:rsidRPr="009F1F4E" w:rsidRDefault="009F1F4E" w:rsidP="009F1F4E">
      <w:pPr>
        <w:pStyle w:val="1e"/>
      </w:pPr>
      <w:r w:rsidRPr="009F1F4E">
        <w:rPr>
          <w:rFonts w:hint="eastAsia"/>
        </w:rPr>
        <w:t>在</w:t>
      </w:r>
      <w:r w:rsidRPr="009F1F4E">
        <w:t>node1</w:t>
      </w:r>
      <w:r w:rsidRPr="009F1F4E">
        <w:t>节点，执行如下命令，将</w:t>
      </w:r>
      <w:proofErr w:type="spellStart"/>
      <w:r w:rsidRPr="009F1F4E">
        <w:t>jdk</w:t>
      </w:r>
      <w:proofErr w:type="spellEnd"/>
      <w:r w:rsidRPr="009F1F4E">
        <w:t>安装包拷贝到</w:t>
      </w:r>
      <w:r w:rsidRPr="009F1F4E">
        <w:rPr>
          <w:rFonts w:hint="eastAsia"/>
        </w:rPr>
        <w:t>其他几</w:t>
      </w:r>
      <w:r w:rsidRPr="009F1F4E">
        <w:t>个节点，</w:t>
      </w:r>
      <w:r w:rsidRPr="009F1F4E">
        <w:rPr>
          <w:rFonts w:hint="eastAsia"/>
        </w:rPr>
        <w:t>其中</w:t>
      </w:r>
      <w:r w:rsidRPr="009F1F4E">
        <w:rPr>
          <w:rFonts w:hint="eastAsia"/>
        </w:rPr>
        <w:t>ecs</w:t>
      </w:r>
      <w:r w:rsidRPr="009F1F4E">
        <w:t>-000</w:t>
      </w:r>
      <w:r w:rsidRPr="009F1F4E">
        <w:rPr>
          <w:rFonts w:hint="eastAsia"/>
        </w:rPr>
        <w:t>为自己节点前面名称，可根据实际情况填写，</w:t>
      </w:r>
      <w:r w:rsidRPr="009F1F4E">
        <w:t>i</w:t>
      </w:r>
      <w:r w:rsidRPr="009F1F4E">
        <w:rPr>
          <w:rFonts w:hint="eastAsia"/>
        </w:rPr>
        <w:t>为节点数。</w:t>
      </w:r>
    </w:p>
    <w:p w14:paraId="14E7A6EB" w14:textId="6C34CFE7" w:rsidR="009F1F4E" w:rsidRPr="009F1F4E" w:rsidRDefault="009F1F4E" w:rsidP="009F1F4E">
      <w:pPr>
        <w:pStyle w:val="2f2"/>
      </w:pPr>
      <w:proofErr w:type="gramStart"/>
      <w:r w:rsidRPr="009F1F4E">
        <w:t>for</w:t>
      </w:r>
      <w:proofErr w:type="gramEnd"/>
      <w:r w:rsidRPr="009F1F4E">
        <w:t xml:space="preserve"> </w:t>
      </w:r>
      <w:proofErr w:type="spellStart"/>
      <w:r w:rsidRPr="009F1F4E">
        <w:t>i</w:t>
      </w:r>
      <w:proofErr w:type="spellEnd"/>
      <w:r w:rsidRPr="009F1F4E">
        <w:t xml:space="preserve"> in {2..4};do </w:t>
      </w:r>
      <w:proofErr w:type="spellStart"/>
      <w:r w:rsidRPr="009F1F4E">
        <w:t>scp</w:t>
      </w:r>
      <w:proofErr w:type="spellEnd"/>
      <w:r w:rsidRPr="009F1F4E">
        <w:t xml:space="preserve"> /</w:t>
      </w:r>
      <w:proofErr w:type="spellStart"/>
      <w:r w:rsidRPr="009F1F4E">
        <w:t>usr</w:t>
      </w:r>
      <w:proofErr w:type="spellEnd"/>
      <w:r w:rsidRPr="009F1F4E">
        <w:t>/lib/</w:t>
      </w:r>
      <w:proofErr w:type="spellStart"/>
      <w:r w:rsidRPr="009F1F4E">
        <w:t>jvm</w:t>
      </w:r>
      <w:proofErr w:type="spellEnd"/>
      <w:r w:rsidRPr="009F1F4E">
        <w:t>/OpenJDK8U-jdk_aarch64_linux_hotspot_8u191b12.tar.gz root@node-000${</w:t>
      </w:r>
      <w:proofErr w:type="spellStart"/>
      <w:r w:rsidRPr="009F1F4E">
        <w:t>i</w:t>
      </w:r>
      <w:proofErr w:type="spellEnd"/>
      <w:r w:rsidRPr="009F1F4E">
        <w:t>}:/</w:t>
      </w:r>
      <w:proofErr w:type="spellStart"/>
      <w:r w:rsidRPr="009F1F4E">
        <w:t>usr</w:t>
      </w:r>
      <w:proofErr w:type="spellEnd"/>
      <w:r w:rsidRPr="009F1F4E">
        <w:t>/lib/</w:t>
      </w:r>
      <w:proofErr w:type="spellStart"/>
      <w:r w:rsidRPr="009F1F4E">
        <w:t>jvm</w:t>
      </w:r>
      <w:proofErr w:type="spellEnd"/>
      <w:r w:rsidRPr="009F1F4E">
        <w:t>/;done</w:t>
      </w:r>
    </w:p>
    <w:p w14:paraId="15FB31A8" w14:textId="77777777" w:rsidR="009F1F4E" w:rsidRPr="009F1F4E" w:rsidRDefault="009F1F4E" w:rsidP="009F1F4E">
      <w:pPr>
        <w:pStyle w:val="1e"/>
      </w:pPr>
      <w:r w:rsidRPr="009F1F4E">
        <w:rPr>
          <w:noProof/>
        </w:rPr>
        <w:drawing>
          <wp:inline distT="0" distB="0" distL="0" distR="0" wp14:anchorId="37EB4E1A" wp14:editId="59200254">
            <wp:extent cx="5454000" cy="834446"/>
            <wp:effectExtent l="19050" t="19050" r="13970" b="2286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8344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ACBAEB" w14:textId="77777777" w:rsidR="009F1F4E" w:rsidRPr="009F1F4E" w:rsidRDefault="009F1F4E" w:rsidP="009F1F4E">
      <w:pPr>
        <w:pStyle w:val="30"/>
      </w:pPr>
      <w:r w:rsidRPr="009F1F4E">
        <w:rPr>
          <w:rFonts w:hint="eastAsia"/>
        </w:rPr>
        <w:t>在</w:t>
      </w:r>
      <w:r w:rsidRPr="009F1F4E">
        <w:rPr>
          <w:rFonts w:hint="eastAsia"/>
        </w:rPr>
        <w:t>n</w:t>
      </w:r>
      <w:r w:rsidRPr="009F1F4E">
        <w:t>ode1</w:t>
      </w:r>
      <w:r w:rsidRPr="009F1F4E">
        <w:rPr>
          <w:rFonts w:hint="eastAsia"/>
        </w:rPr>
        <w:t>~</w:t>
      </w:r>
      <w:r w:rsidRPr="009F1F4E">
        <w:t>node4</w:t>
      </w:r>
      <w:proofErr w:type="gramStart"/>
      <w:r w:rsidRPr="009F1F4E">
        <w:rPr>
          <w:rFonts w:hint="eastAsia"/>
        </w:rPr>
        <w:t>四个</w:t>
      </w:r>
      <w:proofErr w:type="gramEnd"/>
      <w:r w:rsidRPr="009F1F4E">
        <w:t>节点</w:t>
      </w:r>
      <w:r w:rsidRPr="009F1F4E">
        <w:rPr>
          <w:rFonts w:hint="eastAsia"/>
        </w:rPr>
        <w:t>分别</w:t>
      </w:r>
      <w:r w:rsidRPr="009F1F4E">
        <w:t>执行</w:t>
      </w:r>
      <w:r w:rsidRPr="009F1F4E">
        <w:rPr>
          <w:rFonts w:hint="eastAsia"/>
        </w:rPr>
        <w:t>命令</w:t>
      </w:r>
    </w:p>
    <w:p w14:paraId="5D8BAEBF" w14:textId="77777777" w:rsidR="009F1F4E" w:rsidRPr="009F1F4E" w:rsidRDefault="009F1F4E" w:rsidP="009F1F4E">
      <w:pPr>
        <w:pStyle w:val="2f2"/>
      </w:pPr>
      <w:proofErr w:type="gramStart"/>
      <w:r w:rsidRPr="009F1F4E">
        <w:t>cd</w:t>
      </w:r>
      <w:proofErr w:type="gramEnd"/>
      <w:r w:rsidRPr="009F1F4E">
        <w:t xml:space="preserve"> /</w:t>
      </w:r>
      <w:proofErr w:type="spellStart"/>
      <w:r w:rsidRPr="009F1F4E">
        <w:t>usr</w:t>
      </w:r>
      <w:proofErr w:type="spellEnd"/>
      <w:r w:rsidRPr="009F1F4E">
        <w:t>/lib/</w:t>
      </w:r>
      <w:proofErr w:type="spellStart"/>
      <w:r w:rsidRPr="009F1F4E">
        <w:t>jvm</w:t>
      </w:r>
      <w:proofErr w:type="spellEnd"/>
      <w:r w:rsidRPr="009F1F4E">
        <w:t>/</w:t>
      </w:r>
    </w:p>
    <w:p w14:paraId="52BBCC5F" w14:textId="77777777" w:rsidR="009F1F4E" w:rsidRPr="009F1F4E" w:rsidRDefault="009F1F4E" w:rsidP="009F1F4E">
      <w:pPr>
        <w:pStyle w:val="2f2"/>
      </w:pPr>
      <w:proofErr w:type="gramStart"/>
      <w:r w:rsidRPr="009F1F4E">
        <w:t>tar</w:t>
      </w:r>
      <w:proofErr w:type="gramEnd"/>
      <w:r w:rsidRPr="009F1F4E">
        <w:t xml:space="preserve"> </w:t>
      </w:r>
      <w:proofErr w:type="spellStart"/>
      <w:r w:rsidRPr="009F1F4E">
        <w:t>zxvf</w:t>
      </w:r>
      <w:proofErr w:type="spellEnd"/>
      <w:r w:rsidRPr="009F1F4E">
        <w:t xml:space="preserve"> OpenJDK8U-jdk_aarch64_linux_hotspot_8u191b12.tar.gz</w:t>
      </w:r>
    </w:p>
    <w:p w14:paraId="099C4370" w14:textId="77777777" w:rsidR="009F1F4E" w:rsidRPr="009F1F4E" w:rsidRDefault="009F1F4E" w:rsidP="009F1F4E">
      <w:pPr>
        <w:pStyle w:val="1e"/>
      </w:pPr>
      <w:r w:rsidRPr="009F1F4E">
        <w:rPr>
          <w:noProof/>
        </w:rPr>
        <w:drawing>
          <wp:inline distT="0" distB="0" distL="0" distR="0" wp14:anchorId="3C0623E9" wp14:editId="529C81DA">
            <wp:extent cx="5454000" cy="986831"/>
            <wp:effectExtent l="19050" t="19050" r="13970" b="2286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868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D3DAE1" w14:textId="77777777" w:rsidR="009F1F4E" w:rsidRPr="009F1F4E" w:rsidRDefault="009F1F4E" w:rsidP="009F1F4E">
      <w:pPr>
        <w:pStyle w:val="30"/>
      </w:pPr>
      <w:r w:rsidRPr="009F1F4E">
        <w:rPr>
          <w:rFonts w:hint="eastAsia"/>
        </w:rPr>
        <w:t>在</w:t>
      </w:r>
      <w:r w:rsidRPr="009F1F4E">
        <w:rPr>
          <w:rFonts w:hint="eastAsia"/>
        </w:rPr>
        <w:t>n</w:t>
      </w:r>
      <w:r w:rsidRPr="009F1F4E">
        <w:t>ode1</w:t>
      </w:r>
      <w:r w:rsidRPr="009F1F4E">
        <w:rPr>
          <w:rFonts w:hint="eastAsia"/>
        </w:rPr>
        <w:t>~</w:t>
      </w:r>
      <w:r w:rsidRPr="009F1F4E">
        <w:t>node4</w:t>
      </w:r>
      <w:proofErr w:type="gramStart"/>
      <w:r w:rsidRPr="009F1F4E">
        <w:rPr>
          <w:rFonts w:hint="eastAsia"/>
        </w:rPr>
        <w:t>四个</w:t>
      </w:r>
      <w:proofErr w:type="gramEnd"/>
      <w:r w:rsidRPr="009F1F4E">
        <w:t>节点上</w:t>
      </w:r>
      <w:r w:rsidRPr="009F1F4E">
        <w:rPr>
          <w:rFonts w:hint="eastAsia"/>
        </w:rPr>
        <w:t>编辑</w:t>
      </w:r>
      <w:r w:rsidRPr="009F1F4E">
        <w:t>/</w:t>
      </w:r>
      <w:proofErr w:type="spellStart"/>
      <w:r w:rsidRPr="009F1F4E">
        <w:t>etc</w:t>
      </w:r>
      <w:proofErr w:type="spellEnd"/>
      <w:r w:rsidRPr="009F1F4E">
        <w:t>/profile</w:t>
      </w:r>
      <w:r w:rsidRPr="009F1F4E">
        <w:t>增加如下的配置</w:t>
      </w:r>
    </w:p>
    <w:p w14:paraId="3C80D69C" w14:textId="1FA9F96C" w:rsidR="009F1F4E" w:rsidRPr="009F1F4E" w:rsidRDefault="009F1F4E" w:rsidP="009F1F4E">
      <w:pPr>
        <w:pStyle w:val="2f2"/>
      </w:pPr>
      <w:proofErr w:type="gramStart"/>
      <w:r w:rsidRPr="009F1F4E">
        <w:t>vim</w:t>
      </w:r>
      <w:proofErr w:type="gramEnd"/>
      <w:r w:rsidRPr="009F1F4E">
        <w:t xml:space="preserve"> /</w:t>
      </w:r>
      <w:proofErr w:type="spellStart"/>
      <w:r w:rsidRPr="009F1F4E">
        <w:t>etc</w:t>
      </w:r>
      <w:proofErr w:type="spellEnd"/>
      <w:r w:rsidRPr="009F1F4E">
        <w:t>/profile</w:t>
      </w:r>
    </w:p>
    <w:p w14:paraId="35B5F597" w14:textId="77777777" w:rsidR="009F1F4E" w:rsidRPr="009F1F4E" w:rsidRDefault="009F1F4E" w:rsidP="009F1F4E">
      <w:pPr>
        <w:pStyle w:val="1e"/>
      </w:pPr>
      <w:r w:rsidRPr="009F1F4E">
        <w:rPr>
          <w:noProof/>
        </w:rPr>
        <w:drawing>
          <wp:inline distT="0" distB="0" distL="0" distR="0" wp14:anchorId="592E6ABA" wp14:editId="64C135F0">
            <wp:extent cx="5454000" cy="185330"/>
            <wp:effectExtent l="19050" t="19050" r="0" b="2476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53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9B704F" w14:textId="77777777" w:rsidR="009F1F4E" w:rsidRPr="009F1F4E" w:rsidRDefault="009F1F4E" w:rsidP="009F1F4E">
      <w:pPr>
        <w:pStyle w:val="1e"/>
      </w:pPr>
      <w:r w:rsidRPr="009F1F4E">
        <w:rPr>
          <w:rFonts w:hint="eastAsia"/>
        </w:rPr>
        <w:t>添加</w:t>
      </w:r>
    </w:p>
    <w:p w14:paraId="063040FF" w14:textId="77777777" w:rsidR="009F1F4E" w:rsidRDefault="009F1F4E" w:rsidP="00275021">
      <w:pPr>
        <w:pStyle w:val="2f2"/>
      </w:pPr>
      <w:proofErr w:type="gramStart"/>
      <w:r w:rsidRPr="009F1F4E">
        <w:t>export</w:t>
      </w:r>
      <w:proofErr w:type="gramEnd"/>
      <w:r w:rsidRPr="009F1F4E">
        <w:t xml:space="preserve"> JAVA_HOME=/</w:t>
      </w:r>
      <w:proofErr w:type="spellStart"/>
      <w:r w:rsidRPr="009F1F4E">
        <w:t>usr</w:t>
      </w:r>
      <w:proofErr w:type="spellEnd"/>
      <w:r w:rsidRPr="009F1F4E">
        <w:t>/lib/</w:t>
      </w:r>
      <w:proofErr w:type="spellStart"/>
      <w:r w:rsidRPr="009F1F4E">
        <w:t>jvm</w:t>
      </w:r>
      <w:proofErr w:type="spellEnd"/>
      <w:r w:rsidRPr="009F1F4E">
        <w:t>/jdk8u191-b12</w:t>
      </w:r>
    </w:p>
    <w:p w14:paraId="033B729B" w14:textId="77777777" w:rsidR="004D31DA" w:rsidRPr="004D31DA" w:rsidRDefault="004D31DA" w:rsidP="004D31DA">
      <w:pPr>
        <w:pStyle w:val="2f2"/>
      </w:pPr>
      <w:r w:rsidRPr="004D31DA">
        <w:rPr>
          <w:noProof/>
          <w:lang w:eastAsia="zh-CN"/>
        </w:rPr>
        <w:lastRenderedPageBreak/>
        <w:drawing>
          <wp:inline distT="0" distB="0" distL="0" distR="0" wp14:anchorId="129E4229" wp14:editId="3DF40119">
            <wp:extent cx="3764273" cy="2504661"/>
            <wp:effectExtent l="19050" t="19050" r="2730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0432" cy="25087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A845CE" w14:textId="77777777" w:rsidR="004D31DA" w:rsidRPr="004D31DA" w:rsidRDefault="004D31DA" w:rsidP="004D31DA">
      <w:pPr>
        <w:pStyle w:val="30"/>
      </w:pPr>
      <w:r w:rsidRPr="004D31DA">
        <w:t>确认</w:t>
      </w:r>
      <w:r w:rsidRPr="004D31DA">
        <w:t>java</w:t>
      </w:r>
      <w:r w:rsidRPr="004D31DA">
        <w:t>版本</w:t>
      </w:r>
    </w:p>
    <w:p w14:paraId="448AAABB" w14:textId="2ECD5016" w:rsidR="004D31DA" w:rsidRPr="004D31DA" w:rsidRDefault="004D31DA" w:rsidP="004D31DA">
      <w:pPr>
        <w:pStyle w:val="2f2"/>
      </w:pPr>
      <w:proofErr w:type="gramStart"/>
      <w:r w:rsidRPr="004D31DA">
        <w:t>source</w:t>
      </w:r>
      <w:proofErr w:type="gramEnd"/>
      <w:r w:rsidRPr="004D31DA">
        <w:t xml:space="preserve"> /</w:t>
      </w:r>
      <w:proofErr w:type="spellStart"/>
      <w:r w:rsidRPr="004D31DA">
        <w:t>etc</w:t>
      </w:r>
      <w:proofErr w:type="spellEnd"/>
      <w:r w:rsidRPr="004D31DA">
        <w:t>/profile</w:t>
      </w:r>
    </w:p>
    <w:p w14:paraId="16C4AFF0" w14:textId="58D77D88" w:rsidR="004D31DA" w:rsidRPr="004D31DA" w:rsidRDefault="004D31DA" w:rsidP="004D31DA">
      <w:pPr>
        <w:pStyle w:val="2f2"/>
      </w:pPr>
      <w:proofErr w:type="gramStart"/>
      <w:r w:rsidRPr="004D31DA">
        <w:t>java</w:t>
      </w:r>
      <w:proofErr w:type="gramEnd"/>
      <w:r w:rsidRPr="004D31DA">
        <w:t xml:space="preserve"> –version</w:t>
      </w:r>
    </w:p>
    <w:p w14:paraId="535E37B4" w14:textId="5942A295" w:rsidR="00275021" w:rsidRPr="00275021" w:rsidRDefault="00275021" w:rsidP="00275021">
      <w:pPr>
        <w:pStyle w:val="2"/>
      </w:pPr>
      <w:bookmarkStart w:id="30" w:name="_Toc47942788"/>
      <w:bookmarkStart w:id="31" w:name="_Toc50737241"/>
      <w:bookmarkStart w:id="32" w:name="_Toc57846524"/>
      <w:r w:rsidRPr="00275021">
        <w:t>搭建</w:t>
      </w:r>
      <w:r w:rsidRPr="00275021">
        <w:t>Hadoop</w:t>
      </w:r>
      <w:r w:rsidRPr="00275021">
        <w:t>集群</w:t>
      </w:r>
      <w:bookmarkEnd w:id="30"/>
      <w:bookmarkEnd w:id="31"/>
      <w:bookmarkEnd w:id="32"/>
    </w:p>
    <w:p w14:paraId="608BCD67" w14:textId="77777777" w:rsidR="00275021" w:rsidRPr="00275021" w:rsidRDefault="00275021" w:rsidP="00275021">
      <w:pPr>
        <w:pStyle w:val="3"/>
      </w:pPr>
      <w:bookmarkStart w:id="33" w:name="_Toc47942789"/>
      <w:bookmarkStart w:id="34" w:name="_Toc50737242"/>
      <w:bookmarkStart w:id="35" w:name="_Toc57846525"/>
      <w:r w:rsidRPr="00275021">
        <w:t>搭建</w:t>
      </w:r>
      <w:r w:rsidRPr="00275021">
        <w:t>Hadoop</w:t>
      </w:r>
      <w:r w:rsidRPr="00275021">
        <w:t>集群</w:t>
      </w:r>
      <w:bookmarkEnd w:id="33"/>
      <w:bookmarkEnd w:id="34"/>
      <w:bookmarkEnd w:id="35"/>
    </w:p>
    <w:p w14:paraId="6E53E087" w14:textId="77777777" w:rsidR="00275021" w:rsidRPr="00275021" w:rsidRDefault="00275021" w:rsidP="00275021">
      <w:pPr>
        <w:pStyle w:val="30"/>
      </w:pPr>
      <w:r w:rsidRPr="00275021">
        <w:t>登录</w:t>
      </w:r>
      <w:r w:rsidRPr="00275021">
        <w:t>node1</w:t>
      </w:r>
      <w:r w:rsidRPr="00275021">
        <w:t>节点</w:t>
      </w:r>
      <w:r w:rsidRPr="00275021">
        <w:rPr>
          <w:rFonts w:hint="eastAsia"/>
        </w:rPr>
        <w:t>，</w:t>
      </w:r>
      <w:r w:rsidRPr="00275021">
        <w:t>解压</w:t>
      </w:r>
      <w:proofErr w:type="spellStart"/>
      <w:r w:rsidRPr="00275021">
        <w:t>hadoop</w:t>
      </w:r>
      <w:proofErr w:type="spellEnd"/>
      <w:r w:rsidRPr="00275021">
        <w:t>安装包</w:t>
      </w:r>
      <w:r w:rsidRPr="00275021">
        <w:t xml:space="preserve"> </w:t>
      </w:r>
    </w:p>
    <w:p w14:paraId="22D97B67" w14:textId="77777777" w:rsidR="00275021" w:rsidRPr="00275021" w:rsidRDefault="00275021" w:rsidP="00275021">
      <w:pPr>
        <w:pStyle w:val="1e"/>
      </w:pPr>
      <w:r w:rsidRPr="00275021">
        <w:rPr>
          <w:noProof/>
        </w:rPr>
        <w:lastRenderedPageBreak/>
        <w:drawing>
          <wp:inline distT="0" distB="0" distL="0" distR="0" wp14:anchorId="4D18CB14" wp14:editId="53482FE9">
            <wp:extent cx="4643256" cy="4147165"/>
            <wp:effectExtent l="19050" t="19050" r="24130" b="254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0027" cy="41532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5FE8AD" w14:textId="54C5E121" w:rsidR="00275021" w:rsidRPr="00275021" w:rsidRDefault="00275021" w:rsidP="00275021">
      <w:pPr>
        <w:pStyle w:val="2f2"/>
      </w:pPr>
      <w:proofErr w:type="spellStart"/>
      <w:proofErr w:type="gramStart"/>
      <w:r w:rsidRPr="00275021">
        <w:t>cp</w:t>
      </w:r>
      <w:proofErr w:type="spellEnd"/>
      <w:proofErr w:type="gramEnd"/>
      <w:r w:rsidRPr="00275021">
        <w:t xml:space="preserve"> hadoop-2.8.3.tar.gz /home/modules/</w:t>
      </w:r>
    </w:p>
    <w:p w14:paraId="566DE88C" w14:textId="19C7441F" w:rsidR="00275021" w:rsidRPr="00275021" w:rsidRDefault="00275021" w:rsidP="00275021">
      <w:pPr>
        <w:pStyle w:val="2f2"/>
      </w:pPr>
      <w:proofErr w:type="gramStart"/>
      <w:r w:rsidRPr="00275021">
        <w:t>cd</w:t>
      </w:r>
      <w:proofErr w:type="gramEnd"/>
      <w:r w:rsidRPr="00275021">
        <w:t xml:space="preserve"> /home/modules/</w:t>
      </w:r>
    </w:p>
    <w:p w14:paraId="517F296F" w14:textId="1D0E5F3A" w:rsidR="00275021" w:rsidRPr="00275021" w:rsidRDefault="00275021" w:rsidP="00275021">
      <w:pPr>
        <w:pStyle w:val="2f2"/>
      </w:pPr>
      <w:proofErr w:type="gramStart"/>
      <w:r w:rsidRPr="00275021">
        <w:t>tar</w:t>
      </w:r>
      <w:proofErr w:type="gramEnd"/>
      <w:r w:rsidRPr="00275021">
        <w:t xml:space="preserve"> </w:t>
      </w:r>
      <w:proofErr w:type="spellStart"/>
      <w:r w:rsidRPr="00275021">
        <w:t>zxvf</w:t>
      </w:r>
      <w:proofErr w:type="spellEnd"/>
      <w:r w:rsidRPr="00275021">
        <w:t xml:space="preserve"> hadoop-2.8.3.tar.gz</w:t>
      </w:r>
    </w:p>
    <w:p w14:paraId="16657AB7" w14:textId="77777777" w:rsidR="00275021" w:rsidRPr="00275021" w:rsidRDefault="00275021" w:rsidP="00275021">
      <w:pPr>
        <w:pStyle w:val="30"/>
      </w:pPr>
      <w:r w:rsidRPr="00275021">
        <w:t>配置</w:t>
      </w:r>
      <w:proofErr w:type="spellStart"/>
      <w:r w:rsidRPr="00275021">
        <w:t>hadoop</w:t>
      </w:r>
      <w:proofErr w:type="spellEnd"/>
      <w:r w:rsidRPr="00275021">
        <w:t>环境变量</w:t>
      </w:r>
    </w:p>
    <w:p w14:paraId="4E218DD4" w14:textId="6EF95732" w:rsidR="00275021" w:rsidRPr="00275021" w:rsidRDefault="00275021" w:rsidP="00275021">
      <w:pPr>
        <w:pStyle w:val="2f2"/>
      </w:pPr>
      <w:proofErr w:type="gramStart"/>
      <w:r w:rsidRPr="00275021">
        <w:t>vi</w:t>
      </w:r>
      <w:r w:rsidRPr="00275021">
        <w:rPr>
          <w:rFonts w:hint="eastAsia"/>
        </w:rPr>
        <w:t>m</w:t>
      </w:r>
      <w:proofErr w:type="gramEnd"/>
      <w:r w:rsidRPr="00275021">
        <w:t xml:space="preserve"> /home/modules/hadoop-2.8.3/etc/hadoop/hadoop-env.sh</w:t>
      </w:r>
    </w:p>
    <w:p w14:paraId="784AE590" w14:textId="77777777" w:rsidR="00275021" w:rsidRPr="00275021" w:rsidRDefault="00275021" w:rsidP="00275021">
      <w:pPr>
        <w:pStyle w:val="1e"/>
      </w:pPr>
      <w:r w:rsidRPr="00275021">
        <w:rPr>
          <w:rFonts w:hint="eastAsia"/>
        </w:rPr>
        <w:t>编辑加入</w:t>
      </w:r>
    </w:p>
    <w:p w14:paraId="6C55C690" w14:textId="77777777" w:rsidR="00275021" w:rsidRPr="00275021" w:rsidRDefault="00275021" w:rsidP="00275021">
      <w:pPr>
        <w:pStyle w:val="2f2"/>
      </w:pPr>
      <w:proofErr w:type="gramStart"/>
      <w:r w:rsidRPr="00275021">
        <w:t>export</w:t>
      </w:r>
      <w:proofErr w:type="gramEnd"/>
      <w:r w:rsidRPr="00275021">
        <w:t xml:space="preserve"> JAVA_HOME=/</w:t>
      </w:r>
      <w:proofErr w:type="spellStart"/>
      <w:r w:rsidRPr="00275021">
        <w:t>usr</w:t>
      </w:r>
      <w:proofErr w:type="spellEnd"/>
      <w:r w:rsidRPr="00275021">
        <w:t>/lib/</w:t>
      </w:r>
      <w:proofErr w:type="spellStart"/>
      <w:r w:rsidRPr="00275021">
        <w:t>jvm</w:t>
      </w:r>
      <w:proofErr w:type="spellEnd"/>
      <w:r w:rsidRPr="00275021">
        <w:t>/jdk8u191-b12</w:t>
      </w:r>
    </w:p>
    <w:p w14:paraId="3157BFEE" w14:textId="77777777" w:rsidR="00275021" w:rsidRPr="00275021" w:rsidRDefault="00275021" w:rsidP="00275021">
      <w:pPr>
        <w:pStyle w:val="30"/>
      </w:pPr>
      <w:r w:rsidRPr="00275021">
        <w:t>配置</w:t>
      </w:r>
      <w:proofErr w:type="spellStart"/>
      <w:r w:rsidRPr="00275021">
        <w:t>hadoop</w:t>
      </w:r>
      <w:proofErr w:type="spellEnd"/>
      <w:r w:rsidRPr="00275021">
        <w:t xml:space="preserve"> core-site.xml</w:t>
      </w:r>
      <w:r w:rsidRPr="00275021">
        <w:t>配置文件</w:t>
      </w:r>
    </w:p>
    <w:p w14:paraId="0E6AE3C8" w14:textId="77777777" w:rsidR="00275021" w:rsidRPr="00275021" w:rsidRDefault="00275021" w:rsidP="00275021">
      <w:pPr>
        <w:pStyle w:val="1e"/>
      </w:pPr>
      <w:r w:rsidRPr="00275021">
        <w:t>执行命令：</w:t>
      </w:r>
    </w:p>
    <w:p w14:paraId="35B12CB9" w14:textId="1D04741A" w:rsidR="00275021" w:rsidRPr="00275021" w:rsidRDefault="00275021" w:rsidP="00275021">
      <w:pPr>
        <w:pStyle w:val="2f2"/>
      </w:pPr>
      <w:proofErr w:type="gramStart"/>
      <w:r w:rsidRPr="00275021">
        <w:t>vim</w:t>
      </w:r>
      <w:proofErr w:type="gramEnd"/>
      <w:r w:rsidRPr="00275021">
        <w:t xml:space="preserve"> </w:t>
      </w:r>
      <w:r w:rsidRPr="00275021">
        <w:rPr>
          <w:rFonts w:hint="eastAsia"/>
        </w:rPr>
        <w:t>/</w:t>
      </w:r>
      <w:r w:rsidRPr="00275021">
        <w:t>home/modules/hadoop-2.8.3/</w:t>
      </w:r>
      <w:proofErr w:type="spellStart"/>
      <w:r w:rsidRPr="00275021">
        <w:t>etc</w:t>
      </w:r>
      <w:proofErr w:type="spellEnd"/>
      <w:r w:rsidRPr="00275021">
        <w:t>/</w:t>
      </w:r>
      <w:proofErr w:type="spellStart"/>
      <w:r w:rsidRPr="00275021">
        <w:t>hadoop</w:t>
      </w:r>
      <w:proofErr w:type="spellEnd"/>
      <w:r w:rsidRPr="00275021">
        <w:t>/core-site.xml</w:t>
      </w:r>
    </w:p>
    <w:p w14:paraId="690D9078" w14:textId="77777777" w:rsidR="00275021" w:rsidRPr="00275021" w:rsidRDefault="00275021" w:rsidP="00275021">
      <w:pPr>
        <w:pStyle w:val="1e"/>
      </w:pPr>
      <w:r w:rsidRPr="00275021">
        <w:t>参数配置如下</w:t>
      </w:r>
      <w:r w:rsidRPr="00275021">
        <w:rPr>
          <w:rFonts w:hint="eastAsia"/>
        </w:rPr>
        <w:t>：</w:t>
      </w:r>
    </w:p>
    <w:p w14:paraId="486C2E93" w14:textId="77777777" w:rsidR="00275021" w:rsidRPr="00275021" w:rsidRDefault="00275021" w:rsidP="00275021">
      <w:pPr>
        <w:pStyle w:val="2f2"/>
      </w:pPr>
      <w:r w:rsidRPr="00275021">
        <w:t>&lt;</w:t>
      </w:r>
      <w:proofErr w:type="gramStart"/>
      <w:r w:rsidRPr="00275021">
        <w:t>configuration</w:t>
      </w:r>
      <w:proofErr w:type="gramEnd"/>
      <w:r w:rsidRPr="00275021">
        <w:t>&gt;</w:t>
      </w:r>
    </w:p>
    <w:p w14:paraId="79439537" w14:textId="77777777" w:rsidR="00275021" w:rsidRPr="00275021" w:rsidRDefault="00275021" w:rsidP="00275021">
      <w:pPr>
        <w:pStyle w:val="2f2"/>
      </w:pPr>
      <w:r w:rsidRPr="00275021">
        <w:t>&lt;</w:t>
      </w:r>
      <w:proofErr w:type="gramStart"/>
      <w:r w:rsidRPr="00275021">
        <w:t>property</w:t>
      </w:r>
      <w:proofErr w:type="gramEnd"/>
      <w:r w:rsidRPr="00275021">
        <w:t>&gt;</w:t>
      </w:r>
    </w:p>
    <w:p w14:paraId="30C05AB0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fs.obs.readahead.inputstream.enabled</w:t>
      </w:r>
      <w:proofErr w:type="spellEnd"/>
      <w:r w:rsidRPr="00275021">
        <w:t>&lt;/name&gt;</w:t>
      </w:r>
    </w:p>
    <w:p w14:paraId="5E63E794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true&lt;/value&gt;</w:t>
      </w:r>
    </w:p>
    <w:p w14:paraId="39B80A35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646C6D3E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2EA7C322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fs.obs.buffer.max.range</w:t>
      </w:r>
      <w:proofErr w:type="spellEnd"/>
      <w:r w:rsidRPr="00275021">
        <w:t>&lt;/name&gt;</w:t>
      </w:r>
    </w:p>
    <w:p w14:paraId="74F5C07F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6291456&lt;/value&gt;</w:t>
      </w:r>
    </w:p>
    <w:p w14:paraId="12E6BD7A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38FFB62E" w14:textId="77777777" w:rsidR="00275021" w:rsidRPr="00275021" w:rsidRDefault="00275021" w:rsidP="00275021">
      <w:pPr>
        <w:pStyle w:val="2f2"/>
      </w:pPr>
      <w:r w:rsidRPr="00275021">
        <w:lastRenderedPageBreak/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44FCD9C7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fs.obs.buffer.part.size</w:t>
      </w:r>
      <w:proofErr w:type="spellEnd"/>
      <w:r w:rsidRPr="00275021">
        <w:t>&lt;/name&gt;</w:t>
      </w:r>
    </w:p>
    <w:p w14:paraId="333B83AE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2097152&lt;/value&gt;</w:t>
      </w:r>
    </w:p>
    <w:p w14:paraId="0D3782A1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259B1ADB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4A61F828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fs.obs.threads.read.core</w:t>
      </w:r>
      <w:proofErr w:type="spellEnd"/>
      <w:r w:rsidRPr="00275021">
        <w:t>&lt;/name&gt;</w:t>
      </w:r>
    </w:p>
    <w:p w14:paraId="2B7A0401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500&lt;/value&gt;</w:t>
      </w:r>
    </w:p>
    <w:p w14:paraId="02F85C4E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0CF9C9D2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65C03A95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fs.obs.threads.read.max</w:t>
      </w:r>
      <w:proofErr w:type="spellEnd"/>
      <w:r w:rsidRPr="00275021">
        <w:t>&lt;/name&gt;</w:t>
      </w:r>
    </w:p>
    <w:p w14:paraId="1A9446EE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1000&lt;/value&gt;</w:t>
      </w:r>
    </w:p>
    <w:p w14:paraId="4571D6BA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3B47753D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3F696C91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fs.obs.write.buffer.size</w:t>
      </w:r>
      <w:proofErr w:type="spellEnd"/>
      <w:r w:rsidRPr="00275021">
        <w:t>&lt;/name&gt;</w:t>
      </w:r>
    </w:p>
    <w:p w14:paraId="4A76D47C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8192&lt;/value&gt;</w:t>
      </w:r>
    </w:p>
    <w:p w14:paraId="4BC282C5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001FA4B9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58FF08EC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fs.obs.read.buffer.size</w:t>
      </w:r>
      <w:proofErr w:type="spellEnd"/>
      <w:r w:rsidRPr="00275021">
        <w:t>&lt;/name&gt;</w:t>
      </w:r>
    </w:p>
    <w:p w14:paraId="4B063D05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8192&lt;/value&gt;</w:t>
      </w:r>
    </w:p>
    <w:p w14:paraId="495FD7A3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7CE0547D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45163C2A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fs.obs.connection.maximum</w:t>
      </w:r>
      <w:proofErr w:type="spellEnd"/>
      <w:r w:rsidRPr="00275021">
        <w:t>&lt;/name&gt;</w:t>
      </w:r>
    </w:p>
    <w:p w14:paraId="010F01BC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1000&lt;/value&gt;</w:t>
      </w:r>
    </w:p>
    <w:p w14:paraId="37C2410B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3246223B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479C1191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name&gt;</w:t>
      </w:r>
      <w:proofErr w:type="spellStart"/>
      <w:proofErr w:type="gramEnd"/>
      <w:r w:rsidRPr="00275021">
        <w:t>fs.defaultFS</w:t>
      </w:r>
      <w:proofErr w:type="spellEnd"/>
      <w:r w:rsidRPr="00275021">
        <w:t>&lt;/name&gt;</w:t>
      </w:r>
    </w:p>
    <w:p w14:paraId="495AC33D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hdfs://node1:8020&lt;/value&gt;</w:t>
      </w:r>
    </w:p>
    <w:p w14:paraId="3A00D3A7" w14:textId="77777777" w:rsidR="00275021" w:rsidRPr="00275021" w:rsidRDefault="00275021" w:rsidP="00275021">
      <w:pPr>
        <w:pStyle w:val="2f2"/>
      </w:pPr>
      <w:r w:rsidRPr="00275021">
        <w:t>&lt;/property&gt;</w:t>
      </w:r>
    </w:p>
    <w:p w14:paraId="4CC47500" w14:textId="77777777" w:rsidR="00275021" w:rsidRPr="00275021" w:rsidRDefault="00275021" w:rsidP="00275021">
      <w:pPr>
        <w:pStyle w:val="2f2"/>
      </w:pPr>
      <w:r w:rsidRPr="00275021">
        <w:t>&lt;</w:t>
      </w:r>
      <w:proofErr w:type="gramStart"/>
      <w:r w:rsidRPr="00275021">
        <w:t>property</w:t>
      </w:r>
      <w:proofErr w:type="gramEnd"/>
      <w:r w:rsidRPr="00275021">
        <w:t>&gt;</w:t>
      </w:r>
    </w:p>
    <w:p w14:paraId="27C957D8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hadoop.tmp.dir</w:t>
      </w:r>
      <w:proofErr w:type="spellEnd"/>
      <w:r w:rsidRPr="00275021">
        <w:t>&lt;/name&gt;</w:t>
      </w:r>
    </w:p>
    <w:p w14:paraId="723BC0F3" w14:textId="77777777" w:rsidR="00275021" w:rsidRPr="00275021" w:rsidRDefault="00275021" w:rsidP="00275021">
      <w:pPr>
        <w:pStyle w:val="2f2"/>
      </w:pPr>
      <w:r w:rsidRPr="00275021">
        <w:t xml:space="preserve">   &lt;value&gt;/home/modules/hadoop-2.8.3/</w:t>
      </w:r>
      <w:proofErr w:type="spellStart"/>
      <w:r w:rsidRPr="00275021">
        <w:t>tmp</w:t>
      </w:r>
      <w:proofErr w:type="spellEnd"/>
      <w:r w:rsidRPr="00275021">
        <w:t>&lt;/value&gt;</w:t>
      </w:r>
    </w:p>
    <w:p w14:paraId="79660F0D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5B5C71C3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0485326A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fs.obs.access.key</w:t>
      </w:r>
      <w:proofErr w:type="spellEnd"/>
      <w:r w:rsidRPr="00275021">
        <w:t>&lt;/name&gt;</w:t>
      </w:r>
    </w:p>
    <w:p w14:paraId="04EBC78E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U6YSHXXWCOHJGCBCMOQG&lt;/value&gt;</w:t>
      </w:r>
    </w:p>
    <w:p w14:paraId="64534B28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6A771CB0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76948000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fs.obs.secret.key</w:t>
      </w:r>
      <w:proofErr w:type="spellEnd"/>
      <w:r w:rsidRPr="00275021">
        <w:t>&lt;/name&gt;</w:t>
      </w:r>
    </w:p>
    <w:p w14:paraId="39FF67B4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kjHdB4s1ldylm1sv0CwAC73UK075LCJ7E7qaBuAF&lt;/value&gt;</w:t>
      </w:r>
    </w:p>
    <w:p w14:paraId="163A26DB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4FF15774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78B4EA4F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fs.obs.endpoint</w:t>
      </w:r>
      <w:proofErr w:type="spellEnd"/>
      <w:r w:rsidRPr="00275021">
        <w:t>&lt;/name&gt;</w:t>
      </w:r>
    </w:p>
    <w:p w14:paraId="4F8DCB7D" w14:textId="77777777" w:rsidR="00275021" w:rsidRPr="00275021" w:rsidRDefault="00275021" w:rsidP="00275021">
      <w:pPr>
        <w:pStyle w:val="2f2"/>
      </w:pPr>
      <w:r w:rsidRPr="00275021">
        <w:t xml:space="preserve">   &lt;value&gt;obs.cn-north-4.myhuaweicloud.com:5080&lt;/value&gt;</w:t>
      </w:r>
    </w:p>
    <w:p w14:paraId="0DC45EBE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41735AD1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016FDBD2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fs.obs.buffer.dir</w:t>
      </w:r>
      <w:proofErr w:type="spellEnd"/>
      <w:r w:rsidRPr="00275021">
        <w:t>&lt;/name&gt;</w:t>
      </w:r>
    </w:p>
    <w:p w14:paraId="3B50BD3D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</w:t>
      </w:r>
      <w:proofErr w:type="gramEnd"/>
      <w:r w:rsidRPr="00275021">
        <w:t>&gt;/home/modules/data/</w:t>
      </w:r>
      <w:proofErr w:type="spellStart"/>
      <w:r w:rsidRPr="00275021">
        <w:t>buf</w:t>
      </w:r>
      <w:proofErr w:type="spellEnd"/>
      <w:r w:rsidRPr="00275021">
        <w:t>&lt;/value&gt;</w:t>
      </w:r>
    </w:p>
    <w:p w14:paraId="23789E9C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6569969E" w14:textId="77777777" w:rsidR="00275021" w:rsidRPr="00275021" w:rsidRDefault="00275021" w:rsidP="00275021">
      <w:pPr>
        <w:pStyle w:val="2f2"/>
      </w:pPr>
      <w:r w:rsidRPr="00275021">
        <w:lastRenderedPageBreak/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1EC42456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fs.obs.impl</w:t>
      </w:r>
      <w:proofErr w:type="spellEnd"/>
      <w:r w:rsidRPr="00275021">
        <w:t>&lt;/name&gt;</w:t>
      </w:r>
    </w:p>
    <w:p w14:paraId="65B2B129" w14:textId="77777777" w:rsidR="00275021" w:rsidRPr="00275021" w:rsidRDefault="00275021" w:rsidP="00275021">
      <w:pPr>
        <w:pStyle w:val="2f2"/>
      </w:pPr>
      <w:r w:rsidRPr="00275021">
        <w:t xml:space="preserve">   &lt;value&gt;</w:t>
      </w:r>
      <w:proofErr w:type="spellStart"/>
      <w:r w:rsidRPr="00275021">
        <w:t>org.apache.hadoop.fs.obs.OBSFileSystem</w:t>
      </w:r>
      <w:proofErr w:type="spellEnd"/>
      <w:r w:rsidRPr="00275021">
        <w:t>&lt;/value&gt;</w:t>
      </w:r>
    </w:p>
    <w:p w14:paraId="13435B66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1A1601F1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595542A1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fs.obs.connection.ssl.enabled</w:t>
      </w:r>
      <w:proofErr w:type="spellEnd"/>
      <w:r w:rsidRPr="00275021">
        <w:t>&lt;/name&gt;</w:t>
      </w:r>
    </w:p>
    <w:p w14:paraId="36EA10A7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false&lt;/value&gt;</w:t>
      </w:r>
    </w:p>
    <w:p w14:paraId="4C8D9B4D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6F8BC17F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5F8B0DE3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fs.obs.fast.upload</w:t>
      </w:r>
      <w:proofErr w:type="spellEnd"/>
      <w:r w:rsidRPr="00275021">
        <w:t>&lt;/name&gt;</w:t>
      </w:r>
    </w:p>
    <w:p w14:paraId="74A094E7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true&lt;/value&gt;</w:t>
      </w:r>
    </w:p>
    <w:p w14:paraId="4F7D6125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1804B2C4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074AD961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fs.obs.socket.send.buffer</w:t>
      </w:r>
      <w:proofErr w:type="spellEnd"/>
      <w:r w:rsidRPr="00275021">
        <w:t>&lt;/name&gt;</w:t>
      </w:r>
    </w:p>
    <w:p w14:paraId="5D821F59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65536&lt;/value&gt;</w:t>
      </w:r>
    </w:p>
    <w:p w14:paraId="63F9939D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78A0D8A8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4DA49114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fs.obs.socket.recv.buffer</w:t>
      </w:r>
      <w:proofErr w:type="spellEnd"/>
      <w:r w:rsidRPr="00275021">
        <w:t>&lt;/name&gt;</w:t>
      </w:r>
    </w:p>
    <w:p w14:paraId="3D5E8368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65536&lt;/value&gt;</w:t>
      </w:r>
    </w:p>
    <w:p w14:paraId="6DE41022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614BE302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3750AAE7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fs.obs.max.total.tasks</w:t>
      </w:r>
      <w:proofErr w:type="spellEnd"/>
      <w:r w:rsidRPr="00275021">
        <w:t>&lt;/name&gt;</w:t>
      </w:r>
    </w:p>
    <w:p w14:paraId="2CB93E54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20&lt;/value&gt;</w:t>
      </w:r>
    </w:p>
    <w:p w14:paraId="5998F142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5B6C5B86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670008C2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fs.obs.threads.max</w:t>
      </w:r>
      <w:proofErr w:type="spellEnd"/>
      <w:r w:rsidRPr="00275021">
        <w:t>&lt;/name&gt;</w:t>
      </w:r>
    </w:p>
    <w:p w14:paraId="075CD598" w14:textId="77777777" w:rsidR="00275021" w:rsidRPr="00275021" w:rsidRDefault="00275021" w:rsidP="00275021">
      <w:pPr>
        <w:pStyle w:val="2f2"/>
      </w:pPr>
      <w:r w:rsidRPr="00275021">
        <w:t>&lt;</w:t>
      </w:r>
      <w:proofErr w:type="gramStart"/>
      <w:r w:rsidRPr="00275021">
        <w:t>value&gt;</w:t>
      </w:r>
      <w:proofErr w:type="gramEnd"/>
      <w:r w:rsidRPr="00275021">
        <w:t>20&lt;/value&gt;</w:t>
      </w:r>
    </w:p>
    <w:p w14:paraId="0F7AD6E7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7693159C" w14:textId="77777777" w:rsidR="00275021" w:rsidRPr="00275021" w:rsidRDefault="00275021" w:rsidP="00275021">
      <w:pPr>
        <w:pStyle w:val="2f2"/>
      </w:pPr>
      <w:r w:rsidRPr="00275021">
        <w:t>&lt;/configuration&gt;</w:t>
      </w:r>
    </w:p>
    <w:p w14:paraId="37D8892D" w14:textId="77777777" w:rsidR="00275021" w:rsidRPr="00275021" w:rsidRDefault="00275021" w:rsidP="00275021">
      <w:pPr>
        <w:pStyle w:val="1e"/>
      </w:pPr>
      <w:r w:rsidRPr="00275021">
        <w:rPr>
          <w:rFonts w:hint="eastAsia"/>
        </w:rPr>
        <w:t>注：</w:t>
      </w:r>
      <w:proofErr w:type="spellStart"/>
      <w:r w:rsidRPr="00275021">
        <w:t>fs.obs.access.key</w:t>
      </w:r>
      <w:proofErr w:type="spellEnd"/>
      <w:r w:rsidRPr="00275021">
        <w:t>、</w:t>
      </w:r>
      <w:proofErr w:type="spellStart"/>
      <w:r w:rsidRPr="00275021">
        <w:t>fs.obs.secret.key</w:t>
      </w:r>
      <w:proofErr w:type="spellEnd"/>
      <w:r w:rsidRPr="00275021">
        <w:t>、</w:t>
      </w:r>
      <w:proofErr w:type="spellStart"/>
      <w:r w:rsidRPr="00275021">
        <w:t>fs.obs.endpoint</w:t>
      </w:r>
      <w:proofErr w:type="spellEnd"/>
      <w:r w:rsidRPr="00275021">
        <w:t>需根据实际情况修改。</w:t>
      </w:r>
    </w:p>
    <w:p w14:paraId="09135147" w14:textId="77777777" w:rsidR="00275021" w:rsidRPr="00275021" w:rsidRDefault="00275021" w:rsidP="00275021">
      <w:pPr>
        <w:pStyle w:val="1e"/>
      </w:pPr>
      <w:r w:rsidRPr="00275021">
        <w:rPr>
          <w:noProof/>
        </w:rPr>
        <w:drawing>
          <wp:inline distT="0" distB="0" distL="0" distR="0" wp14:anchorId="13316E93" wp14:editId="74ACC59F">
            <wp:extent cx="5400000" cy="1693949"/>
            <wp:effectExtent l="19050" t="19050" r="10795" b="209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93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21C0AC" w14:textId="77777777" w:rsidR="00275021" w:rsidRPr="00275021" w:rsidRDefault="00275021" w:rsidP="00275021">
      <w:pPr>
        <w:pStyle w:val="1e"/>
      </w:pPr>
      <w:r w:rsidRPr="00275021">
        <w:rPr>
          <w:noProof/>
        </w:rPr>
        <w:lastRenderedPageBreak/>
        <w:drawing>
          <wp:inline distT="0" distB="0" distL="0" distR="0" wp14:anchorId="3F7084CB" wp14:editId="417A35F3">
            <wp:extent cx="5400000" cy="2889396"/>
            <wp:effectExtent l="19050" t="19050" r="10795" b="2540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93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E962F2" w14:textId="77777777" w:rsidR="00275021" w:rsidRPr="00275021" w:rsidRDefault="00275021" w:rsidP="00275021">
      <w:pPr>
        <w:pStyle w:val="1e"/>
      </w:pPr>
      <w:r w:rsidRPr="00275021">
        <w:rPr>
          <w:noProof/>
        </w:rPr>
        <w:drawing>
          <wp:inline distT="0" distB="0" distL="0" distR="0" wp14:anchorId="3FAEE627" wp14:editId="3FB94315">
            <wp:extent cx="5400000" cy="2294347"/>
            <wp:effectExtent l="19050" t="19050" r="10795" b="1079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943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85BD4D" w14:textId="77777777" w:rsidR="00275021" w:rsidRPr="00275021" w:rsidRDefault="00275021" w:rsidP="00275021">
      <w:pPr>
        <w:pStyle w:val="30"/>
      </w:pPr>
      <w:r w:rsidRPr="00275021">
        <w:t>配置</w:t>
      </w:r>
      <w:r w:rsidRPr="00275021">
        <w:t>hdfs-site.xml</w:t>
      </w:r>
    </w:p>
    <w:p w14:paraId="73BBEF36" w14:textId="1BCC0A3C" w:rsidR="00275021" w:rsidRPr="00275021" w:rsidRDefault="00275021" w:rsidP="00275021">
      <w:pPr>
        <w:pStyle w:val="2f2"/>
      </w:pPr>
      <w:r>
        <w:t>#</w:t>
      </w:r>
      <w:r w:rsidRPr="00275021">
        <w:t>vim /home/modules/hadoop-2.8.3/</w:t>
      </w:r>
      <w:proofErr w:type="spellStart"/>
      <w:r w:rsidRPr="00275021">
        <w:t>etc</w:t>
      </w:r>
      <w:proofErr w:type="spellEnd"/>
      <w:r w:rsidRPr="00275021">
        <w:t>/</w:t>
      </w:r>
      <w:proofErr w:type="spellStart"/>
      <w:r w:rsidRPr="00275021">
        <w:t>hadoop</w:t>
      </w:r>
      <w:proofErr w:type="spellEnd"/>
      <w:r w:rsidRPr="00275021">
        <w:t>/hdfs-site.xml</w:t>
      </w:r>
    </w:p>
    <w:p w14:paraId="0BD4EC52" w14:textId="77777777" w:rsidR="00275021" w:rsidRPr="00275021" w:rsidRDefault="00275021" w:rsidP="00275021">
      <w:pPr>
        <w:pStyle w:val="1e"/>
      </w:pPr>
      <w:r w:rsidRPr="00275021">
        <w:t>参数配置如下</w:t>
      </w:r>
      <w:r w:rsidRPr="00275021">
        <w:rPr>
          <w:rFonts w:hint="eastAsia"/>
        </w:rPr>
        <w:t>：</w:t>
      </w:r>
    </w:p>
    <w:p w14:paraId="027AC974" w14:textId="77777777" w:rsidR="00275021" w:rsidRPr="00275021" w:rsidRDefault="00275021" w:rsidP="00275021">
      <w:pPr>
        <w:pStyle w:val="2f2"/>
      </w:pPr>
      <w:r w:rsidRPr="00275021">
        <w:t>&lt;</w:t>
      </w:r>
      <w:proofErr w:type="gramStart"/>
      <w:r w:rsidRPr="00275021">
        <w:t>configuration</w:t>
      </w:r>
      <w:proofErr w:type="gramEnd"/>
      <w:r w:rsidRPr="00275021">
        <w:t>&gt;</w:t>
      </w:r>
      <w:r w:rsidRPr="00275021">
        <w:tab/>
      </w:r>
    </w:p>
    <w:p w14:paraId="3B8F1B71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7C1C8FA6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name&gt;</w:t>
      </w:r>
      <w:proofErr w:type="spellStart"/>
      <w:proofErr w:type="gramEnd"/>
      <w:r w:rsidRPr="00275021">
        <w:t>dfs.replication</w:t>
      </w:r>
      <w:proofErr w:type="spellEnd"/>
      <w:r w:rsidRPr="00275021">
        <w:t>&lt;/name&gt;</w:t>
      </w:r>
    </w:p>
    <w:p w14:paraId="6EBFBCBA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3&lt;/value&gt;</w:t>
      </w:r>
    </w:p>
    <w:p w14:paraId="4CB81B4A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4DFBB921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4CF9F942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dfs.namenode.secondary.http</w:t>
      </w:r>
      <w:proofErr w:type="spellEnd"/>
      <w:r w:rsidRPr="00275021">
        <w:t>-address&lt;/name&gt;</w:t>
      </w:r>
    </w:p>
    <w:p w14:paraId="2CDC43C0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node1:50090&lt;/value&gt;</w:t>
      </w:r>
    </w:p>
    <w:p w14:paraId="191FF05F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79553B42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55CF4F82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dfs.namenode.secondary.https</w:t>
      </w:r>
      <w:proofErr w:type="spellEnd"/>
      <w:r w:rsidRPr="00275021">
        <w:t>-address&lt;/name&gt;</w:t>
      </w:r>
    </w:p>
    <w:p w14:paraId="0D2A03DF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node1:50091&lt;/value&gt;</w:t>
      </w:r>
    </w:p>
    <w:p w14:paraId="1FE34D18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6E114558" w14:textId="77777777" w:rsidR="00275021" w:rsidRPr="00275021" w:rsidRDefault="00275021" w:rsidP="00275021">
      <w:pPr>
        <w:pStyle w:val="2f2"/>
      </w:pPr>
      <w:r w:rsidRPr="00275021">
        <w:lastRenderedPageBreak/>
        <w:t>&lt;/configuration&gt;</w:t>
      </w:r>
    </w:p>
    <w:p w14:paraId="279E2094" w14:textId="77777777" w:rsidR="00275021" w:rsidRPr="00275021" w:rsidRDefault="00275021" w:rsidP="00275021">
      <w:pPr>
        <w:pStyle w:val="1e"/>
      </w:pPr>
      <w:r w:rsidRPr="00275021">
        <w:rPr>
          <w:noProof/>
        </w:rPr>
        <w:drawing>
          <wp:inline distT="0" distB="0" distL="0" distR="0" wp14:anchorId="6FBAF189" wp14:editId="71D110A0">
            <wp:extent cx="5454000" cy="3293649"/>
            <wp:effectExtent l="19050" t="19050" r="13970" b="215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936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549EE9" w14:textId="77777777" w:rsidR="00275021" w:rsidRPr="00275021" w:rsidRDefault="00275021" w:rsidP="00275021">
      <w:pPr>
        <w:pStyle w:val="30"/>
      </w:pPr>
      <w:r w:rsidRPr="00275021">
        <w:t>配置</w:t>
      </w:r>
      <w:r w:rsidRPr="00275021">
        <w:t>yarn-site.xml</w:t>
      </w:r>
    </w:p>
    <w:p w14:paraId="616145FB" w14:textId="5DEAE99E" w:rsidR="00275021" w:rsidRPr="00275021" w:rsidRDefault="00275021" w:rsidP="00275021">
      <w:pPr>
        <w:pStyle w:val="2f2"/>
      </w:pPr>
      <w:proofErr w:type="gramStart"/>
      <w:r w:rsidRPr="00275021">
        <w:t>vim</w:t>
      </w:r>
      <w:proofErr w:type="gramEnd"/>
      <w:r w:rsidRPr="00275021">
        <w:t xml:space="preserve"> /home/modules/hadoop-2.8.3/</w:t>
      </w:r>
      <w:proofErr w:type="spellStart"/>
      <w:r w:rsidRPr="00275021">
        <w:t>etc</w:t>
      </w:r>
      <w:proofErr w:type="spellEnd"/>
      <w:r w:rsidRPr="00275021">
        <w:t>/</w:t>
      </w:r>
      <w:proofErr w:type="spellStart"/>
      <w:r w:rsidRPr="00275021">
        <w:t>hadoop</w:t>
      </w:r>
      <w:proofErr w:type="spellEnd"/>
      <w:r w:rsidRPr="00275021">
        <w:t>/yarn-site.xml</w:t>
      </w:r>
    </w:p>
    <w:p w14:paraId="6BC69967" w14:textId="77777777" w:rsidR="00275021" w:rsidRPr="00275021" w:rsidRDefault="00275021" w:rsidP="00275021">
      <w:pPr>
        <w:pStyle w:val="1e"/>
      </w:pPr>
      <w:r w:rsidRPr="00275021">
        <w:t>参数配置如下</w:t>
      </w:r>
      <w:r w:rsidRPr="00275021">
        <w:rPr>
          <w:rFonts w:hint="eastAsia"/>
        </w:rPr>
        <w:t>(</w:t>
      </w:r>
      <w:r w:rsidRPr="00275021">
        <w:t>node1</w:t>
      </w:r>
      <w:r w:rsidRPr="00275021">
        <w:t>为自己实际节点名</w:t>
      </w:r>
      <w:r w:rsidRPr="00275021">
        <w:t>)</w:t>
      </w:r>
      <w:r w:rsidRPr="00275021">
        <w:rPr>
          <w:rFonts w:hint="eastAsia"/>
        </w:rPr>
        <w:t>：</w:t>
      </w:r>
    </w:p>
    <w:p w14:paraId="116BBE5F" w14:textId="77777777" w:rsidR="00275021" w:rsidRPr="00275021" w:rsidRDefault="00275021" w:rsidP="00275021">
      <w:pPr>
        <w:pStyle w:val="2f2"/>
      </w:pPr>
      <w:r w:rsidRPr="00275021">
        <w:t>&lt;</w:t>
      </w:r>
      <w:proofErr w:type="gramStart"/>
      <w:r w:rsidRPr="00275021">
        <w:t>configuration</w:t>
      </w:r>
      <w:proofErr w:type="gramEnd"/>
      <w:r w:rsidRPr="00275021">
        <w:t>&gt;</w:t>
      </w:r>
    </w:p>
    <w:p w14:paraId="6D73027F" w14:textId="77777777" w:rsidR="00275021" w:rsidRPr="00275021" w:rsidRDefault="00275021" w:rsidP="00275021">
      <w:pPr>
        <w:pStyle w:val="2f2"/>
      </w:pPr>
      <w:r w:rsidRPr="00275021">
        <w:t>&lt;</w:t>
      </w:r>
      <w:proofErr w:type="gramStart"/>
      <w:r w:rsidRPr="00275021">
        <w:t>property</w:t>
      </w:r>
      <w:proofErr w:type="gramEnd"/>
      <w:r w:rsidRPr="00275021">
        <w:t>&gt;</w:t>
      </w:r>
    </w:p>
    <w:p w14:paraId="7033C6FB" w14:textId="77777777" w:rsidR="00275021" w:rsidRPr="00275021" w:rsidRDefault="00275021" w:rsidP="00275021">
      <w:pPr>
        <w:pStyle w:val="2f2"/>
      </w:pPr>
      <w:r w:rsidRPr="00275021">
        <w:t xml:space="preserve">  &lt;name&gt;</w:t>
      </w:r>
      <w:proofErr w:type="spellStart"/>
      <w:r w:rsidRPr="00275021">
        <w:t>yarn.nodemanager.local-dirs</w:t>
      </w:r>
      <w:proofErr w:type="spellEnd"/>
      <w:r w:rsidRPr="00275021">
        <w:t>&lt;/name&gt;</w:t>
      </w:r>
    </w:p>
    <w:p w14:paraId="0D658D56" w14:textId="77777777" w:rsidR="00275021" w:rsidRPr="00275021" w:rsidRDefault="00275021" w:rsidP="00275021">
      <w:pPr>
        <w:pStyle w:val="2f2"/>
      </w:pPr>
      <w:r w:rsidRPr="00275021">
        <w:t>&lt;</w:t>
      </w:r>
      <w:proofErr w:type="gramStart"/>
      <w:r w:rsidRPr="00275021">
        <w:t>value</w:t>
      </w:r>
      <w:proofErr w:type="gramEnd"/>
      <w:r w:rsidRPr="00275021">
        <w:t>&gt;/home/nm/</w:t>
      </w:r>
      <w:proofErr w:type="spellStart"/>
      <w:r w:rsidRPr="00275021">
        <w:t>localdir</w:t>
      </w:r>
      <w:proofErr w:type="spellEnd"/>
      <w:r w:rsidRPr="00275021">
        <w:t>&lt;/value&gt;</w:t>
      </w:r>
    </w:p>
    <w:p w14:paraId="0BEBE35A" w14:textId="77777777" w:rsidR="00275021" w:rsidRPr="00275021" w:rsidRDefault="00275021" w:rsidP="00275021">
      <w:pPr>
        <w:pStyle w:val="2f2"/>
      </w:pPr>
      <w:r w:rsidRPr="00275021">
        <w:t>&lt;/property&gt;</w:t>
      </w:r>
    </w:p>
    <w:p w14:paraId="737DB5A1" w14:textId="77777777" w:rsidR="00275021" w:rsidRPr="00275021" w:rsidRDefault="00275021" w:rsidP="00275021">
      <w:pPr>
        <w:pStyle w:val="2f2"/>
      </w:pPr>
      <w:r w:rsidRPr="00275021">
        <w:t>&lt;</w:t>
      </w:r>
      <w:proofErr w:type="gramStart"/>
      <w:r w:rsidRPr="00275021">
        <w:t>property</w:t>
      </w:r>
      <w:proofErr w:type="gramEnd"/>
      <w:r w:rsidRPr="00275021">
        <w:t>&gt;</w:t>
      </w:r>
    </w:p>
    <w:p w14:paraId="38ADDBB2" w14:textId="77777777" w:rsidR="00275021" w:rsidRPr="00275021" w:rsidRDefault="00275021" w:rsidP="00275021">
      <w:pPr>
        <w:pStyle w:val="2f2"/>
      </w:pPr>
      <w:r w:rsidRPr="00275021">
        <w:t xml:space="preserve">  &lt;name&gt;</w:t>
      </w:r>
      <w:proofErr w:type="spellStart"/>
      <w:r w:rsidRPr="00275021">
        <w:t>yarn.nodemanager.resource.memory-mb</w:t>
      </w:r>
      <w:proofErr w:type="spellEnd"/>
      <w:r w:rsidRPr="00275021">
        <w:t>&lt;/name&gt;</w:t>
      </w:r>
    </w:p>
    <w:p w14:paraId="00D21F66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value&gt;</w:t>
      </w:r>
      <w:proofErr w:type="gramEnd"/>
      <w:r w:rsidRPr="00275021">
        <w:t>28672&lt;/value&gt;</w:t>
      </w:r>
    </w:p>
    <w:p w14:paraId="180B3678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013545BB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property</w:t>
      </w:r>
      <w:proofErr w:type="gramEnd"/>
      <w:r w:rsidRPr="00275021">
        <w:t>&gt;</w:t>
      </w:r>
    </w:p>
    <w:p w14:paraId="73C0D562" w14:textId="77777777" w:rsidR="00275021" w:rsidRPr="00275021" w:rsidRDefault="00275021" w:rsidP="00275021">
      <w:pPr>
        <w:pStyle w:val="2f2"/>
      </w:pPr>
      <w:r w:rsidRPr="00275021">
        <w:t xml:space="preserve">  &lt;name&gt;</w:t>
      </w:r>
      <w:proofErr w:type="spellStart"/>
      <w:r w:rsidRPr="00275021">
        <w:t>yarn.scheduler.minimum</w:t>
      </w:r>
      <w:proofErr w:type="spellEnd"/>
      <w:r w:rsidRPr="00275021">
        <w:t>-allocation-</w:t>
      </w:r>
      <w:proofErr w:type="spellStart"/>
      <w:r w:rsidRPr="00275021">
        <w:t>mb</w:t>
      </w:r>
      <w:proofErr w:type="spellEnd"/>
      <w:r w:rsidRPr="00275021">
        <w:t>&lt;/name&gt;</w:t>
      </w:r>
    </w:p>
    <w:p w14:paraId="47C70CDF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value&gt;</w:t>
      </w:r>
      <w:proofErr w:type="gramEnd"/>
      <w:r w:rsidRPr="00275021">
        <w:t>3072&lt;/value&gt;</w:t>
      </w:r>
    </w:p>
    <w:p w14:paraId="3A45A2CD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1C835982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property</w:t>
      </w:r>
      <w:proofErr w:type="gramEnd"/>
      <w:r w:rsidRPr="00275021">
        <w:t>&gt;</w:t>
      </w:r>
    </w:p>
    <w:p w14:paraId="760D8B31" w14:textId="77777777" w:rsidR="00275021" w:rsidRPr="00275021" w:rsidRDefault="00275021" w:rsidP="00275021">
      <w:pPr>
        <w:pStyle w:val="2f2"/>
      </w:pPr>
      <w:r w:rsidRPr="00275021">
        <w:t xml:space="preserve">  &lt;name&gt;</w:t>
      </w:r>
      <w:proofErr w:type="spellStart"/>
      <w:r w:rsidRPr="00275021">
        <w:t>yarn.scheduler.maximum</w:t>
      </w:r>
      <w:proofErr w:type="spellEnd"/>
      <w:r w:rsidRPr="00275021">
        <w:t>-allocation-</w:t>
      </w:r>
      <w:proofErr w:type="spellStart"/>
      <w:r w:rsidRPr="00275021">
        <w:t>mb</w:t>
      </w:r>
      <w:proofErr w:type="spellEnd"/>
      <w:r w:rsidRPr="00275021">
        <w:t>&lt;/name&gt;</w:t>
      </w:r>
    </w:p>
    <w:p w14:paraId="00A1D522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value&gt;</w:t>
      </w:r>
      <w:proofErr w:type="gramEnd"/>
      <w:r w:rsidRPr="00275021">
        <w:t xml:space="preserve">28672&lt;/value&gt; </w:t>
      </w:r>
    </w:p>
    <w:p w14:paraId="5B7A366B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7A868222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property</w:t>
      </w:r>
      <w:proofErr w:type="gramEnd"/>
      <w:r w:rsidRPr="00275021">
        <w:t>&gt;</w:t>
      </w:r>
    </w:p>
    <w:p w14:paraId="153B40CC" w14:textId="77777777" w:rsidR="00275021" w:rsidRPr="00275021" w:rsidRDefault="00275021" w:rsidP="00275021">
      <w:pPr>
        <w:pStyle w:val="2f2"/>
      </w:pPr>
      <w:r w:rsidRPr="00275021">
        <w:t xml:space="preserve">  &lt;name&gt;</w:t>
      </w:r>
      <w:proofErr w:type="spellStart"/>
      <w:r w:rsidRPr="00275021">
        <w:t>yarn.nodemanager.resource.cpu-vcores</w:t>
      </w:r>
      <w:proofErr w:type="spellEnd"/>
      <w:r w:rsidRPr="00275021">
        <w:t>&lt;/name&gt;</w:t>
      </w:r>
    </w:p>
    <w:p w14:paraId="1D31A20F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value&gt;</w:t>
      </w:r>
      <w:proofErr w:type="gramEnd"/>
      <w:r w:rsidRPr="00275021">
        <w:t>38&lt;/value&gt;</w:t>
      </w:r>
    </w:p>
    <w:p w14:paraId="1422EC06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1AC55C1A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property</w:t>
      </w:r>
      <w:proofErr w:type="gramEnd"/>
      <w:r w:rsidRPr="00275021">
        <w:t>&gt;</w:t>
      </w:r>
    </w:p>
    <w:p w14:paraId="206B1495" w14:textId="77777777" w:rsidR="00275021" w:rsidRPr="00275021" w:rsidRDefault="00275021" w:rsidP="00275021">
      <w:pPr>
        <w:pStyle w:val="2f2"/>
      </w:pPr>
      <w:r w:rsidRPr="00275021">
        <w:t xml:space="preserve">  &lt;name&gt;</w:t>
      </w:r>
      <w:proofErr w:type="spellStart"/>
      <w:r w:rsidRPr="00275021">
        <w:t>yarn.scheduler.maximum</w:t>
      </w:r>
      <w:proofErr w:type="spellEnd"/>
      <w:r w:rsidRPr="00275021">
        <w:t>-allocation-</w:t>
      </w:r>
      <w:proofErr w:type="spellStart"/>
      <w:r w:rsidRPr="00275021">
        <w:t>vcores</w:t>
      </w:r>
      <w:proofErr w:type="spellEnd"/>
      <w:r w:rsidRPr="00275021">
        <w:t>&lt;/name&gt;</w:t>
      </w:r>
    </w:p>
    <w:p w14:paraId="47016861" w14:textId="77777777" w:rsidR="00275021" w:rsidRPr="00275021" w:rsidRDefault="00275021" w:rsidP="00275021">
      <w:pPr>
        <w:pStyle w:val="2f2"/>
      </w:pPr>
      <w:r w:rsidRPr="00275021">
        <w:lastRenderedPageBreak/>
        <w:t xml:space="preserve">  &lt;</w:t>
      </w:r>
      <w:proofErr w:type="gramStart"/>
      <w:r w:rsidRPr="00275021">
        <w:t>value&gt;</w:t>
      </w:r>
      <w:proofErr w:type="gramEnd"/>
      <w:r w:rsidRPr="00275021">
        <w:t>38&lt;/value&gt;</w:t>
      </w:r>
    </w:p>
    <w:p w14:paraId="1C0E1952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63EE2E96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437E1B7D" w14:textId="77777777" w:rsidR="00275021" w:rsidRPr="00275021" w:rsidRDefault="00275021" w:rsidP="00275021">
      <w:pPr>
        <w:pStyle w:val="2f2"/>
      </w:pPr>
      <w:r w:rsidRPr="00275021">
        <w:t xml:space="preserve">  &lt;name&gt;</w:t>
      </w:r>
      <w:proofErr w:type="spellStart"/>
      <w:r w:rsidRPr="00275021">
        <w:t>yarn.nodemanager.aux</w:t>
      </w:r>
      <w:proofErr w:type="spellEnd"/>
      <w:r w:rsidRPr="00275021">
        <w:t>-services&lt;/name&gt;</w:t>
      </w:r>
    </w:p>
    <w:p w14:paraId="57F172EF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value&gt;</w:t>
      </w:r>
      <w:proofErr w:type="spellStart"/>
      <w:proofErr w:type="gramEnd"/>
      <w:r w:rsidRPr="00275021">
        <w:t>mapreduce_shuffle</w:t>
      </w:r>
      <w:proofErr w:type="spellEnd"/>
      <w:r w:rsidRPr="00275021">
        <w:t>&lt;/value&gt;</w:t>
      </w:r>
    </w:p>
    <w:p w14:paraId="64D32392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130895B2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4B639898" w14:textId="77777777" w:rsidR="00275021" w:rsidRPr="00275021" w:rsidRDefault="00275021" w:rsidP="00275021">
      <w:pPr>
        <w:pStyle w:val="2f2"/>
      </w:pPr>
      <w:r w:rsidRPr="00275021">
        <w:t xml:space="preserve">  &lt;name&gt;</w:t>
      </w:r>
      <w:proofErr w:type="spellStart"/>
      <w:r w:rsidRPr="00275021">
        <w:t>yarn.resourcemanager.hostname</w:t>
      </w:r>
      <w:proofErr w:type="spellEnd"/>
      <w:r w:rsidRPr="00275021">
        <w:t>&lt;/name&gt;</w:t>
      </w:r>
    </w:p>
    <w:p w14:paraId="46E1CB45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value&gt;</w:t>
      </w:r>
      <w:proofErr w:type="gramEnd"/>
      <w:r w:rsidRPr="00275021">
        <w:t>node1&lt;/value&gt;</w:t>
      </w:r>
    </w:p>
    <w:p w14:paraId="5F3FFDEA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34FCF0C5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66AD8B95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name&gt;</w:t>
      </w:r>
      <w:proofErr w:type="gramEnd"/>
      <w:r w:rsidRPr="00275021">
        <w:t>yarn.log-aggregation-enable&lt;/name&gt;</w:t>
      </w:r>
    </w:p>
    <w:p w14:paraId="2AD0C10D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value&gt;</w:t>
      </w:r>
      <w:proofErr w:type="gramEnd"/>
      <w:r w:rsidRPr="00275021">
        <w:t>true&lt;/value&gt;</w:t>
      </w:r>
    </w:p>
    <w:p w14:paraId="258AD51C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5A1E4E4A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57AE52C9" w14:textId="77777777" w:rsidR="00275021" w:rsidRPr="00275021" w:rsidRDefault="00275021" w:rsidP="00275021">
      <w:pPr>
        <w:pStyle w:val="2f2"/>
      </w:pPr>
      <w:r w:rsidRPr="00275021">
        <w:t xml:space="preserve">  &lt;name&gt;yarn.log-</w:t>
      </w:r>
      <w:proofErr w:type="spellStart"/>
      <w:r w:rsidRPr="00275021">
        <w:t>aggregation.retain</w:t>
      </w:r>
      <w:proofErr w:type="spellEnd"/>
      <w:r w:rsidRPr="00275021">
        <w:t>-seconds&lt;/name&gt;</w:t>
      </w:r>
    </w:p>
    <w:p w14:paraId="55AAC40E" w14:textId="77777777" w:rsidR="00275021" w:rsidRPr="00275021" w:rsidRDefault="00275021" w:rsidP="00275021">
      <w:pPr>
        <w:pStyle w:val="2f2"/>
      </w:pPr>
      <w:r w:rsidRPr="00275021">
        <w:t xml:space="preserve">  &lt;</w:t>
      </w:r>
      <w:proofErr w:type="gramStart"/>
      <w:r w:rsidRPr="00275021">
        <w:t>value&gt;</w:t>
      </w:r>
      <w:proofErr w:type="gramEnd"/>
      <w:r w:rsidRPr="00275021">
        <w:t>106800&lt;/value&gt;</w:t>
      </w:r>
    </w:p>
    <w:p w14:paraId="13304187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3D4E95DC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0AD7ED25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yarn.nodemanager.vmem</w:t>
      </w:r>
      <w:proofErr w:type="spellEnd"/>
      <w:r w:rsidRPr="00275021">
        <w:t>-check-enabled&lt;/name&gt;</w:t>
      </w:r>
    </w:p>
    <w:p w14:paraId="18B15E37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false&lt;/value&gt;</w:t>
      </w:r>
    </w:p>
    <w:p w14:paraId="6778192D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description&gt;</w:t>
      </w:r>
      <w:proofErr w:type="gramEnd"/>
      <w:r w:rsidRPr="00275021">
        <w:t>Whether virtual memory limits will be enforced for containers&lt;/description&gt;</w:t>
      </w:r>
    </w:p>
    <w:p w14:paraId="056AD235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6E0EDC38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4B234D8C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yarn.nodemanager.vmem</w:t>
      </w:r>
      <w:proofErr w:type="spellEnd"/>
      <w:r w:rsidRPr="00275021">
        <w:t>-</w:t>
      </w:r>
      <w:proofErr w:type="spellStart"/>
      <w:r w:rsidRPr="00275021">
        <w:t>pmem</w:t>
      </w:r>
      <w:proofErr w:type="spellEnd"/>
      <w:r w:rsidRPr="00275021">
        <w:t>-ratio&lt;/name&gt;</w:t>
      </w:r>
    </w:p>
    <w:p w14:paraId="2462E1C8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value&gt;</w:t>
      </w:r>
      <w:proofErr w:type="gramEnd"/>
      <w:r w:rsidRPr="00275021">
        <w:t>4&lt;/value&gt;</w:t>
      </w:r>
    </w:p>
    <w:p w14:paraId="007C7B0B" w14:textId="77777777" w:rsidR="00275021" w:rsidRPr="00275021" w:rsidRDefault="00275021" w:rsidP="00275021">
      <w:pPr>
        <w:pStyle w:val="2f2"/>
      </w:pPr>
      <w:r w:rsidRPr="00275021">
        <w:t xml:space="preserve">   &lt;</w:t>
      </w:r>
      <w:proofErr w:type="gramStart"/>
      <w:r w:rsidRPr="00275021">
        <w:t>description&gt;</w:t>
      </w:r>
      <w:proofErr w:type="gramEnd"/>
      <w:r w:rsidRPr="00275021">
        <w:t>Ratio between virtual memory to physical memory when setting memory limits for containers&lt;/description&gt;</w:t>
      </w:r>
    </w:p>
    <w:p w14:paraId="4289101D" w14:textId="77777777" w:rsidR="00275021" w:rsidRPr="00275021" w:rsidRDefault="00275021" w:rsidP="00275021">
      <w:pPr>
        <w:pStyle w:val="2f2"/>
      </w:pPr>
      <w:r w:rsidRPr="00275021">
        <w:t xml:space="preserve"> &lt;/property&gt;</w:t>
      </w:r>
    </w:p>
    <w:p w14:paraId="1F3C0E71" w14:textId="77777777" w:rsidR="00275021" w:rsidRPr="00275021" w:rsidRDefault="00275021" w:rsidP="00275021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5E02C530" w14:textId="77777777" w:rsidR="00275021" w:rsidRPr="00275021" w:rsidRDefault="00275021" w:rsidP="00275021">
      <w:pPr>
        <w:pStyle w:val="2f2"/>
      </w:pPr>
      <w:r w:rsidRPr="00275021">
        <w:t xml:space="preserve">   &lt;name&gt;</w:t>
      </w:r>
      <w:proofErr w:type="spellStart"/>
      <w:r w:rsidRPr="00275021">
        <w:t>yarn.resourcemanager.scheduler.class</w:t>
      </w:r>
      <w:proofErr w:type="spellEnd"/>
      <w:r w:rsidRPr="00275021">
        <w:t>&lt;/name&gt;</w:t>
      </w:r>
    </w:p>
    <w:p w14:paraId="2B53AEDC" w14:textId="77777777" w:rsidR="00275021" w:rsidRPr="00275021" w:rsidRDefault="00275021" w:rsidP="00275021">
      <w:pPr>
        <w:pStyle w:val="2f2"/>
      </w:pPr>
      <w:r w:rsidRPr="00275021">
        <w:t xml:space="preserve">  &lt;value&gt;org.apache.hadoop.yarn.server.resourcemanager.scheduler.fair.FairScheduler&lt;/value&gt;</w:t>
      </w:r>
    </w:p>
    <w:p w14:paraId="44680164" w14:textId="77777777" w:rsidR="00275021" w:rsidRPr="00275021" w:rsidRDefault="00275021" w:rsidP="00275021">
      <w:pPr>
        <w:pStyle w:val="2f2"/>
      </w:pPr>
      <w:r w:rsidRPr="00275021">
        <w:t xml:space="preserve">  &lt;/property&gt;</w:t>
      </w:r>
    </w:p>
    <w:p w14:paraId="650A4081" w14:textId="77777777" w:rsidR="00275021" w:rsidRPr="00275021" w:rsidRDefault="00275021" w:rsidP="00275021">
      <w:pPr>
        <w:pStyle w:val="2f2"/>
      </w:pPr>
      <w:r w:rsidRPr="00275021">
        <w:t>&lt;</w:t>
      </w:r>
      <w:proofErr w:type="gramStart"/>
      <w:r w:rsidRPr="00275021">
        <w:t>property</w:t>
      </w:r>
      <w:proofErr w:type="gramEnd"/>
      <w:r w:rsidRPr="00275021">
        <w:t>&gt;</w:t>
      </w:r>
    </w:p>
    <w:p w14:paraId="55597346" w14:textId="77777777" w:rsidR="00275021" w:rsidRPr="00275021" w:rsidRDefault="00275021" w:rsidP="00275021">
      <w:pPr>
        <w:pStyle w:val="2f2"/>
      </w:pPr>
      <w:r w:rsidRPr="00275021">
        <w:t xml:space="preserve">     &lt;name&gt;yarn.log.server.url&lt;/name&gt;</w:t>
      </w:r>
    </w:p>
    <w:p w14:paraId="63A8192C" w14:textId="77777777" w:rsidR="00275021" w:rsidRPr="00275021" w:rsidRDefault="00275021" w:rsidP="00275021">
      <w:pPr>
        <w:pStyle w:val="2f2"/>
      </w:pPr>
      <w:r w:rsidRPr="00275021">
        <w:t xml:space="preserve">     &lt;</w:t>
      </w:r>
      <w:proofErr w:type="gramStart"/>
      <w:r w:rsidRPr="00275021">
        <w:t>value&gt;</w:t>
      </w:r>
      <w:proofErr w:type="gramEnd"/>
      <w:r w:rsidRPr="00275021">
        <w:t>http://node1:19888/jobhistory/logs&lt;/value&gt;</w:t>
      </w:r>
    </w:p>
    <w:p w14:paraId="42DA9788" w14:textId="77777777" w:rsidR="00275021" w:rsidRPr="00275021" w:rsidRDefault="00275021" w:rsidP="00275021">
      <w:pPr>
        <w:pStyle w:val="2f2"/>
      </w:pPr>
      <w:r w:rsidRPr="00275021">
        <w:t>&lt;/property&gt;</w:t>
      </w:r>
    </w:p>
    <w:p w14:paraId="56F4217C" w14:textId="77777777" w:rsidR="00275021" w:rsidRPr="00275021" w:rsidRDefault="00275021" w:rsidP="00275021">
      <w:pPr>
        <w:pStyle w:val="2f2"/>
      </w:pPr>
      <w:r w:rsidRPr="00275021">
        <w:t>&lt;/configuration&gt;</w:t>
      </w:r>
    </w:p>
    <w:p w14:paraId="412992F0" w14:textId="77777777" w:rsidR="00275021" w:rsidRPr="00275021" w:rsidRDefault="00275021" w:rsidP="00BD1632">
      <w:pPr>
        <w:pStyle w:val="30"/>
      </w:pPr>
      <w:r w:rsidRPr="00275021">
        <w:rPr>
          <w:rFonts w:hint="eastAsia"/>
        </w:rPr>
        <w:t>配置</w:t>
      </w:r>
      <w:r w:rsidRPr="00275021">
        <w:rPr>
          <w:rFonts w:hint="eastAsia"/>
        </w:rPr>
        <w:t>mapred</w:t>
      </w:r>
      <w:r w:rsidRPr="00275021">
        <w:t>-sit.xml</w:t>
      </w:r>
    </w:p>
    <w:p w14:paraId="72F6E151" w14:textId="77777777" w:rsidR="00275021" w:rsidRPr="00275021" w:rsidRDefault="00275021" w:rsidP="00275021">
      <w:pPr>
        <w:pStyle w:val="1e"/>
      </w:pPr>
      <w:r w:rsidRPr="00275021">
        <w:rPr>
          <w:rFonts w:hint="eastAsia"/>
        </w:rPr>
        <w:t>执行下列命令</w:t>
      </w:r>
    </w:p>
    <w:p w14:paraId="042EE25B" w14:textId="71C3E942" w:rsidR="00275021" w:rsidRPr="00275021" w:rsidRDefault="00275021" w:rsidP="00BD1632">
      <w:pPr>
        <w:pStyle w:val="2f2"/>
      </w:pPr>
      <w:proofErr w:type="gramStart"/>
      <w:r w:rsidRPr="00275021">
        <w:t>cd</w:t>
      </w:r>
      <w:proofErr w:type="gramEnd"/>
      <w:r w:rsidRPr="00275021">
        <w:t xml:space="preserve"> /home/modules/hadoop-2.8.3/</w:t>
      </w:r>
      <w:proofErr w:type="spellStart"/>
      <w:r w:rsidRPr="00275021">
        <w:t>etc</w:t>
      </w:r>
      <w:proofErr w:type="spellEnd"/>
      <w:r w:rsidRPr="00275021">
        <w:t>/</w:t>
      </w:r>
      <w:proofErr w:type="spellStart"/>
      <w:r w:rsidRPr="00275021">
        <w:t>hadoop</w:t>
      </w:r>
      <w:proofErr w:type="spellEnd"/>
      <w:r w:rsidRPr="00275021">
        <w:t>/</w:t>
      </w:r>
    </w:p>
    <w:p w14:paraId="15AE6F57" w14:textId="24A080A2" w:rsidR="00275021" w:rsidRPr="00275021" w:rsidRDefault="00275021" w:rsidP="00BD1632">
      <w:pPr>
        <w:pStyle w:val="2f2"/>
      </w:pPr>
      <w:proofErr w:type="gramStart"/>
      <w:r w:rsidRPr="00275021">
        <w:t>mv</w:t>
      </w:r>
      <w:proofErr w:type="gramEnd"/>
      <w:r w:rsidRPr="00275021">
        <w:t xml:space="preserve"> </w:t>
      </w:r>
      <w:proofErr w:type="spellStart"/>
      <w:r w:rsidRPr="00275021">
        <w:t>mapred-site.xml.template</w:t>
      </w:r>
      <w:proofErr w:type="spellEnd"/>
      <w:r w:rsidRPr="00275021">
        <w:t xml:space="preserve"> mapred-site.xml</w:t>
      </w:r>
    </w:p>
    <w:p w14:paraId="5FF20B82" w14:textId="37D7BB48" w:rsidR="00275021" w:rsidRPr="00275021" w:rsidRDefault="00275021" w:rsidP="00BD1632">
      <w:pPr>
        <w:pStyle w:val="2f2"/>
      </w:pPr>
      <w:proofErr w:type="gramStart"/>
      <w:r w:rsidRPr="00275021">
        <w:t>vim</w:t>
      </w:r>
      <w:proofErr w:type="gramEnd"/>
      <w:r w:rsidRPr="00275021">
        <w:t xml:space="preserve"> /home/modules/hadoop-2.8.3/</w:t>
      </w:r>
      <w:proofErr w:type="spellStart"/>
      <w:r w:rsidRPr="00275021">
        <w:t>etc</w:t>
      </w:r>
      <w:proofErr w:type="spellEnd"/>
      <w:r w:rsidRPr="00275021">
        <w:t>/</w:t>
      </w:r>
      <w:proofErr w:type="spellStart"/>
      <w:r w:rsidRPr="00275021">
        <w:t>hadoop</w:t>
      </w:r>
      <w:proofErr w:type="spellEnd"/>
      <w:r w:rsidRPr="00275021">
        <w:t>/mapred-site.xml</w:t>
      </w:r>
    </w:p>
    <w:p w14:paraId="63B06F30" w14:textId="77777777" w:rsidR="00275021" w:rsidRPr="00275021" w:rsidRDefault="00275021" w:rsidP="00275021">
      <w:pPr>
        <w:pStyle w:val="1e"/>
      </w:pPr>
      <w:r w:rsidRPr="00275021">
        <w:t>参数配置如下</w:t>
      </w:r>
      <w:r w:rsidRPr="00275021">
        <w:rPr>
          <w:rFonts w:hint="eastAsia"/>
        </w:rPr>
        <w:t>(</w:t>
      </w:r>
      <w:r w:rsidRPr="00275021">
        <w:t>node1</w:t>
      </w:r>
      <w:r w:rsidRPr="00275021">
        <w:t>为自己实际节点名</w:t>
      </w:r>
      <w:r w:rsidRPr="00275021">
        <w:t>)</w:t>
      </w:r>
      <w:r w:rsidRPr="00275021">
        <w:rPr>
          <w:rFonts w:hint="eastAsia"/>
        </w:rPr>
        <w:t>：</w:t>
      </w:r>
    </w:p>
    <w:p w14:paraId="02A67309" w14:textId="77777777" w:rsidR="00275021" w:rsidRPr="00275021" w:rsidRDefault="00275021" w:rsidP="00BD1632">
      <w:pPr>
        <w:pStyle w:val="2f2"/>
      </w:pPr>
      <w:r w:rsidRPr="00275021">
        <w:t>&lt;</w:t>
      </w:r>
      <w:proofErr w:type="gramStart"/>
      <w:r w:rsidRPr="00275021">
        <w:t>configuration</w:t>
      </w:r>
      <w:proofErr w:type="gramEnd"/>
      <w:r w:rsidRPr="00275021">
        <w:t>&gt;</w:t>
      </w:r>
    </w:p>
    <w:p w14:paraId="4697D7A4" w14:textId="77777777" w:rsidR="00275021" w:rsidRPr="00275021" w:rsidRDefault="00275021" w:rsidP="00BD1632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4A389156" w14:textId="77777777" w:rsidR="00275021" w:rsidRPr="00275021" w:rsidRDefault="00275021" w:rsidP="00BD1632">
      <w:pPr>
        <w:pStyle w:val="2f2"/>
      </w:pPr>
      <w:r w:rsidRPr="00275021">
        <w:lastRenderedPageBreak/>
        <w:t xml:space="preserve">    &lt;name&gt;mapreduce.framework.name&lt;/name&gt;</w:t>
      </w:r>
    </w:p>
    <w:p w14:paraId="772C6A27" w14:textId="77777777" w:rsidR="00275021" w:rsidRPr="00275021" w:rsidRDefault="00275021" w:rsidP="00BD1632">
      <w:pPr>
        <w:pStyle w:val="2f2"/>
      </w:pPr>
      <w:r w:rsidRPr="00275021">
        <w:t xml:space="preserve">    &lt;</w:t>
      </w:r>
      <w:proofErr w:type="gramStart"/>
      <w:r w:rsidRPr="00275021">
        <w:t>value&gt;</w:t>
      </w:r>
      <w:proofErr w:type="gramEnd"/>
      <w:r w:rsidRPr="00275021">
        <w:t>yarn&lt;/value&gt;</w:t>
      </w:r>
    </w:p>
    <w:p w14:paraId="7DF1592B" w14:textId="77777777" w:rsidR="00275021" w:rsidRPr="00275021" w:rsidRDefault="00275021" w:rsidP="00BD1632">
      <w:pPr>
        <w:pStyle w:val="2f2"/>
      </w:pPr>
      <w:r w:rsidRPr="00275021">
        <w:t xml:space="preserve"> &lt;/property&gt;</w:t>
      </w:r>
    </w:p>
    <w:p w14:paraId="2EF6C254" w14:textId="77777777" w:rsidR="00275021" w:rsidRPr="00275021" w:rsidRDefault="00275021" w:rsidP="00BD1632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4B89E629" w14:textId="77777777" w:rsidR="00275021" w:rsidRPr="00275021" w:rsidRDefault="00275021" w:rsidP="00BD1632">
      <w:pPr>
        <w:pStyle w:val="2f2"/>
      </w:pPr>
      <w:r w:rsidRPr="00275021">
        <w:t xml:space="preserve">    &lt;name&gt;</w:t>
      </w:r>
      <w:proofErr w:type="spellStart"/>
      <w:r w:rsidRPr="00275021">
        <w:t>mapreduce.jobhistory.address</w:t>
      </w:r>
      <w:proofErr w:type="spellEnd"/>
      <w:r w:rsidRPr="00275021">
        <w:t>&lt;/name&gt;</w:t>
      </w:r>
    </w:p>
    <w:p w14:paraId="044F7DFA" w14:textId="77777777" w:rsidR="00275021" w:rsidRPr="00275021" w:rsidRDefault="00275021" w:rsidP="00BD1632">
      <w:pPr>
        <w:pStyle w:val="2f2"/>
      </w:pPr>
      <w:r w:rsidRPr="00275021">
        <w:t xml:space="preserve">    &lt;</w:t>
      </w:r>
      <w:proofErr w:type="gramStart"/>
      <w:r w:rsidRPr="00275021">
        <w:t>value&gt;</w:t>
      </w:r>
      <w:proofErr w:type="gramEnd"/>
      <w:r w:rsidRPr="00275021">
        <w:t>node1:10020&lt;/value&gt;</w:t>
      </w:r>
    </w:p>
    <w:p w14:paraId="78A09371" w14:textId="77777777" w:rsidR="00275021" w:rsidRPr="00275021" w:rsidRDefault="00275021" w:rsidP="00BD1632">
      <w:pPr>
        <w:pStyle w:val="2f2"/>
      </w:pPr>
      <w:r w:rsidRPr="00275021">
        <w:t xml:space="preserve"> &lt;/property&gt;</w:t>
      </w:r>
    </w:p>
    <w:p w14:paraId="43455C06" w14:textId="77777777" w:rsidR="00275021" w:rsidRPr="00275021" w:rsidRDefault="00275021" w:rsidP="00BD1632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56E82353" w14:textId="77777777" w:rsidR="00275021" w:rsidRPr="00275021" w:rsidRDefault="00275021" w:rsidP="00BD1632">
      <w:pPr>
        <w:pStyle w:val="2f2"/>
      </w:pPr>
      <w:r w:rsidRPr="00275021">
        <w:t xml:space="preserve">    &lt;name&gt;</w:t>
      </w:r>
      <w:proofErr w:type="spellStart"/>
      <w:r w:rsidRPr="00275021">
        <w:t>mapreduce.jobhistory.webapp.address</w:t>
      </w:r>
      <w:proofErr w:type="spellEnd"/>
      <w:r w:rsidRPr="00275021">
        <w:t>&lt;/name&gt;</w:t>
      </w:r>
    </w:p>
    <w:p w14:paraId="22A01C7E" w14:textId="77777777" w:rsidR="00275021" w:rsidRPr="00275021" w:rsidRDefault="00275021" w:rsidP="00BD1632">
      <w:pPr>
        <w:pStyle w:val="2f2"/>
      </w:pPr>
      <w:r w:rsidRPr="00275021">
        <w:t xml:space="preserve">    &lt;</w:t>
      </w:r>
      <w:proofErr w:type="gramStart"/>
      <w:r w:rsidRPr="00275021">
        <w:t>value&gt;</w:t>
      </w:r>
      <w:proofErr w:type="gramEnd"/>
      <w:r w:rsidRPr="00275021">
        <w:t>node1:19888&lt;/value&gt;</w:t>
      </w:r>
    </w:p>
    <w:p w14:paraId="7371D27B" w14:textId="77777777" w:rsidR="00275021" w:rsidRPr="00275021" w:rsidRDefault="00275021" w:rsidP="00BD1632">
      <w:pPr>
        <w:pStyle w:val="2f2"/>
      </w:pPr>
      <w:r w:rsidRPr="00275021">
        <w:t xml:space="preserve"> &lt;/property&gt;</w:t>
      </w:r>
    </w:p>
    <w:p w14:paraId="70A4A82D" w14:textId="77777777" w:rsidR="00275021" w:rsidRPr="00275021" w:rsidRDefault="00275021" w:rsidP="00BD1632">
      <w:pPr>
        <w:pStyle w:val="2f2"/>
      </w:pPr>
      <w:r w:rsidRPr="00275021">
        <w:t xml:space="preserve"> &lt;</w:t>
      </w:r>
      <w:proofErr w:type="gramStart"/>
      <w:r w:rsidRPr="00275021">
        <w:t>property</w:t>
      </w:r>
      <w:proofErr w:type="gramEnd"/>
      <w:r w:rsidRPr="00275021">
        <w:t>&gt;</w:t>
      </w:r>
    </w:p>
    <w:p w14:paraId="77D4AAF9" w14:textId="77777777" w:rsidR="00275021" w:rsidRPr="00275021" w:rsidRDefault="00275021" w:rsidP="00BD1632">
      <w:pPr>
        <w:pStyle w:val="2f2"/>
      </w:pPr>
      <w:r w:rsidRPr="00275021">
        <w:t xml:space="preserve">    &lt;name&gt;</w:t>
      </w:r>
      <w:proofErr w:type="spellStart"/>
      <w:r w:rsidRPr="00275021">
        <w:t>mapred.task.timeout</w:t>
      </w:r>
      <w:proofErr w:type="spellEnd"/>
      <w:r w:rsidRPr="00275021">
        <w:t>&lt;/name&gt;</w:t>
      </w:r>
    </w:p>
    <w:p w14:paraId="34B01090" w14:textId="77777777" w:rsidR="00275021" w:rsidRPr="00275021" w:rsidRDefault="00275021" w:rsidP="00BD1632">
      <w:pPr>
        <w:pStyle w:val="2f2"/>
      </w:pPr>
      <w:r w:rsidRPr="00275021">
        <w:t xml:space="preserve">    &lt;</w:t>
      </w:r>
      <w:proofErr w:type="gramStart"/>
      <w:r w:rsidRPr="00275021">
        <w:t>value&gt;</w:t>
      </w:r>
      <w:proofErr w:type="gramEnd"/>
      <w:r w:rsidRPr="00275021">
        <w:t>1800000&lt;/value&gt;</w:t>
      </w:r>
    </w:p>
    <w:p w14:paraId="617832C3" w14:textId="77777777" w:rsidR="00275021" w:rsidRPr="00275021" w:rsidRDefault="00275021" w:rsidP="00BD1632">
      <w:pPr>
        <w:pStyle w:val="2f2"/>
      </w:pPr>
      <w:r w:rsidRPr="00275021">
        <w:t xml:space="preserve"> &lt;/property&gt;</w:t>
      </w:r>
    </w:p>
    <w:p w14:paraId="5B40437F" w14:textId="77777777" w:rsidR="00275021" w:rsidRPr="00275021" w:rsidRDefault="00275021" w:rsidP="00BD1632">
      <w:pPr>
        <w:pStyle w:val="2f2"/>
      </w:pPr>
      <w:r w:rsidRPr="00275021">
        <w:t>&lt;/configuration&gt;</w:t>
      </w:r>
    </w:p>
    <w:p w14:paraId="46EA4B8B" w14:textId="77777777" w:rsidR="00275021" w:rsidRPr="00275021" w:rsidRDefault="00275021" w:rsidP="00BD1632">
      <w:pPr>
        <w:pStyle w:val="30"/>
      </w:pPr>
      <w:r w:rsidRPr="00275021">
        <w:t>配置</w:t>
      </w:r>
      <w:r w:rsidRPr="00275021">
        <w:t>slaves</w:t>
      </w:r>
    </w:p>
    <w:p w14:paraId="2560DD74" w14:textId="757C0A77" w:rsidR="00275021" w:rsidRPr="00275021" w:rsidRDefault="00275021" w:rsidP="00BD1632">
      <w:pPr>
        <w:pStyle w:val="2f2"/>
      </w:pPr>
      <w:proofErr w:type="gramStart"/>
      <w:r w:rsidRPr="00275021">
        <w:t>vim</w:t>
      </w:r>
      <w:proofErr w:type="gramEnd"/>
      <w:r w:rsidRPr="00275021">
        <w:t xml:space="preserve"> /home/modules/hadoop-2.8.3/</w:t>
      </w:r>
      <w:proofErr w:type="spellStart"/>
      <w:r w:rsidRPr="00275021">
        <w:t>etc</w:t>
      </w:r>
      <w:proofErr w:type="spellEnd"/>
      <w:r w:rsidRPr="00275021">
        <w:t>/</w:t>
      </w:r>
      <w:proofErr w:type="spellStart"/>
      <w:r w:rsidRPr="00275021">
        <w:t>hadoop</w:t>
      </w:r>
      <w:proofErr w:type="spellEnd"/>
      <w:r w:rsidRPr="00275021">
        <w:t>/slaves</w:t>
      </w:r>
    </w:p>
    <w:p w14:paraId="101C6956" w14:textId="77777777" w:rsidR="00275021" w:rsidRPr="00275021" w:rsidRDefault="00275021" w:rsidP="00275021">
      <w:pPr>
        <w:pStyle w:val="1e"/>
      </w:pPr>
      <w:r w:rsidRPr="00275021">
        <w:t>编辑内容</w:t>
      </w:r>
      <w:r w:rsidRPr="00275021">
        <w:rPr>
          <w:rFonts w:hint="eastAsia"/>
        </w:rPr>
        <w:t>如下：</w:t>
      </w:r>
    </w:p>
    <w:p w14:paraId="2D01B294" w14:textId="77777777" w:rsidR="00275021" w:rsidRPr="00275021" w:rsidRDefault="00275021" w:rsidP="00BD1632">
      <w:pPr>
        <w:pStyle w:val="2f2"/>
        <w:rPr>
          <w:lang w:eastAsia="zh-CN"/>
        </w:rPr>
      </w:pPr>
      <w:r w:rsidRPr="00275021">
        <w:rPr>
          <w:lang w:eastAsia="zh-CN"/>
        </w:rPr>
        <w:t>node2</w:t>
      </w:r>
    </w:p>
    <w:p w14:paraId="352CA34B" w14:textId="77777777" w:rsidR="00275021" w:rsidRPr="00275021" w:rsidRDefault="00275021" w:rsidP="00BD1632">
      <w:pPr>
        <w:pStyle w:val="2f2"/>
      </w:pPr>
      <w:r w:rsidRPr="00275021">
        <w:t>node3</w:t>
      </w:r>
    </w:p>
    <w:p w14:paraId="0C8151AF" w14:textId="77777777" w:rsidR="00275021" w:rsidRPr="00275021" w:rsidRDefault="00275021" w:rsidP="00BD1632">
      <w:pPr>
        <w:pStyle w:val="2f2"/>
      </w:pPr>
      <w:r w:rsidRPr="00275021">
        <w:t>node4</w:t>
      </w:r>
    </w:p>
    <w:p w14:paraId="7B9EF4E5" w14:textId="77777777" w:rsidR="00275021" w:rsidRPr="00275021" w:rsidRDefault="00275021" w:rsidP="00BD1632">
      <w:pPr>
        <w:pStyle w:val="30"/>
      </w:pPr>
      <w:r w:rsidRPr="00275021">
        <w:t>配置</w:t>
      </w:r>
      <w:r w:rsidRPr="00275021">
        <w:t>jar</w:t>
      </w:r>
      <w:r w:rsidRPr="00275021">
        <w:t>包</w:t>
      </w:r>
    </w:p>
    <w:p w14:paraId="1C25FBC4" w14:textId="77777777" w:rsidR="00275021" w:rsidRPr="00275021" w:rsidRDefault="00275021" w:rsidP="00275021">
      <w:pPr>
        <w:pStyle w:val="1e"/>
      </w:pPr>
      <w:r w:rsidRPr="00275021">
        <w:rPr>
          <w:rFonts w:hint="eastAsia"/>
        </w:rPr>
        <w:t>通过</w:t>
      </w:r>
      <w:proofErr w:type="spellStart"/>
      <w:r w:rsidRPr="00275021">
        <w:t>WinSCP</w:t>
      </w:r>
      <w:proofErr w:type="spellEnd"/>
      <w:r w:rsidRPr="00275021">
        <w:t>上传至服务器</w:t>
      </w:r>
    </w:p>
    <w:p w14:paraId="78384A5E" w14:textId="77777777" w:rsidR="00275021" w:rsidRPr="00275021" w:rsidRDefault="00275021" w:rsidP="00BD1632">
      <w:pPr>
        <w:pStyle w:val="1e"/>
      </w:pPr>
      <w:r w:rsidRPr="00275021">
        <w:rPr>
          <w:noProof/>
        </w:rPr>
        <w:drawing>
          <wp:inline distT="0" distB="0" distL="0" distR="0" wp14:anchorId="7C77ADB4" wp14:editId="164FBBAB">
            <wp:extent cx="5454000" cy="2086901"/>
            <wp:effectExtent l="19050" t="19050" r="13970" b="279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0869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89F2E2" w14:textId="4C819F70" w:rsidR="00275021" w:rsidRPr="00275021" w:rsidRDefault="00275021" w:rsidP="00BD1632">
      <w:pPr>
        <w:pStyle w:val="2f2"/>
      </w:pPr>
      <w:proofErr w:type="spellStart"/>
      <w:proofErr w:type="gramStart"/>
      <w:r w:rsidRPr="00275021">
        <w:t>cp</w:t>
      </w:r>
      <w:proofErr w:type="spellEnd"/>
      <w:proofErr w:type="gramEnd"/>
      <w:r w:rsidRPr="00275021">
        <w:t xml:space="preserve"> hadoop-huaweicloud-2.8.3-</w:t>
      </w:r>
      <w:r w:rsidRPr="00275021">
        <w:rPr>
          <w:rFonts w:hint="eastAsia"/>
        </w:rPr>
        <w:t>hw</w:t>
      </w:r>
      <w:r w:rsidRPr="00275021">
        <w:t>-39.jar /home/modules/hadoop-2.8.3/share/</w:t>
      </w:r>
      <w:proofErr w:type="spellStart"/>
      <w:r w:rsidRPr="00275021">
        <w:t>hadoop</w:t>
      </w:r>
      <w:proofErr w:type="spellEnd"/>
      <w:r w:rsidRPr="00275021">
        <w:t>/common/lib/</w:t>
      </w:r>
    </w:p>
    <w:p w14:paraId="21378FF6" w14:textId="421686D3" w:rsidR="00275021" w:rsidRPr="00275021" w:rsidRDefault="00275021" w:rsidP="00BD1632">
      <w:pPr>
        <w:pStyle w:val="2f2"/>
      </w:pPr>
      <w:proofErr w:type="spellStart"/>
      <w:proofErr w:type="gramStart"/>
      <w:r w:rsidRPr="00275021">
        <w:t>cp</w:t>
      </w:r>
      <w:proofErr w:type="spellEnd"/>
      <w:proofErr w:type="gramEnd"/>
      <w:r w:rsidRPr="00275021">
        <w:t xml:space="preserve"> hadoop-huaweicloud-2.8.3-</w:t>
      </w:r>
      <w:r w:rsidRPr="00275021">
        <w:rPr>
          <w:rFonts w:hint="eastAsia"/>
        </w:rPr>
        <w:t>hw</w:t>
      </w:r>
      <w:r w:rsidRPr="00275021">
        <w:t>-39.jar /home/modules/hadoop-2.8.3/share/</w:t>
      </w:r>
      <w:proofErr w:type="spellStart"/>
      <w:r w:rsidRPr="00275021">
        <w:t>hadoop</w:t>
      </w:r>
      <w:proofErr w:type="spellEnd"/>
      <w:r w:rsidRPr="00275021">
        <w:t>/tools/lib</w:t>
      </w:r>
      <w:r w:rsidRPr="00275021">
        <w:rPr>
          <w:rFonts w:hint="eastAsia"/>
        </w:rPr>
        <w:t>/</w:t>
      </w:r>
    </w:p>
    <w:p w14:paraId="6B9A8B42" w14:textId="128F2321" w:rsidR="00275021" w:rsidRPr="00275021" w:rsidRDefault="00275021" w:rsidP="00BD1632">
      <w:pPr>
        <w:pStyle w:val="2f2"/>
      </w:pPr>
      <w:proofErr w:type="spellStart"/>
      <w:proofErr w:type="gramStart"/>
      <w:r w:rsidRPr="00275021">
        <w:t>cp</w:t>
      </w:r>
      <w:proofErr w:type="spellEnd"/>
      <w:proofErr w:type="gramEnd"/>
      <w:r w:rsidRPr="00275021">
        <w:t xml:space="preserve"> hadoop-huaweicloud-2.8.3-</w:t>
      </w:r>
      <w:r w:rsidRPr="00275021">
        <w:rPr>
          <w:rFonts w:hint="eastAsia"/>
        </w:rPr>
        <w:t>hw</w:t>
      </w:r>
      <w:r w:rsidRPr="00275021">
        <w:t xml:space="preserve">-39.jar /home/modules/hadoop-2.8.3/share/hadoop/httpfs/tomcat/webapps/webhdfs/WEB-INF/lib/   </w:t>
      </w:r>
    </w:p>
    <w:p w14:paraId="22DD5A57" w14:textId="6D78394B" w:rsidR="00275021" w:rsidRPr="00275021" w:rsidRDefault="00275021" w:rsidP="00BD1632">
      <w:pPr>
        <w:pStyle w:val="2f2"/>
      </w:pPr>
      <w:proofErr w:type="spellStart"/>
      <w:proofErr w:type="gramStart"/>
      <w:r w:rsidRPr="00275021">
        <w:t>cp</w:t>
      </w:r>
      <w:proofErr w:type="spellEnd"/>
      <w:proofErr w:type="gramEnd"/>
      <w:r w:rsidRPr="00275021">
        <w:t xml:space="preserve"> hadoop-huaweicloud-2.8.3-</w:t>
      </w:r>
      <w:r w:rsidRPr="00275021">
        <w:rPr>
          <w:rFonts w:hint="eastAsia"/>
        </w:rPr>
        <w:t>hw</w:t>
      </w:r>
      <w:r w:rsidRPr="00275021">
        <w:t>-39.jar /home/modules/hadoop-2.8.3/share/</w:t>
      </w:r>
      <w:proofErr w:type="spellStart"/>
      <w:r w:rsidRPr="00275021">
        <w:t>hadoop</w:t>
      </w:r>
      <w:proofErr w:type="spellEnd"/>
      <w:r w:rsidRPr="00275021">
        <w:t>/</w:t>
      </w:r>
      <w:proofErr w:type="spellStart"/>
      <w:r w:rsidRPr="00275021">
        <w:t>hdfs</w:t>
      </w:r>
      <w:proofErr w:type="spellEnd"/>
      <w:r w:rsidRPr="00275021">
        <w:t>/lib/</w:t>
      </w:r>
    </w:p>
    <w:p w14:paraId="20DF7CB8" w14:textId="77777777" w:rsidR="00275021" w:rsidRPr="00275021" w:rsidRDefault="00275021" w:rsidP="00BD1632">
      <w:pPr>
        <w:pStyle w:val="1e"/>
      </w:pPr>
      <w:r w:rsidRPr="00275021">
        <w:rPr>
          <w:noProof/>
        </w:rPr>
        <w:lastRenderedPageBreak/>
        <w:drawing>
          <wp:inline distT="0" distB="0" distL="0" distR="0" wp14:anchorId="0BDF4A8B" wp14:editId="103B6B8C">
            <wp:extent cx="5454000" cy="1017145"/>
            <wp:effectExtent l="19050" t="19050" r="13970" b="1206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017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C072C4" w14:textId="77777777" w:rsidR="00275021" w:rsidRPr="00275021" w:rsidRDefault="00275021" w:rsidP="00BD1632">
      <w:pPr>
        <w:pStyle w:val="30"/>
      </w:pPr>
      <w:r w:rsidRPr="00275021">
        <w:t>分发</w:t>
      </w:r>
      <w:proofErr w:type="spellStart"/>
      <w:r w:rsidRPr="00275021">
        <w:t>hadoop</w:t>
      </w:r>
      <w:proofErr w:type="spellEnd"/>
      <w:r w:rsidRPr="00275021">
        <w:t>包到各节点</w:t>
      </w:r>
    </w:p>
    <w:p w14:paraId="49FF8D76" w14:textId="77777777" w:rsidR="00275021" w:rsidRPr="00275021" w:rsidRDefault="00275021" w:rsidP="00275021">
      <w:pPr>
        <w:pStyle w:val="1e"/>
      </w:pPr>
      <w:r w:rsidRPr="00275021">
        <w:t>node1~node4</w:t>
      </w:r>
      <w:proofErr w:type="gramStart"/>
      <w:r w:rsidRPr="00275021">
        <w:rPr>
          <w:rFonts w:hint="eastAsia"/>
        </w:rPr>
        <w:t>四个</w:t>
      </w:r>
      <w:proofErr w:type="gramEnd"/>
      <w:r w:rsidRPr="00275021">
        <w:t>节点下执行下列命令</w:t>
      </w:r>
      <w:r w:rsidRPr="00275021">
        <w:rPr>
          <w:rFonts w:hint="eastAsia"/>
        </w:rPr>
        <w:t>(</w:t>
      </w:r>
      <w:r w:rsidRPr="00275021">
        <w:t>node-000</w:t>
      </w:r>
      <w:r w:rsidRPr="00275021">
        <w:t>为自己节点前面名称</w:t>
      </w:r>
      <w:r w:rsidRPr="00275021">
        <w:rPr>
          <w:rFonts w:hint="eastAsia"/>
        </w:rPr>
        <w:t>，</w:t>
      </w:r>
      <w:r w:rsidRPr="00275021">
        <w:t>i</w:t>
      </w:r>
      <w:r w:rsidRPr="00275021">
        <w:t>为节点数</w:t>
      </w:r>
      <w:r w:rsidRPr="00275021">
        <w:rPr>
          <w:rFonts w:hint="eastAsia"/>
        </w:rPr>
        <w:t>，</w:t>
      </w:r>
      <w:r w:rsidRPr="00275021">
        <w:t>根据自己实际节点名进行编写</w:t>
      </w:r>
      <w:r w:rsidRPr="00275021">
        <w:t>)</w:t>
      </w:r>
    </w:p>
    <w:p w14:paraId="6BE2D3E9" w14:textId="77777777" w:rsidR="00275021" w:rsidRPr="00275021" w:rsidRDefault="00275021" w:rsidP="00BD1632">
      <w:pPr>
        <w:pStyle w:val="2f2"/>
      </w:pPr>
      <w:proofErr w:type="gramStart"/>
      <w:r w:rsidRPr="00275021">
        <w:t>for</w:t>
      </w:r>
      <w:proofErr w:type="gramEnd"/>
      <w:r w:rsidRPr="00275021">
        <w:t xml:space="preserve"> </w:t>
      </w:r>
      <w:proofErr w:type="spellStart"/>
      <w:r w:rsidRPr="00275021">
        <w:t>i</w:t>
      </w:r>
      <w:proofErr w:type="spellEnd"/>
      <w:r w:rsidRPr="00275021">
        <w:t xml:space="preserve"> in {2..4};do </w:t>
      </w:r>
      <w:proofErr w:type="spellStart"/>
      <w:r w:rsidRPr="00275021">
        <w:t>scp</w:t>
      </w:r>
      <w:proofErr w:type="spellEnd"/>
      <w:r w:rsidRPr="00275021">
        <w:t xml:space="preserve"> -r /home/modules/hadoop-2.8.3 root@node-000${</w:t>
      </w:r>
      <w:proofErr w:type="spellStart"/>
      <w:r w:rsidRPr="00275021">
        <w:t>i</w:t>
      </w:r>
      <w:proofErr w:type="spellEnd"/>
      <w:r w:rsidRPr="00275021">
        <w:t>}:/home/modules/;done</w:t>
      </w:r>
    </w:p>
    <w:p w14:paraId="77E88EFF" w14:textId="77777777" w:rsidR="00275021" w:rsidRPr="00275021" w:rsidRDefault="00275021" w:rsidP="00BD1632">
      <w:pPr>
        <w:pStyle w:val="30"/>
      </w:pPr>
      <w:r w:rsidRPr="00275021">
        <w:t>配置环境变量</w:t>
      </w:r>
    </w:p>
    <w:p w14:paraId="2FC2C87F" w14:textId="77777777" w:rsidR="00275021" w:rsidRPr="00275021" w:rsidRDefault="00275021" w:rsidP="00275021">
      <w:pPr>
        <w:pStyle w:val="1e"/>
      </w:pPr>
      <w:r w:rsidRPr="00275021">
        <w:t>node1~node4</w:t>
      </w:r>
      <w:proofErr w:type="gramStart"/>
      <w:r w:rsidRPr="00275021">
        <w:rPr>
          <w:rFonts w:hint="eastAsia"/>
        </w:rPr>
        <w:t>四个</w:t>
      </w:r>
      <w:proofErr w:type="gramEnd"/>
      <w:r w:rsidRPr="00275021">
        <w:t>节点下执行下列命令</w:t>
      </w:r>
      <w:r w:rsidRPr="00275021">
        <w:rPr>
          <w:rFonts w:hint="eastAsia"/>
        </w:rPr>
        <w:t>：</w:t>
      </w:r>
    </w:p>
    <w:p w14:paraId="5E926D5A" w14:textId="1C501FC9" w:rsidR="00275021" w:rsidRPr="00275021" w:rsidRDefault="00275021" w:rsidP="00BD1632">
      <w:pPr>
        <w:pStyle w:val="2f2"/>
      </w:pPr>
      <w:proofErr w:type="gramStart"/>
      <w:r w:rsidRPr="00275021">
        <w:t>vim</w:t>
      </w:r>
      <w:proofErr w:type="gramEnd"/>
      <w:r w:rsidRPr="00275021">
        <w:t xml:space="preserve"> /</w:t>
      </w:r>
      <w:proofErr w:type="spellStart"/>
      <w:r w:rsidRPr="00275021">
        <w:t>etc</w:t>
      </w:r>
      <w:proofErr w:type="spellEnd"/>
      <w:r w:rsidRPr="00275021">
        <w:t>/profile</w:t>
      </w:r>
    </w:p>
    <w:p w14:paraId="3279FEE5" w14:textId="77777777" w:rsidR="00275021" w:rsidRPr="00275021" w:rsidRDefault="00275021" w:rsidP="00275021">
      <w:pPr>
        <w:pStyle w:val="1e"/>
      </w:pPr>
      <w:r w:rsidRPr="00275021">
        <w:t>添加如下</w:t>
      </w:r>
      <w:r w:rsidRPr="00275021">
        <w:rPr>
          <w:rFonts w:hint="eastAsia"/>
        </w:rPr>
        <w:t>：</w:t>
      </w:r>
    </w:p>
    <w:p w14:paraId="0D3471EF" w14:textId="77777777" w:rsidR="00275021" w:rsidRPr="00275021" w:rsidRDefault="00275021" w:rsidP="00BD1632">
      <w:pPr>
        <w:pStyle w:val="2f2"/>
      </w:pPr>
      <w:proofErr w:type="gramStart"/>
      <w:r w:rsidRPr="00275021">
        <w:t>export</w:t>
      </w:r>
      <w:proofErr w:type="gramEnd"/>
      <w:r w:rsidRPr="00275021">
        <w:t xml:space="preserve"> HADOOP_HOME=/home/modules/hadoop-2.8.3</w:t>
      </w:r>
    </w:p>
    <w:p w14:paraId="30039007" w14:textId="77777777" w:rsidR="00275021" w:rsidRPr="00275021" w:rsidRDefault="00275021" w:rsidP="00BD1632">
      <w:pPr>
        <w:pStyle w:val="2f2"/>
      </w:pPr>
      <w:proofErr w:type="gramStart"/>
      <w:r w:rsidRPr="00275021">
        <w:t>export</w:t>
      </w:r>
      <w:proofErr w:type="gramEnd"/>
      <w:r w:rsidRPr="00275021">
        <w:t xml:space="preserve"> PATH=$JAVA_HOME/bin:$PATH</w:t>
      </w:r>
    </w:p>
    <w:p w14:paraId="13B92AD9" w14:textId="77777777" w:rsidR="00275021" w:rsidRPr="00275021" w:rsidRDefault="00275021" w:rsidP="00BD1632">
      <w:pPr>
        <w:pStyle w:val="2f2"/>
      </w:pPr>
      <w:proofErr w:type="gramStart"/>
      <w:r w:rsidRPr="00275021">
        <w:t>export</w:t>
      </w:r>
      <w:proofErr w:type="gramEnd"/>
      <w:r w:rsidRPr="00275021">
        <w:t xml:space="preserve"> PATH=$HADOOP_HOME/bin:$HADOOP_HOME/</w:t>
      </w:r>
      <w:proofErr w:type="spellStart"/>
      <w:r w:rsidRPr="00275021">
        <w:t>sbin</w:t>
      </w:r>
      <w:proofErr w:type="spellEnd"/>
      <w:r w:rsidRPr="00275021">
        <w:t>:$PATH</w:t>
      </w:r>
    </w:p>
    <w:p w14:paraId="41AD7331" w14:textId="77777777" w:rsidR="00275021" w:rsidRPr="00275021" w:rsidRDefault="00275021" w:rsidP="00BD1632">
      <w:pPr>
        <w:pStyle w:val="2f2"/>
      </w:pPr>
      <w:proofErr w:type="gramStart"/>
      <w:r w:rsidRPr="00275021">
        <w:t>export</w:t>
      </w:r>
      <w:proofErr w:type="gramEnd"/>
      <w:r w:rsidRPr="00275021">
        <w:t xml:space="preserve"> HADOOP_CLASSPATH=/home/modules/hadoop-2.8.3/share/hadoop/tools/lib/*:$HADOOP_CLASSPATH</w:t>
      </w:r>
    </w:p>
    <w:p w14:paraId="3628E6A8" w14:textId="77777777" w:rsidR="00275021" w:rsidRPr="00275021" w:rsidRDefault="00275021" w:rsidP="00275021">
      <w:pPr>
        <w:pStyle w:val="1e"/>
      </w:pPr>
      <w:r w:rsidRPr="00275021">
        <w:t>node1</w:t>
      </w:r>
      <w:r w:rsidRPr="00275021">
        <w:t>节点添加如图所示</w:t>
      </w:r>
      <w:r w:rsidRPr="00275021">
        <w:rPr>
          <w:rFonts w:hint="eastAsia"/>
        </w:rPr>
        <w:t>，其余节点同理。</w:t>
      </w:r>
      <w:r w:rsidRPr="00275021">
        <w:rPr>
          <w:noProof/>
        </w:rPr>
        <w:drawing>
          <wp:inline distT="0" distB="0" distL="0" distR="0" wp14:anchorId="5299A46A" wp14:editId="6B454614">
            <wp:extent cx="5454000" cy="3267935"/>
            <wp:effectExtent l="19050" t="19050" r="13970" b="279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67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259C49" w14:textId="77777777" w:rsidR="00275021" w:rsidRPr="00275021" w:rsidRDefault="00275021" w:rsidP="00275021">
      <w:pPr>
        <w:pStyle w:val="1e"/>
      </w:pPr>
      <w:r w:rsidRPr="00275021">
        <w:t>node1~node4</w:t>
      </w:r>
      <w:proofErr w:type="gramStart"/>
      <w:r w:rsidRPr="00275021">
        <w:rPr>
          <w:rFonts w:hint="eastAsia"/>
        </w:rPr>
        <w:t>四个</w:t>
      </w:r>
      <w:proofErr w:type="gramEnd"/>
      <w:r w:rsidRPr="00275021">
        <w:t>节点下执行下列命令</w:t>
      </w:r>
      <w:r w:rsidRPr="00275021">
        <w:rPr>
          <w:rFonts w:hint="eastAsia"/>
        </w:rPr>
        <w:t>：</w:t>
      </w:r>
    </w:p>
    <w:p w14:paraId="6FE993E1" w14:textId="350B5224" w:rsidR="00275021" w:rsidRPr="00275021" w:rsidRDefault="00275021" w:rsidP="00BD1632">
      <w:pPr>
        <w:pStyle w:val="2f2"/>
      </w:pPr>
      <w:proofErr w:type="gramStart"/>
      <w:r w:rsidRPr="00275021">
        <w:t>source</w:t>
      </w:r>
      <w:proofErr w:type="gramEnd"/>
      <w:r w:rsidRPr="00275021">
        <w:t xml:space="preserve"> /</w:t>
      </w:r>
      <w:proofErr w:type="spellStart"/>
      <w:r w:rsidRPr="00275021">
        <w:t>etc</w:t>
      </w:r>
      <w:proofErr w:type="spellEnd"/>
      <w:r w:rsidRPr="00275021">
        <w:t>/profile</w:t>
      </w:r>
    </w:p>
    <w:p w14:paraId="6EDB0623" w14:textId="77777777" w:rsidR="00275021" w:rsidRPr="00275021" w:rsidRDefault="00275021" w:rsidP="00275021">
      <w:pPr>
        <w:pStyle w:val="1e"/>
      </w:pPr>
      <w:r w:rsidRPr="00275021">
        <w:rPr>
          <w:noProof/>
        </w:rPr>
        <w:lastRenderedPageBreak/>
        <w:drawing>
          <wp:inline distT="0" distB="0" distL="0" distR="0" wp14:anchorId="5B9E69B8" wp14:editId="674AACCE">
            <wp:extent cx="5454000" cy="2042903"/>
            <wp:effectExtent l="19050" t="19050" r="13970" b="146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0429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876007" w14:textId="77777777" w:rsidR="00275021" w:rsidRPr="00275021" w:rsidRDefault="00275021" w:rsidP="00BD1632">
      <w:pPr>
        <w:pStyle w:val="30"/>
      </w:pPr>
      <w:proofErr w:type="spellStart"/>
      <w:r w:rsidRPr="00275021">
        <w:t>namenode</w:t>
      </w:r>
      <w:proofErr w:type="spellEnd"/>
      <w:r w:rsidRPr="00275021">
        <w:t>初始化</w:t>
      </w:r>
    </w:p>
    <w:p w14:paraId="5B7BDB5C" w14:textId="77777777" w:rsidR="00275021" w:rsidRPr="00275021" w:rsidRDefault="00275021" w:rsidP="00275021">
      <w:pPr>
        <w:pStyle w:val="1e"/>
      </w:pPr>
      <w:r w:rsidRPr="00275021">
        <w:t>node1</w:t>
      </w:r>
      <w:r w:rsidRPr="00275021">
        <w:t>节点执行</w:t>
      </w:r>
      <w:proofErr w:type="spellStart"/>
      <w:r w:rsidRPr="00275021">
        <w:t>namenode</w:t>
      </w:r>
      <w:proofErr w:type="spellEnd"/>
      <w:r w:rsidRPr="00275021">
        <w:t>初始化</w:t>
      </w:r>
    </w:p>
    <w:p w14:paraId="399B4B10" w14:textId="77777777" w:rsidR="00275021" w:rsidRPr="00275021" w:rsidRDefault="00275021" w:rsidP="00275021">
      <w:pPr>
        <w:pStyle w:val="1e"/>
      </w:pPr>
      <w:r w:rsidRPr="00275021">
        <w:t>执行下列命令</w:t>
      </w:r>
      <w:r w:rsidRPr="00275021">
        <w:rPr>
          <w:rFonts w:hint="eastAsia"/>
        </w:rPr>
        <w:t>：</w:t>
      </w:r>
    </w:p>
    <w:p w14:paraId="159B7B35" w14:textId="58B3AEA7" w:rsidR="00275021" w:rsidRPr="00275021" w:rsidRDefault="00275021" w:rsidP="00BD1632">
      <w:pPr>
        <w:pStyle w:val="2f2"/>
      </w:pPr>
      <w:proofErr w:type="spellStart"/>
      <w:proofErr w:type="gramStart"/>
      <w:r w:rsidRPr="00275021">
        <w:t>hdfs</w:t>
      </w:r>
      <w:proofErr w:type="spellEnd"/>
      <w:proofErr w:type="gramEnd"/>
      <w:r w:rsidRPr="00275021">
        <w:t xml:space="preserve"> </w:t>
      </w:r>
      <w:proofErr w:type="spellStart"/>
      <w:r w:rsidRPr="00275021">
        <w:t>namenode</w:t>
      </w:r>
      <w:proofErr w:type="spellEnd"/>
      <w:r w:rsidRPr="00275021">
        <w:t xml:space="preserve"> -format</w:t>
      </w:r>
    </w:p>
    <w:p w14:paraId="08D2644B" w14:textId="77777777" w:rsidR="00275021" w:rsidRPr="00275021" w:rsidRDefault="00275021" w:rsidP="00275021">
      <w:pPr>
        <w:pStyle w:val="1e"/>
      </w:pPr>
      <w:r w:rsidRPr="00275021">
        <w:t>初始化成功后</w:t>
      </w:r>
      <w:r w:rsidRPr="00275021">
        <w:rPr>
          <w:rFonts w:hint="eastAsia"/>
        </w:rPr>
        <w:t>，</w:t>
      </w:r>
      <w:r w:rsidRPr="00275021">
        <w:t>启动</w:t>
      </w:r>
      <w:proofErr w:type="spellStart"/>
      <w:r w:rsidRPr="00275021">
        <w:t>hdfs</w:t>
      </w:r>
      <w:proofErr w:type="spellEnd"/>
      <w:r w:rsidRPr="00275021">
        <w:t>如图所示</w:t>
      </w:r>
      <w:r w:rsidRPr="00275021">
        <w:rPr>
          <w:rFonts w:hint="eastAsia"/>
        </w:rPr>
        <w:t>：</w:t>
      </w:r>
    </w:p>
    <w:p w14:paraId="0A5E4207" w14:textId="77777777" w:rsidR="00275021" w:rsidRPr="00275021" w:rsidRDefault="00275021" w:rsidP="00275021">
      <w:pPr>
        <w:pStyle w:val="1e"/>
      </w:pPr>
      <w:r w:rsidRPr="00275021">
        <w:rPr>
          <w:noProof/>
        </w:rPr>
        <w:drawing>
          <wp:inline distT="0" distB="0" distL="0" distR="0" wp14:anchorId="36D4496E" wp14:editId="0911DEB3">
            <wp:extent cx="5454000" cy="1252965"/>
            <wp:effectExtent l="19050" t="19050" r="13970" b="2349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252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17C388" w14:textId="77777777" w:rsidR="00275021" w:rsidRPr="00275021" w:rsidRDefault="00275021" w:rsidP="00BD1632">
      <w:pPr>
        <w:pStyle w:val="30"/>
      </w:pPr>
      <w:r w:rsidRPr="00275021">
        <w:t>启动</w:t>
      </w:r>
      <w:r w:rsidRPr="00275021">
        <w:t>HDFS</w:t>
      </w:r>
    </w:p>
    <w:p w14:paraId="73B53310" w14:textId="77777777" w:rsidR="00275021" w:rsidRPr="00275021" w:rsidRDefault="00275021" w:rsidP="00275021">
      <w:pPr>
        <w:pStyle w:val="1e"/>
      </w:pPr>
      <w:r w:rsidRPr="00275021">
        <w:t>node1</w:t>
      </w:r>
      <w:r w:rsidRPr="00275021">
        <w:t>节点执行命令</w:t>
      </w:r>
      <w:r w:rsidRPr="00275021">
        <w:rPr>
          <w:rFonts w:hint="eastAsia"/>
        </w:rPr>
        <w:t>：</w:t>
      </w:r>
    </w:p>
    <w:p w14:paraId="0974D3EB" w14:textId="4A535982" w:rsidR="00275021" w:rsidRPr="00275021" w:rsidRDefault="00275021" w:rsidP="00FA53CE">
      <w:pPr>
        <w:pStyle w:val="2f2"/>
      </w:pPr>
      <w:proofErr w:type="gramStart"/>
      <w:r w:rsidRPr="00275021">
        <w:t>start-dfs.sh</w:t>
      </w:r>
      <w:proofErr w:type="gramEnd"/>
    </w:p>
    <w:p w14:paraId="61F28F73" w14:textId="77777777" w:rsidR="00275021" w:rsidRPr="00275021" w:rsidRDefault="00275021" w:rsidP="00275021">
      <w:pPr>
        <w:pStyle w:val="1e"/>
      </w:pPr>
      <w:r w:rsidRPr="00275021">
        <w:rPr>
          <w:noProof/>
        </w:rPr>
        <w:drawing>
          <wp:inline distT="0" distB="0" distL="0" distR="0" wp14:anchorId="0D99356C" wp14:editId="49A33325">
            <wp:extent cx="5454000" cy="1370303"/>
            <wp:effectExtent l="19050" t="19050" r="13970" b="209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3703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7607A5" w14:textId="77777777" w:rsidR="00275021" w:rsidRPr="00275021" w:rsidRDefault="00275021" w:rsidP="009C1144">
      <w:pPr>
        <w:pStyle w:val="30"/>
      </w:pPr>
      <w:r w:rsidRPr="00275021">
        <w:t>执行</w:t>
      </w:r>
      <w:proofErr w:type="spellStart"/>
      <w:r w:rsidRPr="00275021">
        <w:t>hdfs</w:t>
      </w:r>
      <w:proofErr w:type="spellEnd"/>
      <w:r w:rsidRPr="00275021">
        <w:t>命令</w:t>
      </w:r>
    </w:p>
    <w:p w14:paraId="181008C1" w14:textId="0D5002D3" w:rsidR="00275021" w:rsidRPr="00275021" w:rsidRDefault="00275021" w:rsidP="00FA53CE">
      <w:pPr>
        <w:pStyle w:val="2f2"/>
      </w:pPr>
      <w:proofErr w:type="spellStart"/>
      <w:proofErr w:type="gramStart"/>
      <w:r w:rsidRPr="00275021">
        <w:t>hdfs</w:t>
      </w:r>
      <w:proofErr w:type="spellEnd"/>
      <w:proofErr w:type="gramEnd"/>
      <w:r w:rsidRPr="00275021">
        <w:t xml:space="preserve"> </w:t>
      </w:r>
      <w:proofErr w:type="spellStart"/>
      <w:r w:rsidRPr="00275021">
        <w:t>dfs</w:t>
      </w:r>
      <w:proofErr w:type="spellEnd"/>
      <w:r w:rsidRPr="00275021">
        <w:t xml:space="preserve"> -</w:t>
      </w:r>
      <w:proofErr w:type="spellStart"/>
      <w:r w:rsidRPr="00275021">
        <w:t>mkdir</w:t>
      </w:r>
      <w:proofErr w:type="spellEnd"/>
      <w:r w:rsidRPr="00275021">
        <w:t xml:space="preserve"> /</w:t>
      </w:r>
      <w:proofErr w:type="spellStart"/>
      <w:r w:rsidRPr="00275021">
        <w:t>bigdata</w:t>
      </w:r>
      <w:proofErr w:type="spellEnd"/>
    </w:p>
    <w:p w14:paraId="3A2C965A" w14:textId="14498124" w:rsidR="00275021" w:rsidRPr="00275021" w:rsidRDefault="00275021" w:rsidP="00FA53CE">
      <w:pPr>
        <w:pStyle w:val="2f2"/>
      </w:pPr>
      <w:proofErr w:type="spellStart"/>
      <w:proofErr w:type="gramStart"/>
      <w:r w:rsidRPr="00275021">
        <w:t>hdfs</w:t>
      </w:r>
      <w:proofErr w:type="spellEnd"/>
      <w:proofErr w:type="gramEnd"/>
      <w:r w:rsidRPr="00275021">
        <w:t xml:space="preserve"> </w:t>
      </w:r>
      <w:proofErr w:type="spellStart"/>
      <w:r w:rsidRPr="00275021">
        <w:t>dfs</w:t>
      </w:r>
      <w:proofErr w:type="spellEnd"/>
      <w:r w:rsidRPr="00275021">
        <w:t xml:space="preserve"> -</w:t>
      </w:r>
      <w:proofErr w:type="spellStart"/>
      <w:r w:rsidRPr="00275021">
        <w:rPr>
          <w:rFonts w:hint="eastAsia"/>
        </w:rPr>
        <w:t>ls</w:t>
      </w:r>
      <w:proofErr w:type="spellEnd"/>
      <w:r w:rsidRPr="00275021">
        <w:t xml:space="preserve"> /</w:t>
      </w:r>
    </w:p>
    <w:p w14:paraId="542145CB" w14:textId="77777777" w:rsidR="009C1144" w:rsidRDefault="00275021" w:rsidP="009C1144">
      <w:pPr>
        <w:pStyle w:val="1e"/>
      </w:pPr>
      <w:r w:rsidRPr="00275021">
        <w:rPr>
          <w:noProof/>
        </w:rPr>
        <w:lastRenderedPageBreak/>
        <w:drawing>
          <wp:inline distT="0" distB="0" distL="0" distR="0" wp14:anchorId="14EDF427" wp14:editId="07BC2A41">
            <wp:extent cx="5454000" cy="118396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1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Toc47942790"/>
      <w:bookmarkStart w:id="37" w:name="_Toc50737243"/>
    </w:p>
    <w:p w14:paraId="2228917F" w14:textId="1F886FFF" w:rsidR="00275021" w:rsidRPr="00275021" w:rsidRDefault="00275021" w:rsidP="009C1144">
      <w:pPr>
        <w:pStyle w:val="3"/>
      </w:pPr>
      <w:bookmarkStart w:id="38" w:name="_Toc57846526"/>
      <w:r w:rsidRPr="00275021">
        <w:t>测试与</w:t>
      </w:r>
      <w:r w:rsidRPr="00275021">
        <w:t>OBS</w:t>
      </w:r>
      <w:r w:rsidRPr="00275021">
        <w:t>互联</w:t>
      </w:r>
      <w:bookmarkEnd w:id="36"/>
      <w:bookmarkEnd w:id="37"/>
      <w:bookmarkEnd w:id="38"/>
    </w:p>
    <w:p w14:paraId="09627DAC" w14:textId="77777777" w:rsidR="00275021" w:rsidRPr="00275021" w:rsidRDefault="00275021" w:rsidP="009C1144">
      <w:pPr>
        <w:pStyle w:val="30"/>
      </w:pPr>
      <w:r w:rsidRPr="00275021">
        <w:t>在</w:t>
      </w:r>
      <w:r w:rsidRPr="00275021">
        <w:t>OBS</w:t>
      </w:r>
      <w:r w:rsidRPr="00275021">
        <w:t>上传文件</w:t>
      </w:r>
      <w:r w:rsidRPr="00275021">
        <w:rPr>
          <w:rFonts w:hint="eastAsia"/>
        </w:rPr>
        <w:t xml:space="preserve"> </w:t>
      </w:r>
      <w:r w:rsidRPr="00275021">
        <w:t xml:space="preserve"> </w:t>
      </w:r>
      <w:r w:rsidRPr="00275021">
        <w:t>选择</w:t>
      </w:r>
      <w:r w:rsidRPr="00275021">
        <w:rPr>
          <w:rFonts w:hint="eastAsia"/>
        </w:rPr>
        <w:t>“对象存储服务</w:t>
      </w:r>
      <w:r w:rsidRPr="00275021">
        <w:rPr>
          <w:rFonts w:hint="eastAsia"/>
        </w:rPr>
        <w:t>O</w:t>
      </w:r>
      <w:r w:rsidRPr="00275021">
        <w:t>BS</w:t>
      </w:r>
      <w:r w:rsidRPr="00275021">
        <w:rPr>
          <w:rFonts w:hint="eastAsia"/>
        </w:rPr>
        <w:t>”</w:t>
      </w:r>
      <w:r w:rsidRPr="00275021">
        <w:t>,</w:t>
      </w:r>
      <w:r w:rsidRPr="00275021">
        <w:t>如下图</w:t>
      </w:r>
      <w:r w:rsidRPr="00275021">
        <w:rPr>
          <w:rFonts w:hint="eastAsia"/>
        </w:rPr>
        <w:t>：</w:t>
      </w:r>
    </w:p>
    <w:p w14:paraId="227BDC5E" w14:textId="77777777" w:rsidR="00275021" w:rsidRPr="00275021" w:rsidRDefault="00275021" w:rsidP="009C1144">
      <w:pPr>
        <w:pStyle w:val="1e"/>
      </w:pPr>
      <w:r w:rsidRPr="00275021">
        <w:rPr>
          <w:noProof/>
        </w:rPr>
        <w:drawing>
          <wp:inline distT="0" distB="0" distL="0" distR="0" wp14:anchorId="58ADA7EC" wp14:editId="5D5C0117">
            <wp:extent cx="5454000" cy="1977287"/>
            <wp:effectExtent l="19050" t="19050" r="13970" b="2349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977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FEF7A6" w14:textId="77777777" w:rsidR="00275021" w:rsidRPr="00275021" w:rsidRDefault="00275021" w:rsidP="00275021">
      <w:pPr>
        <w:pStyle w:val="1e"/>
      </w:pPr>
      <w:r w:rsidRPr="00275021">
        <w:t>选择</w:t>
      </w:r>
      <w:r w:rsidRPr="00275021">
        <w:rPr>
          <w:rFonts w:hint="eastAsia"/>
        </w:rPr>
        <w:t>“桶名称”</w:t>
      </w:r>
      <w:r w:rsidRPr="00275021">
        <w:t>,</w:t>
      </w:r>
      <w:r w:rsidRPr="00275021">
        <w:t>如下图</w:t>
      </w:r>
      <w:r w:rsidRPr="00275021">
        <w:rPr>
          <w:rFonts w:hint="eastAsia"/>
        </w:rPr>
        <w:t>：</w:t>
      </w:r>
    </w:p>
    <w:p w14:paraId="426F4890" w14:textId="77777777" w:rsidR="00275021" w:rsidRPr="00275021" w:rsidRDefault="00275021" w:rsidP="009C1144">
      <w:pPr>
        <w:pStyle w:val="1e"/>
      </w:pPr>
      <w:r w:rsidRPr="00275021">
        <w:rPr>
          <w:noProof/>
        </w:rPr>
        <w:drawing>
          <wp:inline distT="0" distB="0" distL="0" distR="0" wp14:anchorId="159B833A" wp14:editId="0A0604D7">
            <wp:extent cx="5454000" cy="1987079"/>
            <wp:effectExtent l="19050" t="19050" r="13970" b="133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9870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F8B10" w14:textId="77777777" w:rsidR="00275021" w:rsidRPr="00275021" w:rsidRDefault="00275021" w:rsidP="009C1144">
      <w:pPr>
        <w:pStyle w:val="1e"/>
      </w:pPr>
      <w:r w:rsidRPr="00275021">
        <w:rPr>
          <w:noProof/>
        </w:rPr>
        <w:lastRenderedPageBreak/>
        <w:drawing>
          <wp:inline distT="0" distB="0" distL="0" distR="0" wp14:anchorId="23F46B7F" wp14:editId="72CCB43C">
            <wp:extent cx="5454000" cy="2796300"/>
            <wp:effectExtent l="19050" t="19050" r="13970" b="234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796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C6BAFC" w14:textId="77777777" w:rsidR="00275021" w:rsidRPr="00275021" w:rsidRDefault="00275021" w:rsidP="00275021">
      <w:pPr>
        <w:pStyle w:val="1e"/>
      </w:pPr>
      <w:r w:rsidRPr="00275021">
        <w:rPr>
          <w:noProof/>
        </w:rPr>
        <w:drawing>
          <wp:inline distT="0" distB="0" distL="0" distR="0" wp14:anchorId="322B5E7B" wp14:editId="44D451C0">
            <wp:extent cx="5454000" cy="982240"/>
            <wp:effectExtent l="19050" t="19050" r="13970" b="279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82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0004AD" w14:textId="77777777" w:rsidR="00275021" w:rsidRPr="00275021" w:rsidRDefault="00275021" w:rsidP="00275021">
      <w:pPr>
        <w:pStyle w:val="1e"/>
      </w:pPr>
      <w:r w:rsidRPr="00275021">
        <w:t>OBS</w:t>
      </w:r>
      <w:r w:rsidRPr="00275021">
        <w:t>文件上传成功</w:t>
      </w:r>
      <w:r w:rsidRPr="00275021">
        <w:rPr>
          <w:rFonts w:hint="eastAsia"/>
        </w:rPr>
        <w:t>。</w:t>
      </w:r>
    </w:p>
    <w:p w14:paraId="770B12EC" w14:textId="77777777" w:rsidR="00275021" w:rsidRPr="00275021" w:rsidRDefault="00275021" w:rsidP="009C1144">
      <w:pPr>
        <w:pStyle w:val="30"/>
      </w:pPr>
      <w:r w:rsidRPr="00275021">
        <w:t>执行</w:t>
      </w:r>
      <w:proofErr w:type="spellStart"/>
      <w:r w:rsidRPr="00275021">
        <w:t>hdfs</w:t>
      </w:r>
      <w:proofErr w:type="spellEnd"/>
      <w:r w:rsidRPr="00275021">
        <w:t>命令查看</w:t>
      </w:r>
      <w:r w:rsidRPr="00275021">
        <w:t>OBS</w:t>
      </w:r>
      <w:r w:rsidRPr="00275021">
        <w:t>文件</w:t>
      </w:r>
    </w:p>
    <w:p w14:paraId="7EE1ED07" w14:textId="77777777" w:rsidR="00275021" w:rsidRPr="00275021" w:rsidRDefault="00275021" w:rsidP="00275021">
      <w:pPr>
        <w:pStyle w:val="1e"/>
      </w:pPr>
      <w:proofErr w:type="spellStart"/>
      <w:r w:rsidRPr="00275021">
        <w:t>obs-bxw</w:t>
      </w:r>
      <w:proofErr w:type="spellEnd"/>
      <w:r w:rsidRPr="00275021">
        <w:rPr>
          <w:rFonts w:hint="eastAsia"/>
        </w:rPr>
        <w:t>为实际自己创建的桶名称</w:t>
      </w:r>
    </w:p>
    <w:p w14:paraId="3C4F2B24" w14:textId="77777777" w:rsidR="00275021" w:rsidRPr="00275021" w:rsidRDefault="00275021" w:rsidP="00275021">
      <w:pPr>
        <w:pStyle w:val="1e"/>
      </w:pPr>
      <w:r w:rsidRPr="00275021">
        <w:t xml:space="preserve"># </w:t>
      </w:r>
      <w:proofErr w:type="spellStart"/>
      <w:proofErr w:type="gramStart"/>
      <w:r w:rsidRPr="00275021">
        <w:t>hdfs</w:t>
      </w:r>
      <w:proofErr w:type="spellEnd"/>
      <w:proofErr w:type="gramEnd"/>
      <w:r w:rsidRPr="00275021">
        <w:t xml:space="preserve"> </w:t>
      </w:r>
      <w:proofErr w:type="spellStart"/>
      <w:r w:rsidRPr="00275021">
        <w:t>dfs</w:t>
      </w:r>
      <w:proofErr w:type="spellEnd"/>
      <w:r w:rsidRPr="00275021">
        <w:t xml:space="preserve"> -</w:t>
      </w:r>
      <w:proofErr w:type="spellStart"/>
      <w:r w:rsidRPr="00275021">
        <w:t>ls</w:t>
      </w:r>
      <w:proofErr w:type="spellEnd"/>
      <w:r w:rsidRPr="00275021">
        <w:t xml:space="preserve"> obs://obs-b</w:t>
      </w:r>
      <w:r w:rsidRPr="00275021">
        <w:rPr>
          <w:rFonts w:hint="eastAsia"/>
        </w:rPr>
        <w:t>xw</w:t>
      </w:r>
      <w:r w:rsidRPr="00275021">
        <w:t>/</w:t>
      </w:r>
    </w:p>
    <w:p w14:paraId="4436D8D2" w14:textId="77777777" w:rsidR="00275021" w:rsidRPr="00275021" w:rsidRDefault="00275021" w:rsidP="00275021">
      <w:pPr>
        <w:pStyle w:val="1e"/>
      </w:pPr>
      <w:r w:rsidRPr="00275021">
        <w:t>Hadoop</w:t>
      </w:r>
      <w:r w:rsidRPr="00275021">
        <w:rPr>
          <w:rFonts w:hint="eastAsia"/>
        </w:rPr>
        <w:t>集群与</w:t>
      </w:r>
      <w:r w:rsidRPr="00275021">
        <w:t>OBS</w:t>
      </w:r>
      <w:r w:rsidRPr="00275021">
        <w:rPr>
          <w:rFonts w:hint="eastAsia"/>
        </w:rPr>
        <w:t>互联成功。</w:t>
      </w:r>
    </w:p>
    <w:p w14:paraId="42D092F7" w14:textId="04E8F34D" w:rsidR="00275021" w:rsidRDefault="00275021" w:rsidP="004F2C85">
      <w:pPr>
        <w:pStyle w:val="1e"/>
      </w:pPr>
      <w:r w:rsidRPr="00275021">
        <w:rPr>
          <w:noProof/>
        </w:rPr>
        <w:drawing>
          <wp:inline distT="0" distB="0" distL="0" distR="0" wp14:anchorId="20510E04" wp14:editId="60936C12">
            <wp:extent cx="5454000" cy="1201653"/>
            <wp:effectExtent l="19050" t="19050" r="13970" b="177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2016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7B589B" w14:textId="1664F076" w:rsidR="004F2C85" w:rsidRPr="004F2C85" w:rsidRDefault="004F2C85" w:rsidP="004F2C8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42AEBCCE" w14:textId="77777777" w:rsidR="00275021" w:rsidRDefault="00275021" w:rsidP="009C1144">
      <w:pPr>
        <w:pStyle w:val="1"/>
      </w:pPr>
      <w:bookmarkStart w:id="39" w:name="_Toc47942791"/>
      <w:bookmarkStart w:id="40" w:name="_Toc50737244"/>
      <w:bookmarkStart w:id="41" w:name="_Toc57846527"/>
      <w:proofErr w:type="spellStart"/>
      <w:r w:rsidRPr="00275021">
        <w:lastRenderedPageBreak/>
        <w:t>MapReduce</w:t>
      </w:r>
      <w:proofErr w:type="spellEnd"/>
      <w:r w:rsidRPr="00275021">
        <w:t>程序实验</w:t>
      </w:r>
      <w:bookmarkEnd w:id="39"/>
      <w:bookmarkEnd w:id="40"/>
      <w:bookmarkEnd w:id="41"/>
    </w:p>
    <w:p w14:paraId="3AD60CFF" w14:textId="50827947" w:rsidR="009C1144" w:rsidRDefault="009C1144" w:rsidP="009C1144">
      <w:pPr>
        <w:pStyle w:val="2"/>
        <w:rPr>
          <w:lang w:eastAsia="zh-CN"/>
        </w:rPr>
      </w:pPr>
      <w:bookmarkStart w:id="42" w:name="_Toc57846528"/>
      <w:r>
        <w:rPr>
          <w:rFonts w:hint="eastAsia"/>
          <w:lang w:eastAsia="zh-CN"/>
        </w:rPr>
        <w:t>实验介绍</w:t>
      </w:r>
      <w:bookmarkEnd w:id="42"/>
    </w:p>
    <w:p w14:paraId="38737A6D" w14:textId="61942CB2" w:rsidR="009C1144" w:rsidRDefault="009C1144" w:rsidP="009C1144">
      <w:pPr>
        <w:pStyle w:val="3"/>
      </w:pPr>
      <w:bookmarkStart w:id="43" w:name="_Toc57846529"/>
      <w:r>
        <w:t>关于本实验</w:t>
      </w:r>
      <w:bookmarkEnd w:id="43"/>
    </w:p>
    <w:p w14:paraId="63823023" w14:textId="2DE6D0D1" w:rsidR="009C1144" w:rsidRDefault="009C1144" w:rsidP="009C1144">
      <w:pPr>
        <w:pStyle w:val="1e"/>
      </w:pPr>
      <w:r>
        <w:t>本</w:t>
      </w:r>
      <w:proofErr w:type="gramStart"/>
      <w:r>
        <w:t>实</w:t>
      </w:r>
      <w:r w:rsidR="004D31DA">
        <w:t>使用</w:t>
      </w:r>
      <w:proofErr w:type="spellStart"/>
      <w:proofErr w:type="gramEnd"/>
      <w:r w:rsidR="004D31DA">
        <w:t>MapReduce</w:t>
      </w:r>
      <w:proofErr w:type="spellEnd"/>
      <w:proofErr w:type="gramStart"/>
      <w:r w:rsidR="004D31DA">
        <w:t>验证存算分离</w:t>
      </w:r>
      <w:proofErr w:type="gramEnd"/>
      <w:r w:rsidR="004D31DA">
        <w:rPr>
          <w:rFonts w:hint="eastAsia"/>
        </w:rPr>
        <w:t>，</w:t>
      </w:r>
      <w:r w:rsidR="004D31DA">
        <w:t>数据存放在</w:t>
      </w:r>
      <w:r w:rsidR="004D31DA">
        <w:t>OBS</w:t>
      </w:r>
      <w:r w:rsidR="004D31DA">
        <w:t>上</w:t>
      </w:r>
      <w:r w:rsidR="004D31DA">
        <w:rPr>
          <w:rFonts w:hint="eastAsia"/>
        </w:rPr>
        <w:t>，</w:t>
      </w:r>
      <w:r w:rsidR="004D31DA">
        <w:t>计算在</w:t>
      </w:r>
      <w:r w:rsidR="004D31DA">
        <w:t>ECS</w:t>
      </w:r>
      <w:r w:rsidR="004D31DA">
        <w:t>执行</w:t>
      </w:r>
      <w:r w:rsidR="004D31DA">
        <w:rPr>
          <w:rFonts w:hint="eastAsia"/>
        </w:rPr>
        <w:t>。</w:t>
      </w:r>
      <w:r w:rsidR="004D31DA">
        <w:t>通过本实验可以掌握大</w:t>
      </w:r>
      <w:proofErr w:type="gramStart"/>
      <w:r w:rsidR="004D31DA">
        <w:t>数据存算分离</w:t>
      </w:r>
      <w:proofErr w:type="gramEnd"/>
      <w:r w:rsidR="004D31DA">
        <w:t>操作</w:t>
      </w:r>
      <w:r w:rsidR="004D31DA">
        <w:rPr>
          <w:rFonts w:hint="eastAsia"/>
        </w:rPr>
        <w:t>。</w:t>
      </w:r>
    </w:p>
    <w:p w14:paraId="0C839DDB" w14:textId="6EB47C14" w:rsidR="009C1144" w:rsidRDefault="009C1144" w:rsidP="009C1144">
      <w:pPr>
        <w:pStyle w:val="2"/>
      </w:pPr>
      <w:bookmarkStart w:id="44" w:name="_Toc57846530"/>
      <w:r>
        <w:t>实验目的</w:t>
      </w:r>
      <w:bookmarkEnd w:id="44"/>
    </w:p>
    <w:p w14:paraId="0AE5AA29" w14:textId="17474E72" w:rsidR="004D31DA" w:rsidRDefault="004D31DA" w:rsidP="004D31DA">
      <w:pPr>
        <w:pStyle w:val="4a"/>
        <w:rPr>
          <w:lang w:eastAsia="en-US"/>
        </w:rPr>
      </w:pPr>
      <w:proofErr w:type="spellStart"/>
      <w:r>
        <w:rPr>
          <w:lang w:eastAsia="en-US"/>
        </w:rPr>
        <w:t>掌握</w:t>
      </w:r>
      <w:r>
        <w:rPr>
          <w:lang w:eastAsia="en-US"/>
        </w:rPr>
        <w:t>MapReduce</w:t>
      </w:r>
      <w:r>
        <w:rPr>
          <w:lang w:eastAsia="en-US"/>
        </w:rPr>
        <w:t>程序执行方法</w:t>
      </w:r>
      <w:proofErr w:type="spellEnd"/>
    </w:p>
    <w:p w14:paraId="0B9D6630" w14:textId="77777777" w:rsidR="004D31DA" w:rsidRDefault="004D31DA" w:rsidP="004D31DA">
      <w:pPr>
        <w:pStyle w:val="4a"/>
        <w:rPr>
          <w:lang w:eastAsia="en-US"/>
        </w:rPr>
      </w:pPr>
      <w:proofErr w:type="spellStart"/>
      <w:r>
        <w:rPr>
          <w:lang w:eastAsia="en-US"/>
        </w:rPr>
        <w:t>掌握存算分离执行方法</w:t>
      </w:r>
      <w:bookmarkStart w:id="45" w:name="_Toc47942792"/>
      <w:bookmarkStart w:id="46" w:name="_Toc50737245"/>
      <w:proofErr w:type="spellEnd"/>
    </w:p>
    <w:p w14:paraId="49DDC60F" w14:textId="77777777" w:rsidR="004D31DA" w:rsidRDefault="00275021" w:rsidP="004D31DA">
      <w:pPr>
        <w:pStyle w:val="2"/>
      </w:pPr>
      <w:bookmarkStart w:id="47" w:name="_Toc57846531"/>
      <w:r w:rsidRPr="004D31DA">
        <w:rPr>
          <w:rFonts w:hint="eastAsia"/>
        </w:rPr>
        <w:t>MapReduce</w:t>
      </w:r>
      <w:r w:rsidRPr="004D31DA">
        <w:rPr>
          <w:rFonts w:hint="eastAsia"/>
        </w:rPr>
        <w:t>存算分离</w:t>
      </w:r>
      <w:bookmarkStart w:id="48" w:name="_Toc47461690"/>
      <w:bookmarkStart w:id="49" w:name="_Toc47942793"/>
      <w:bookmarkStart w:id="50" w:name="_Toc50737246"/>
      <w:bookmarkEnd w:id="45"/>
      <w:bookmarkEnd w:id="46"/>
      <w:bookmarkEnd w:id="47"/>
    </w:p>
    <w:p w14:paraId="18B202E0" w14:textId="5C03FD65" w:rsidR="00275021" w:rsidRPr="004D31DA" w:rsidRDefault="00275021" w:rsidP="004D31DA">
      <w:pPr>
        <w:pStyle w:val="3"/>
        <w:rPr>
          <w:sz w:val="36"/>
        </w:rPr>
      </w:pPr>
      <w:bookmarkStart w:id="51" w:name="_Toc57846532"/>
      <w:r w:rsidRPr="00275021">
        <w:rPr>
          <w:rFonts w:hint="eastAsia"/>
        </w:rPr>
        <w:t>测试</w:t>
      </w:r>
      <w:r w:rsidRPr="00275021">
        <w:rPr>
          <w:rFonts w:hint="eastAsia"/>
        </w:rPr>
        <w:t>Hadoop</w:t>
      </w:r>
      <w:r w:rsidRPr="00275021">
        <w:rPr>
          <w:rFonts w:hint="eastAsia"/>
        </w:rPr>
        <w:t>集群功能</w:t>
      </w:r>
      <w:bookmarkEnd w:id="48"/>
      <w:bookmarkEnd w:id="49"/>
      <w:bookmarkEnd w:id="50"/>
      <w:bookmarkEnd w:id="51"/>
    </w:p>
    <w:p w14:paraId="0024FE7B" w14:textId="77777777" w:rsidR="00275021" w:rsidRPr="00275021" w:rsidRDefault="00275021" w:rsidP="004D31DA">
      <w:pPr>
        <w:pStyle w:val="30"/>
      </w:pPr>
      <w:r w:rsidRPr="00275021">
        <w:t>node1</w:t>
      </w:r>
      <w:r w:rsidRPr="00275021">
        <w:t>节点启动</w:t>
      </w:r>
      <w:r w:rsidRPr="00275021">
        <w:t>YARN</w:t>
      </w:r>
      <w:r w:rsidRPr="00275021">
        <w:t>执行命令</w:t>
      </w:r>
    </w:p>
    <w:p w14:paraId="26436384" w14:textId="0E97D549" w:rsidR="00275021" w:rsidRPr="00275021" w:rsidRDefault="00275021" w:rsidP="004D31DA">
      <w:pPr>
        <w:pStyle w:val="2f2"/>
      </w:pPr>
      <w:proofErr w:type="gramStart"/>
      <w:r w:rsidRPr="00275021">
        <w:t>start-yarn.sh</w:t>
      </w:r>
      <w:proofErr w:type="gramEnd"/>
    </w:p>
    <w:p w14:paraId="024D8697" w14:textId="77777777" w:rsidR="00275021" w:rsidRPr="00275021" w:rsidRDefault="00275021" w:rsidP="004D31DA">
      <w:pPr>
        <w:pStyle w:val="1e"/>
      </w:pPr>
      <w:r w:rsidRPr="00275021">
        <w:rPr>
          <w:noProof/>
        </w:rPr>
        <w:drawing>
          <wp:inline distT="0" distB="0" distL="0" distR="0" wp14:anchorId="12A5C65C" wp14:editId="38E2CA3C">
            <wp:extent cx="5400000" cy="540674"/>
            <wp:effectExtent l="19050" t="19050" r="10795" b="1206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6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31033A" w14:textId="77777777" w:rsidR="00275021" w:rsidRPr="00275021" w:rsidRDefault="00275021" w:rsidP="004D31DA">
      <w:pPr>
        <w:pStyle w:val="30"/>
      </w:pPr>
      <w:r w:rsidRPr="00275021">
        <w:rPr>
          <w:rFonts w:hint="eastAsia"/>
        </w:rPr>
        <w:t>测试文件</w:t>
      </w:r>
    </w:p>
    <w:p w14:paraId="3A55C700" w14:textId="77777777" w:rsidR="00275021" w:rsidRPr="00275021" w:rsidRDefault="00275021" w:rsidP="00275021">
      <w:pPr>
        <w:pStyle w:val="1e"/>
      </w:pPr>
      <w:r w:rsidRPr="00275021">
        <w:t>palyerinfo.txt</w:t>
      </w:r>
      <w:r w:rsidRPr="00275021">
        <w:t>内容如下</w:t>
      </w:r>
      <w:r w:rsidRPr="00275021">
        <w:rPr>
          <w:rFonts w:hint="eastAsia"/>
        </w:rPr>
        <w:t>：</w:t>
      </w:r>
      <w:r w:rsidRPr="00275021">
        <w:rPr>
          <w:rFonts w:hint="eastAsia"/>
        </w:rPr>
        <w:t xml:space="preserve"> </w:t>
      </w:r>
    </w:p>
    <w:p w14:paraId="07C03062" w14:textId="77777777" w:rsidR="00275021" w:rsidRPr="00275021" w:rsidRDefault="00275021" w:rsidP="004D31DA">
      <w:pPr>
        <w:pStyle w:val="2f2"/>
      </w:pPr>
      <w:r w:rsidRPr="00275021">
        <w:t>Alex James Lax Genu</w:t>
      </w:r>
    </w:p>
    <w:p w14:paraId="730CC9DC" w14:textId="77777777" w:rsidR="00275021" w:rsidRPr="00275021" w:rsidRDefault="00275021" w:rsidP="004D31DA">
      <w:pPr>
        <w:pStyle w:val="2f2"/>
      </w:pPr>
      <w:r w:rsidRPr="00275021">
        <w:t>Kerry Mary Olivia William</w:t>
      </w:r>
    </w:p>
    <w:p w14:paraId="4CA8E7D8" w14:textId="77777777" w:rsidR="00275021" w:rsidRPr="00275021" w:rsidRDefault="00275021" w:rsidP="004D31DA">
      <w:pPr>
        <w:pStyle w:val="2f2"/>
      </w:pPr>
      <w:r w:rsidRPr="00275021">
        <w:t>Hale Edith Vera Robert</w:t>
      </w:r>
    </w:p>
    <w:p w14:paraId="06D32B1B" w14:textId="77777777" w:rsidR="00275021" w:rsidRPr="00275021" w:rsidRDefault="00275021" w:rsidP="004D31DA">
      <w:pPr>
        <w:pStyle w:val="2f2"/>
      </w:pPr>
      <w:r w:rsidRPr="00275021">
        <w:t>Mary Olivia James Lax</w:t>
      </w:r>
    </w:p>
    <w:p w14:paraId="6E2951EB" w14:textId="77777777" w:rsidR="00275021" w:rsidRPr="00275021" w:rsidRDefault="00275021" w:rsidP="004D31DA">
      <w:pPr>
        <w:pStyle w:val="2f2"/>
      </w:pPr>
      <w:r w:rsidRPr="00275021">
        <w:t xml:space="preserve">Edith Vera </w:t>
      </w:r>
      <w:proofErr w:type="spellStart"/>
      <w:r w:rsidRPr="00275021">
        <w:t>Robertm</w:t>
      </w:r>
      <w:proofErr w:type="spellEnd"/>
      <w:r w:rsidRPr="00275021">
        <w:t xml:space="preserve"> Genu</w:t>
      </w:r>
    </w:p>
    <w:p w14:paraId="1100394F" w14:textId="77777777" w:rsidR="00275021" w:rsidRPr="00275021" w:rsidRDefault="00275021" w:rsidP="00275021">
      <w:pPr>
        <w:pStyle w:val="1e"/>
      </w:pPr>
      <w:r w:rsidRPr="00275021">
        <w:rPr>
          <w:rFonts w:hint="eastAsia"/>
        </w:rPr>
        <w:t>执行</w:t>
      </w:r>
      <w:proofErr w:type="spellStart"/>
      <w:r w:rsidRPr="00275021">
        <w:rPr>
          <w:rFonts w:hint="eastAsia"/>
        </w:rPr>
        <w:t>hadoop</w:t>
      </w:r>
      <w:proofErr w:type="spellEnd"/>
      <w:r w:rsidRPr="00275021">
        <w:t xml:space="preserve"> </w:t>
      </w:r>
      <w:proofErr w:type="spellStart"/>
      <w:r w:rsidRPr="00275021">
        <w:t>wordcount</w:t>
      </w:r>
      <w:proofErr w:type="spellEnd"/>
    </w:p>
    <w:p w14:paraId="50A34970" w14:textId="77777777" w:rsidR="00275021" w:rsidRPr="00275021" w:rsidRDefault="00275021" w:rsidP="00275021">
      <w:pPr>
        <w:pStyle w:val="1e"/>
      </w:pPr>
      <w:proofErr w:type="spellStart"/>
      <w:r w:rsidRPr="00275021">
        <w:t>obs-bxw</w:t>
      </w:r>
      <w:proofErr w:type="spellEnd"/>
      <w:r w:rsidRPr="00275021">
        <w:rPr>
          <w:rFonts w:hint="eastAsia"/>
        </w:rPr>
        <w:t>为实际自己创建的桶名</w:t>
      </w:r>
    </w:p>
    <w:p w14:paraId="2345414E" w14:textId="39A16F80" w:rsidR="00275021" w:rsidRPr="00275021" w:rsidRDefault="00275021" w:rsidP="004D31DA">
      <w:pPr>
        <w:pStyle w:val="2f2"/>
      </w:pPr>
      <w:proofErr w:type="spellStart"/>
      <w:proofErr w:type="gramStart"/>
      <w:r w:rsidRPr="00275021">
        <w:lastRenderedPageBreak/>
        <w:t>hadoop</w:t>
      </w:r>
      <w:proofErr w:type="spellEnd"/>
      <w:proofErr w:type="gramEnd"/>
      <w:r w:rsidRPr="00275021">
        <w:t xml:space="preserve"> jar /home/modules/hadoop-2.8.3/share/hadoop/mapreduce/hadoop-mapreduce-examples-2.8.3.jar </w:t>
      </w:r>
      <w:proofErr w:type="spellStart"/>
      <w:r w:rsidRPr="00275021">
        <w:t>wordcount</w:t>
      </w:r>
      <w:proofErr w:type="spellEnd"/>
      <w:r w:rsidRPr="00275021">
        <w:t xml:space="preserve"> obs://obs-b</w:t>
      </w:r>
      <w:r w:rsidRPr="00275021">
        <w:rPr>
          <w:rFonts w:hint="eastAsia"/>
        </w:rPr>
        <w:t>xw</w:t>
      </w:r>
      <w:r w:rsidRPr="00275021">
        <w:t>/ /output</w:t>
      </w:r>
    </w:p>
    <w:p w14:paraId="32E70B3A" w14:textId="77777777" w:rsidR="00275021" w:rsidRPr="00275021" w:rsidRDefault="00275021" w:rsidP="004D31DA">
      <w:pPr>
        <w:pStyle w:val="1e"/>
      </w:pPr>
      <w:r w:rsidRPr="00275021">
        <w:rPr>
          <w:noProof/>
        </w:rPr>
        <w:drawing>
          <wp:inline distT="0" distB="0" distL="0" distR="0" wp14:anchorId="22E052FD" wp14:editId="12DC782C">
            <wp:extent cx="5454000" cy="981489"/>
            <wp:effectExtent l="19050" t="19050" r="13970" b="285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814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A68B42" w14:textId="77777777" w:rsidR="00275021" w:rsidRPr="00275021" w:rsidRDefault="00275021" w:rsidP="00275021">
      <w:pPr>
        <w:pStyle w:val="1e"/>
      </w:pPr>
      <w:r w:rsidRPr="00275021">
        <w:rPr>
          <w:rFonts w:hint="eastAsia"/>
        </w:rPr>
        <w:t>查看结果</w:t>
      </w:r>
    </w:p>
    <w:p w14:paraId="64393EFD" w14:textId="0B8F14E5" w:rsidR="00275021" w:rsidRPr="00275021" w:rsidRDefault="00275021" w:rsidP="004D31DA">
      <w:pPr>
        <w:pStyle w:val="2f2"/>
      </w:pPr>
      <w:proofErr w:type="spellStart"/>
      <w:proofErr w:type="gramStart"/>
      <w:r w:rsidRPr="00275021">
        <w:t>h</w:t>
      </w:r>
      <w:r w:rsidRPr="00275021">
        <w:rPr>
          <w:rFonts w:hint="eastAsia"/>
        </w:rPr>
        <w:t>dfs</w:t>
      </w:r>
      <w:proofErr w:type="spellEnd"/>
      <w:proofErr w:type="gramEnd"/>
      <w:r w:rsidRPr="00275021">
        <w:t xml:space="preserve"> </w:t>
      </w:r>
      <w:proofErr w:type="spellStart"/>
      <w:r w:rsidRPr="00275021">
        <w:t>dfs</w:t>
      </w:r>
      <w:proofErr w:type="spellEnd"/>
      <w:r w:rsidRPr="00275021">
        <w:t xml:space="preserve"> –cat /output/part-r-00000</w:t>
      </w:r>
    </w:p>
    <w:p w14:paraId="03324BDA" w14:textId="77777777" w:rsidR="00275021" w:rsidRPr="00275021" w:rsidRDefault="00275021" w:rsidP="00275021">
      <w:pPr>
        <w:pStyle w:val="1e"/>
      </w:pPr>
      <w:r w:rsidRPr="00275021">
        <w:rPr>
          <w:noProof/>
        </w:rPr>
        <w:drawing>
          <wp:inline distT="0" distB="0" distL="0" distR="0" wp14:anchorId="2EFAF5AB" wp14:editId="4C0E8874">
            <wp:extent cx="3434599" cy="166978"/>
            <wp:effectExtent l="19050" t="19050" r="13970" b="2413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5348" cy="1752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9498CD" w14:textId="77777777" w:rsidR="00275021" w:rsidRPr="00275021" w:rsidRDefault="00275021" w:rsidP="00275021">
      <w:pPr>
        <w:pStyle w:val="1e"/>
      </w:pPr>
      <w:r w:rsidRPr="00275021">
        <w:rPr>
          <w:noProof/>
        </w:rPr>
        <w:drawing>
          <wp:inline distT="0" distB="0" distL="0" distR="0" wp14:anchorId="229FC5F5" wp14:editId="0A40687B">
            <wp:extent cx="675353" cy="1531840"/>
            <wp:effectExtent l="19050" t="19050" r="10795" b="1143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784" cy="15985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5F8908" w14:textId="77777777" w:rsidR="00275021" w:rsidRPr="00275021" w:rsidRDefault="00275021" w:rsidP="00275021">
      <w:pPr>
        <w:pStyle w:val="1e"/>
      </w:pPr>
      <w:r w:rsidRPr="00275021">
        <w:t>至此应用</w:t>
      </w:r>
      <w:proofErr w:type="spellStart"/>
      <w:r w:rsidRPr="00275021">
        <w:t>MapReduce</w:t>
      </w:r>
      <w:proofErr w:type="spellEnd"/>
      <w:r w:rsidRPr="00275021">
        <w:t>实现存算分离计算成功</w:t>
      </w:r>
      <w:r w:rsidRPr="00275021">
        <w:rPr>
          <w:rFonts w:hint="eastAsia"/>
        </w:rPr>
        <w:t>!</w:t>
      </w:r>
    </w:p>
    <w:p w14:paraId="3C9A4477" w14:textId="38B9B256" w:rsidR="00366E75" w:rsidRDefault="00366E7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3518E907" w14:textId="5F175F59" w:rsidR="00366E75" w:rsidRDefault="00366E75" w:rsidP="00366E75">
      <w:pPr>
        <w:pStyle w:val="1"/>
      </w:pPr>
      <w:bookmarkStart w:id="52" w:name="_Toc57846533"/>
      <w:r>
        <w:lastRenderedPageBreak/>
        <w:t>释放</w:t>
      </w:r>
      <w:proofErr w:type="gramStart"/>
      <w:r>
        <w:t>云服务</w:t>
      </w:r>
      <w:proofErr w:type="gramEnd"/>
      <w:r>
        <w:t>资源</w:t>
      </w:r>
      <w:bookmarkEnd w:id="52"/>
    </w:p>
    <w:p w14:paraId="3354395F" w14:textId="77777777" w:rsidR="00366E75" w:rsidRPr="00913AAA" w:rsidRDefault="00366E75" w:rsidP="00366E75">
      <w:pPr>
        <w:pStyle w:val="2"/>
        <w:numPr>
          <w:ilvl w:val="1"/>
          <w:numId w:val="7"/>
        </w:numPr>
        <w:rPr>
          <w:lang w:eastAsia="zh-CN"/>
        </w:rPr>
      </w:pPr>
      <w:bookmarkStart w:id="53" w:name="_Toc47703034"/>
      <w:bookmarkStart w:id="54" w:name="_Toc48507024"/>
      <w:bookmarkStart w:id="55" w:name="_Toc49027904"/>
      <w:bookmarkStart w:id="56" w:name="_Toc57677494"/>
      <w:bookmarkStart w:id="57" w:name="_Toc57846534"/>
      <w:r w:rsidRPr="00913AAA">
        <w:rPr>
          <w:rFonts w:hint="eastAsia"/>
          <w:lang w:eastAsia="zh-CN"/>
        </w:rPr>
        <w:t>释放弹性云服务器</w:t>
      </w:r>
      <w:r w:rsidRPr="00913AAA">
        <w:rPr>
          <w:rFonts w:hint="eastAsia"/>
          <w:lang w:eastAsia="zh-CN"/>
        </w:rPr>
        <w:t>ECS</w:t>
      </w:r>
      <w:bookmarkEnd w:id="53"/>
      <w:bookmarkEnd w:id="54"/>
      <w:bookmarkEnd w:id="55"/>
      <w:bookmarkEnd w:id="56"/>
      <w:bookmarkEnd w:id="57"/>
    </w:p>
    <w:p w14:paraId="4129C535" w14:textId="77777777" w:rsidR="00366E75" w:rsidRPr="00913AAA" w:rsidRDefault="00366E75" w:rsidP="00366E75">
      <w:pPr>
        <w:pStyle w:val="1e"/>
        <w:rPr>
          <w:rFonts w:ascii="方正兰亭黑简体"/>
        </w:rPr>
      </w:pPr>
      <w:r w:rsidRPr="00913AAA">
        <w:rPr>
          <w:rFonts w:ascii="方正兰亭黑简体" w:hint="eastAsia"/>
        </w:rPr>
        <w:t>进入弹性</w:t>
      </w:r>
      <w:proofErr w:type="gramStart"/>
      <w:r w:rsidRPr="00913AAA">
        <w:rPr>
          <w:rFonts w:ascii="方正兰亭黑简体" w:hint="eastAsia"/>
        </w:rPr>
        <w:t>云服务</w:t>
      </w:r>
      <w:proofErr w:type="gramEnd"/>
      <w:r w:rsidRPr="00913AAA">
        <w:rPr>
          <w:rFonts w:ascii="方正兰亭黑简体" w:hint="eastAsia"/>
        </w:rPr>
        <w:t>管理页面，删除弹性</w:t>
      </w:r>
      <w:proofErr w:type="gramStart"/>
      <w:r w:rsidRPr="00913AAA">
        <w:rPr>
          <w:rFonts w:ascii="方正兰亭黑简体" w:hint="eastAsia"/>
        </w:rPr>
        <w:t>云服务</w:t>
      </w:r>
      <w:proofErr w:type="gramEnd"/>
      <w:r w:rsidRPr="00913AAA">
        <w:rPr>
          <w:rFonts w:ascii="方正兰亭黑简体" w:hint="eastAsia"/>
        </w:rPr>
        <w:t>服务器ECS和弹性公网IP</w:t>
      </w:r>
    </w:p>
    <w:p w14:paraId="7A7F57F8" w14:textId="77777777" w:rsidR="00366E75" w:rsidRPr="00913AAA" w:rsidRDefault="00366E75" w:rsidP="00366E75">
      <w:pPr>
        <w:pStyle w:val="1e"/>
        <w:rPr>
          <w:rFonts w:ascii="方正兰亭黑简体"/>
          <w:lang w:eastAsia="en-US"/>
        </w:rPr>
      </w:pPr>
      <w:r w:rsidRPr="00913AAA">
        <w:rPr>
          <w:rFonts w:ascii="方正兰亭黑简体" w:hint="eastAsia"/>
          <w:noProof/>
        </w:rPr>
        <w:drawing>
          <wp:inline distT="0" distB="0" distL="0" distR="0" wp14:anchorId="7B20B2FF" wp14:editId="307FE1AA">
            <wp:extent cx="5400000" cy="1793463"/>
            <wp:effectExtent l="19050" t="19050" r="10795" b="165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9346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5EBD82" w14:textId="77777777" w:rsidR="00366E75" w:rsidRPr="00913AAA" w:rsidRDefault="00366E75" w:rsidP="00366E75">
      <w:pPr>
        <w:pStyle w:val="1e"/>
        <w:rPr>
          <w:rFonts w:ascii="方正兰亭黑简体"/>
          <w:lang w:eastAsia="en-US"/>
        </w:rPr>
      </w:pPr>
      <w:r w:rsidRPr="00913AAA">
        <w:rPr>
          <w:rFonts w:ascii="方正兰亭黑简体" w:hint="eastAsia"/>
          <w:noProof/>
        </w:rPr>
        <w:drawing>
          <wp:inline distT="0" distB="0" distL="0" distR="0" wp14:anchorId="35010881" wp14:editId="03B01D3A">
            <wp:extent cx="5400000" cy="3277091"/>
            <wp:effectExtent l="19050" t="19050" r="10795" b="1905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709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98D3CF" w14:textId="77777777" w:rsidR="00366E75" w:rsidRDefault="00366E75" w:rsidP="00366E75">
      <w:pPr>
        <w:topLinePunct w:val="0"/>
        <w:adjustRightInd/>
        <w:snapToGrid/>
        <w:spacing w:before="0" w:after="0" w:line="240" w:lineRule="auto"/>
        <w:ind w:left="0"/>
      </w:pPr>
      <w:r>
        <w:br w:type="page"/>
      </w:r>
    </w:p>
    <w:p w14:paraId="0D026CCB" w14:textId="77777777" w:rsidR="00366E75" w:rsidRDefault="00366E75" w:rsidP="00366E75">
      <w:pPr>
        <w:pStyle w:val="2"/>
        <w:numPr>
          <w:ilvl w:val="1"/>
          <w:numId w:val="7"/>
        </w:numPr>
      </w:pPr>
      <w:bookmarkStart w:id="58" w:name="_Toc57677495"/>
      <w:bookmarkStart w:id="59" w:name="_Toc57846535"/>
      <w:r>
        <w:lastRenderedPageBreak/>
        <w:t>删除</w:t>
      </w:r>
      <w:r>
        <w:t>OBS</w:t>
      </w:r>
      <w:r>
        <w:t>桶</w:t>
      </w:r>
      <w:bookmarkEnd w:id="58"/>
      <w:bookmarkEnd w:id="59"/>
    </w:p>
    <w:p w14:paraId="311461E2" w14:textId="77777777" w:rsidR="00366E75" w:rsidRDefault="00366E75" w:rsidP="00366E75">
      <w:pPr>
        <w:pStyle w:val="1e"/>
        <w:rPr>
          <w:noProof/>
        </w:rPr>
      </w:pPr>
      <w:r>
        <w:rPr>
          <w:noProof/>
        </w:rPr>
        <w:t>进入</w:t>
      </w:r>
      <w:r>
        <w:rPr>
          <w:noProof/>
        </w:rPr>
        <w:t>OBS</w:t>
      </w:r>
      <w:r>
        <w:rPr>
          <w:noProof/>
        </w:rPr>
        <w:t>服务</w:t>
      </w:r>
      <w:r>
        <w:rPr>
          <w:rFonts w:hint="eastAsia"/>
          <w:noProof/>
        </w:rPr>
        <w:t>，</w:t>
      </w:r>
      <w:r>
        <w:rPr>
          <w:noProof/>
        </w:rPr>
        <w:t>点击</w:t>
      </w:r>
      <w:r>
        <w:rPr>
          <w:rFonts w:hint="eastAsia"/>
          <w:noProof/>
        </w:rPr>
        <w:t>“</w:t>
      </w:r>
      <w:r>
        <w:rPr>
          <w:noProof/>
        </w:rPr>
        <w:t>对象存储</w:t>
      </w:r>
      <w:r>
        <w:rPr>
          <w:rFonts w:hint="eastAsia"/>
          <w:noProof/>
        </w:rPr>
        <w:t>”，在右下方点击“删除”，删除桶。</w:t>
      </w:r>
    </w:p>
    <w:p w14:paraId="75FBE3E2" w14:textId="77777777" w:rsidR="00366E75" w:rsidRDefault="00366E75" w:rsidP="00366E75">
      <w:pPr>
        <w:pStyle w:val="1e"/>
        <w:rPr>
          <w:lang w:eastAsia="en-US"/>
        </w:rPr>
      </w:pPr>
      <w:r>
        <w:rPr>
          <w:noProof/>
        </w:rPr>
        <w:drawing>
          <wp:inline distT="0" distB="0" distL="0" distR="0" wp14:anchorId="165DDDD0" wp14:editId="2A1340B1">
            <wp:extent cx="5400000" cy="3141046"/>
            <wp:effectExtent l="19050" t="19050" r="10795" b="21590"/>
            <wp:docPr id="1" name="图片 1" descr="C:\Users\jwx697590\AppData\Roaming\eSpace_Desktop\UserData\jwx697590\imagefiles\originalImgfiles\9660DBA0-5327-4E6C-ABF3-09930A5543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wx697590\AppData\Roaming\eSpace_Desktop\UserData\jwx697590\imagefiles\originalImgfiles\9660DBA0-5327-4E6C-ABF3-09930A55430E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410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6244AB" w14:textId="77777777" w:rsidR="00366E75" w:rsidRPr="008F6331" w:rsidRDefault="00366E75" w:rsidP="00366E75">
      <w:pPr>
        <w:pStyle w:val="1e"/>
        <w:rPr>
          <w:lang w:eastAsia="en-US"/>
        </w:rPr>
      </w:pPr>
      <w:proofErr w:type="spellStart"/>
      <w:r>
        <w:rPr>
          <w:lang w:eastAsia="en-US"/>
        </w:rPr>
        <w:t>选择</w:t>
      </w:r>
      <w:proofErr w:type="spellEnd"/>
      <w:r>
        <w:rPr>
          <w:rFonts w:hint="eastAsia"/>
        </w:rPr>
        <w:t>“是”删除桶</w:t>
      </w:r>
    </w:p>
    <w:p w14:paraId="63F13FCB" w14:textId="77777777" w:rsidR="00366E75" w:rsidRDefault="00366E75" w:rsidP="00366E75">
      <w:pPr>
        <w:pStyle w:val="1e"/>
      </w:pPr>
      <w:r>
        <w:rPr>
          <w:noProof/>
        </w:rPr>
        <w:drawing>
          <wp:inline distT="0" distB="0" distL="0" distR="0" wp14:anchorId="3FA58EC2" wp14:editId="4D6274C1">
            <wp:extent cx="5400000" cy="2509694"/>
            <wp:effectExtent l="19050" t="19050" r="10795" b="24130"/>
            <wp:docPr id="21" name="图片 21" descr="C:\Users\jwx697590\AppData\Roaming\eSpace_Desktop\UserData\jwx697590\imagefiles\295B6DEF-6BBD-4D4B-8929-857FF1BD9C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wx697590\AppData\Roaming\eSpace_Desktop\UserData\jwx697590\imagefiles\295B6DEF-6BBD-4D4B-8929-857FF1BD9C3B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096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292943" w14:textId="77777777" w:rsidR="00366E75" w:rsidRDefault="00366E75" w:rsidP="00366E7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rPr>
          <w:rFonts w:ascii="Huawei Sans" w:eastAsia="方正兰亭黑简体" w:hAnsi="Huawei Sans"/>
          <w:sz w:val="21"/>
        </w:rPr>
        <w:br w:type="page"/>
      </w:r>
    </w:p>
    <w:p w14:paraId="5C8203B1" w14:textId="329CFD01" w:rsidR="00EF1CB2" w:rsidRDefault="004626A4" w:rsidP="00EF1CB2">
      <w:pPr>
        <w:pStyle w:val="1"/>
        <w:wordWrap w:val="0"/>
      </w:pPr>
      <w:bookmarkStart w:id="60" w:name="_Toc57846536"/>
      <w:r>
        <w:lastRenderedPageBreak/>
        <w:t>附录</w:t>
      </w:r>
      <w:r>
        <w:rPr>
          <w:rFonts w:hint="eastAsia"/>
        </w:rPr>
        <w:t xml:space="preserve"> </w:t>
      </w:r>
      <w:r>
        <w:t>Linux</w:t>
      </w:r>
      <w:r w:rsidR="00F72B38">
        <w:t>常用</w:t>
      </w:r>
      <w:r>
        <w:t>命令</w:t>
      </w:r>
      <w:bookmarkEnd w:id="60"/>
    </w:p>
    <w:p w14:paraId="33AC4473" w14:textId="315921C5" w:rsidR="00D4198D" w:rsidRDefault="00D4198D" w:rsidP="00D4198D">
      <w:pPr>
        <w:pStyle w:val="2"/>
      </w:pPr>
      <w:bookmarkStart w:id="61" w:name="_Toc57846537"/>
      <w:bookmarkEnd w:id="11"/>
      <w:r>
        <w:t>ls</w:t>
      </w:r>
      <w:r w:rsidR="0072525F">
        <w:t>命令</w:t>
      </w:r>
      <w:bookmarkEnd w:id="61"/>
    </w:p>
    <w:p w14:paraId="65586A17" w14:textId="77777777" w:rsidR="00D4198D" w:rsidRDefault="00D4198D" w:rsidP="00D4198D">
      <w:pPr>
        <w:pStyle w:val="1e"/>
      </w:pPr>
      <w:proofErr w:type="spellStart"/>
      <w:r>
        <w:t>ls</w:t>
      </w:r>
      <w:proofErr w:type="spellEnd"/>
      <w:r>
        <w:t xml:space="preserve"> </w:t>
      </w:r>
      <w:r>
        <w:t>命令不仅可以查看</w:t>
      </w:r>
      <w:r>
        <w:t xml:space="preserve"> </w:t>
      </w:r>
      <w:proofErr w:type="spellStart"/>
      <w:r>
        <w:t>linux</w:t>
      </w:r>
      <w:proofErr w:type="spellEnd"/>
      <w:r>
        <w:t xml:space="preserve"> </w:t>
      </w:r>
      <w:r>
        <w:t>文件夹包含的文件而且可以查看文件权限</w:t>
      </w:r>
      <w:r>
        <w:t>(</w:t>
      </w:r>
      <w:r>
        <w:t>包括目录、文件夹、文件权限</w:t>
      </w:r>
      <w:r>
        <w:t>)</w:t>
      </w:r>
      <w:r>
        <w:t>查看目录信息等等。</w:t>
      </w:r>
    </w:p>
    <w:p w14:paraId="111BCDCA" w14:textId="758685E9" w:rsidR="00D4198D" w:rsidRDefault="00D4198D" w:rsidP="00D4198D">
      <w:pPr>
        <w:pStyle w:val="1e"/>
      </w:pPr>
      <w:r>
        <w:rPr>
          <w:rFonts w:hint="eastAsia"/>
        </w:rPr>
        <w:t>命令格式</w:t>
      </w:r>
      <w:r w:rsidR="00E91790">
        <w:rPr>
          <w:rFonts w:hint="eastAsia"/>
        </w:rPr>
        <w:t>：</w:t>
      </w:r>
      <w:proofErr w:type="spellStart"/>
      <w:r>
        <w:t>ls</w:t>
      </w:r>
      <w:proofErr w:type="spellEnd"/>
      <w:r>
        <w:t xml:space="preserve"> [</w:t>
      </w:r>
      <w:r>
        <w:t>选项</w:t>
      </w:r>
      <w:r>
        <w:t>][</w:t>
      </w:r>
      <w:r>
        <w:t>目录名</w:t>
      </w:r>
      <w:r>
        <w:t>]</w:t>
      </w:r>
    </w:p>
    <w:p w14:paraId="41C9E1FA" w14:textId="77777777" w:rsidR="00D4198D" w:rsidRDefault="00D4198D" w:rsidP="00D4198D">
      <w:pPr>
        <w:pStyle w:val="1e"/>
      </w:pPr>
      <w:r>
        <w:rPr>
          <w:rFonts w:hint="eastAsia"/>
        </w:rPr>
        <w:t>常用参数</w:t>
      </w:r>
    </w:p>
    <w:p w14:paraId="02BB82CD" w14:textId="77777777" w:rsidR="00D4198D" w:rsidRDefault="00D4198D" w:rsidP="00D4198D">
      <w:pPr>
        <w:pStyle w:val="1e"/>
      </w:pPr>
      <w:r>
        <w:t xml:space="preserve">-l </w:t>
      </w:r>
      <w:r>
        <w:t>：列出长数据串，包含文件的属性与权限数据等</w:t>
      </w:r>
    </w:p>
    <w:p w14:paraId="6E9592C4" w14:textId="77777777" w:rsidR="00D4198D" w:rsidRDefault="00D4198D" w:rsidP="00D4198D">
      <w:pPr>
        <w:pStyle w:val="1e"/>
      </w:pPr>
      <w:r>
        <w:t xml:space="preserve">-a </w:t>
      </w:r>
      <w:r>
        <w:t>：列出全部的文件，连同隐藏文件（开头为</w:t>
      </w:r>
      <w:r>
        <w:t>.</w:t>
      </w:r>
      <w:r>
        <w:t>的文件）一起列出来（常用）</w:t>
      </w:r>
    </w:p>
    <w:p w14:paraId="7B2C4E0E" w14:textId="77777777" w:rsidR="00D4198D" w:rsidRDefault="00D4198D" w:rsidP="00D4198D">
      <w:pPr>
        <w:pStyle w:val="1e"/>
      </w:pPr>
      <w:r>
        <w:t xml:space="preserve">-d </w:t>
      </w:r>
      <w:r>
        <w:t>：仅列出目录本身，而不是列出目录的文件数据</w:t>
      </w:r>
    </w:p>
    <w:p w14:paraId="6DBB72BC" w14:textId="77777777" w:rsidR="00D4198D" w:rsidRDefault="00D4198D" w:rsidP="00D4198D">
      <w:pPr>
        <w:pStyle w:val="1e"/>
      </w:pPr>
      <w:r>
        <w:t xml:space="preserve">-h </w:t>
      </w:r>
      <w:r>
        <w:t>：将文件容量以较易读的方式（</w:t>
      </w:r>
      <w:r>
        <w:t>GB</w:t>
      </w:r>
      <w:r>
        <w:t>，</w:t>
      </w:r>
      <w:r>
        <w:t>kB</w:t>
      </w:r>
      <w:r>
        <w:t>等）列出来</w:t>
      </w:r>
    </w:p>
    <w:p w14:paraId="4B2D75AE" w14:textId="77777777" w:rsidR="00D4198D" w:rsidRDefault="00D4198D" w:rsidP="00D4198D">
      <w:pPr>
        <w:pStyle w:val="1e"/>
      </w:pPr>
      <w:r>
        <w:t xml:space="preserve">-R </w:t>
      </w:r>
      <w:r>
        <w:t>：连同子目录的内容一起列出（递归列出），等于该目录下的所有文件都会显示出来</w:t>
      </w:r>
    </w:p>
    <w:p w14:paraId="6461E9BD" w14:textId="53E25935" w:rsidR="00D4198D" w:rsidRDefault="00D4198D" w:rsidP="00D4198D">
      <w:pPr>
        <w:pStyle w:val="2"/>
      </w:pPr>
      <w:bookmarkStart w:id="62" w:name="_Toc57846538"/>
      <w:r>
        <w:t>cd</w:t>
      </w:r>
      <w:r>
        <w:t>命令</w:t>
      </w:r>
      <w:bookmarkEnd w:id="62"/>
    </w:p>
    <w:p w14:paraId="15C666D9" w14:textId="77777777" w:rsidR="00D4198D" w:rsidRDefault="00D4198D" w:rsidP="00D4198D">
      <w:pPr>
        <w:pStyle w:val="1e"/>
      </w:pPr>
      <w:r>
        <w:rPr>
          <w:rFonts w:hint="eastAsia"/>
        </w:rPr>
        <w:t>最基本的命令语句，其他的命令语句要进行操作，都是建立在使用</w:t>
      </w:r>
      <w:r>
        <w:t xml:space="preserve"> cd </w:t>
      </w:r>
      <w:r>
        <w:t>命令上的。用于切换当前目录至</w:t>
      </w:r>
      <w:proofErr w:type="spellStart"/>
      <w:r>
        <w:t>dirName</w:t>
      </w:r>
      <w:proofErr w:type="spellEnd"/>
      <w:r>
        <w:t>。</w:t>
      </w:r>
    </w:p>
    <w:p w14:paraId="35D5FED3" w14:textId="0554D06F" w:rsidR="00D4198D" w:rsidRDefault="00D4198D" w:rsidP="00D4198D">
      <w:pPr>
        <w:pStyle w:val="1e"/>
      </w:pPr>
      <w:r>
        <w:rPr>
          <w:rFonts w:hint="eastAsia"/>
        </w:rPr>
        <w:t>命令格式</w:t>
      </w:r>
      <w:r w:rsidR="00E91790">
        <w:rPr>
          <w:rFonts w:hint="eastAsia"/>
        </w:rPr>
        <w:t>：</w:t>
      </w:r>
      <w:r>
        <w:t>cd [</w:t>
      </w:r>
      <w:r>
        <w:t>目录名</w:t>
      </w:r>
      <w:r>
        <w:t>]</w:t>
      </w:r>
    </w:p>
    <w:p w14:paraId="2D314720" w14:textId="32A8394E" w:rsidR="00D4198D" w:rsidRDefault="00D4198D" w:rsidP="00D4198D">
      <w:pPr>
        <w:pStyle w:val="2"/>
      </w:pPr>
      <w:bookmarkStart w:id="63" w:name="_Toc57846539"/>
      <w:r>
        <w:t>pwd</w:t>
      </w:r>
      <w:r>
        <w:t>命令</w:t>
      </w:r>
      <w:bookmarkEnd w:id="63"/>
    </w:p>
    <w:p w14:paraId="6269B633" w14:textId="77777777" w:rsidR="00D4198D" w:rsidRDefault="00D4198D" w:rsidP="00D4198D">
      <w:pPr>
        <w:pStyle w:val="1e"/>
      </w:pPr>
      <w:r>
        <w:rPr>
          <w:rFonts w:hint="eastAsia"/>
        </w:rPr>
        <w:t>查看</w:t>
      </w:r>
      <w:r>
        <w:t>"</w:t>
      </w:r>
      <w:r>
        <w:t>当前工作目录</w:t>
      </w:r>
      <w:r>
        <w:t>"</w:t>
      </w:r>
      <w:r>
        <w:t>的完整路径。</w:t>
      </w:r>
    </w:p>
    <w:p w14:paraId="75EC37D0" w14:textId="2390E3CF" w:rsidR="00D4198D" w:rsidRDefault="00D4198D" w:rsidP="00D4198D">
      <w:pPr>
        <w:pStyle w:val="1e"/>
      </w:pPr>
      <w:r>
        <w:rPr>
          <w:rFonts w:hint="eastAsia"/>
        </w:rPr>
        <w:t>命令格式：</w:t>
      </w:r>
      <w:proofErr w:type="spellStart"/>
      <w:r>
        <w:t>pwd</w:t>
      </w:r>
      <w:proofErr w:type="spellEnd"/>
      <w:r>
        <w:t xml:space="preserve"> [</w:t>
      </w:r>
      <w:r>
        <w:t>选项</w:t>
      </w:r>
      <w:r>
        <w:t>]</w:t>
      </w:r>
    </w:p>
    <w:p w14:paraId="0906A8DB" w14:textId="77777777" w:rsidR="00D4198D" w:rsidRDefault="00D4198D" w:rsidP="00D4198D">
      <w:pPr>
        <w:pStyle w:val="1e"/>
      </w:pPr>
      <w:r>
        <w:rPr>
          <w:rFonts w:hint="eastAsia"/>
        </w:rPr>
        <w:t>常用参数：</w:t>
      </w:r>
    </w:p>
    <w:p w14:paraId="14721C9F" w14:textId="77777777" w:rsidR="00D4198D" w:rsidRDefault="00D4198D" w:rsidP="00D4198D">
      <w:pPr>
        <w:pStyle w:val="1e"/>
      </w:pPr>
      <w:r>
        <w:t>-P :</w:t>
      </w:r>
      <w:r>
        <w:t>显示实际物理路径，而非使用连接（</w:t>
      </w:r>
      <w:r>
        <w:t>link</w:t>
      </w:r>
      <w:r>
        <w:t>）路径</w:t>
      </w:r>
    </w:p>
    <w:p w14:paraId="78C0A9A5" w14:textId="77777777" w:rsidR="00D4198D" w:rsidRDefault="00D4198D" w:rsidP="00D4198D">
      <w:pPr>
        <w:pStyle w:val="1e"/>
      </w:pPr>
      <w:r>
        <w:t>-L :</w:t>
      </w:r>
      <w:r>
        <w:t>当目录为连接路径时，显示连接路径</w:t>
      </w:r>
    </w:p>
    <w:p w14:paraId="4F4FDCDC" w14:textId="1B413628" w:rsidR="00D4198D" w:rsidRDefault="00480307" w:rsidP="00480307">
      <w:pPr>
        <w:pStyle w:val="2"/>
      </w:pPr>
      <w:bookmarkStart w:id="64" w:name="_Toc57846540"/>
      <w:r>
        <w:lastRenderedPageBreak/>
        <w:t>mkdir</w:t>
      </w:r>
      <w:r w:rsidR="00D4198D">
        <w:t>命令</w:t>
      </w:r>
      <w:bookmarkEnd w:id="64"/>
    </w:p>
    <w:p w14:paraId="2584C411" w14:textId="77777777" w:rsidR="00D4198D" w:rsidRDefault="00D4198D" w:rsidP="00D4198D">
      <w:pPr>
        <w:pStyle w:val="1e"/>
      </w:pPr>
      <w:r>
        <w:rPr>
          <w:rFonts w:hint="eastAsia"/>
        </w:rPr>
        <w:t>用来创建指定的名称的目录，要求创建目录的用户在当前目录中具有写权限，并且指定的目录名不能是当前目录中已有的目录。</w:t>
      </w:r>
    </w:p>
    <w:p w14:paraId="7CC76294" w14:textId="0A35B76D" w:rsidR="00D4198D" w:rsidRDefault="00D4198D" w:rsidP="00D4198D">
      <w:pPr>
        <w:pStyle w:val="1e"/>
      </w:pPr>
      <w:r>
        <w:rPr>
          <w:rFonts w:hint="eastAsia"/>
        </w:rPr>
        <w:t>命令格式</w:t>
      </w:r>
      <w:r w:rsidR="00480307">
        <w:rPr>
          <w:rFonts w:hint="eastAsia"/>
        </w:rPr>
        <w:t>：</w:t>
      </w:r>
      <w:proofErr w:type="spellStart"/>
      <w:r>
        <w:t>mkdir</w:t>
      </w:r>
      <w:proofErr w:type="spellEnd"/>
      <w:r>
        <w:t xml:space="preserve"> [</w:t>
      </w:r>
      <w:r>
        <w:t>选项</w:t>
      </w:r>
      <w:r>
        <w:t xml:space="preserve">] </w:t>
      </w:r>
      <w:r>
        <w:t>目录</w:t>
      </w:r>
    </w:p>
    <w:p w14:paraId="7A39BF14" w14:textId="77777777" w:rsidR="00D4198D" w:rsidRDefault="00D4198D" w:rsidP="00D4198D">
      <w:pPr>
        <w:pStyle w:val="1e"/>
      </w:pPr>
      <w:r>
        <w:rPr>
          <w:rFonts w:hint="eastAsia"/>
        </w:rPr>
        <w:t>常用参数</w:t>
      </w:r>
    </w:p>
    <w:p w14:paraId="688D19A6" w14:textId="77777777" w:rsidR="00D4198D" w:rsidRDefault="00D4198D" w:rsidP="00D4198D">
      <w:pPr>
        <w:pStyle w:val="1e"/>
      </w:pPr>
      <w:r>
        <w:t>-m, --mode=</w:t>
      </w:r>
      <w:r>
        <w:t>模式，设定权限</w:t>
      </w:r>
      <w:r>
        <w:t>&lt;</w:t>
      </w:r>
      <w:r>
        <w:t>模式</w:t>
      </w:r>
      <w:r>
        <w:t>&gt; (</w:t>
      </w:r>
      <w:r>
        <w:t>类似</w:t>
      </w:r>
      <w:r>
        <w:t xml:space="preserve"> </w:t>
      </w:r>
      <w:proofErr w:type="spellStart"/>
      <w:r>
        <w:t>chmod</w:t>
      </w:r>
      <w:proofErr w:type="spellEnd"/>
      <w:r>
        <w:t>)</w:t>
      </w:r>
      <w:r>
        <w:t>，而不是</w:t>
      </w:r>
      <w:r>
        <w:t xml:space="preserve"> </w:t>
      </w:r>
      <w:proofErr w:type="spellStart"/>
      <w:r>
        <w:t>rwxrwxrwx</w:t>
      </w:r>
      <w:proofErr w:type="spellEnd"/>
      <w:r>
        <w:t xml:space="preserve"> </w:t>
      </w:r>
      <w:r>
        <w:t>减</w:t>
      </w:r>
      <w:r>
        <w:t xml:space="preserve"> </w:t>
      </w:r>
      <w:proofErr w:type="spellStart"/>
      <w:r>
        <w:t>umask</w:t>
      </w:r>
      <w:proofErr w:type="spellEnd"/>
    </w:p>
    <w:p w14:paraId="081DE241" w14:textId="77777777" w:rsidR="00D4198D" w:rsidRDefault="00D4198D" w:rsidP="00D4198D">
      <w:pPr>
        <w:pStyle w:val="1e"/>
      </w:pPr>
      <w:r>
        <w:t xml:space="preserve">-p, --parents </w:t>
      </w:r>
      <w:r>
        <w:t>可以是一个路径名称。此时若路径中的某些目录尚不存在</w:t>
      </w:r>
      <w:r>
        <w:t>,</w:t>
      </w:r>
      <w:r>
        <w:t>加上此选项后</w:t>
      </w:r>
      <w:r>
        <w:t>,</w:t>
      </w:r>
      <w:r>
        <w:t>系统将自动建立好那些尚不存在的目录</w:t>
      </w:r>
      <w:r>
        <w:t>,</w:t>
      </w:r>
      <w:r>
        <w:t>即一次可以建立多个目录</w:t>
      </w:r>
      <w:r>
        <w:t>;</w:t>
      </w:r>
    </w:p>
    <w:p w14:paraId="7D7D8F22" w14:textId="77777777" w:rsidR="00D4198D" w:rsidRDefault="00D4198D" w:rsidP="00D4198D">
      <w:pPr>
        <w:pStyle w:val="1e"/>
      </w:pPr>
      <w:r>
        <w:t xml:space="preserve">-v, --verbose </w:t>
      </w:r>
      <w:r>
        <w:t>每次创建新目录都显示信息</w:t>
      </w:r>
    </w:p>
    <w:p w14:paraId="54E8FC0B" w14:textId="77777777" w:rsidR="00D4198D" w:rsidRDefault="00D4198D" w:rsidP="00D4198D">
      <w:pPr>
        <w:pStyle w:val="1e"/>
      </w:pPr>
      <w:r>
        <w:t xml:space="preserve">--help </w:t>
      </w:r>
      <w:r>
        <w:t>显示</w:t>
      </w:r>
      <w:proofErr w:type="gramStart"/>
      <w:r>
        <w:t>此帮助</w:t>
      </w:r>
      <w:proofErr w:type="gramEnd"/>
      <w:r>
        <w:t>信息并退出</w:t>
      </w:r>
    </w:p>
    <w:p w14:paraId="091A1308" w14:textId="77777777" w:rsidR="00D4198D" w:rsidRDefault="00D4198D" w:rsidP="00D4198D">
      <w:pPr>
        <w:pStyle w:val="1e"/>
      </w:pPr>
      <w:r>
        <w:t xml:space="preserve">--version </w:t>
      </w:r>
      <w:r>
        <w:t>输出版本信息并退出</w:t>
      </w:r>
    </w:p>
    <w:p w14:paraId="643EBAB3" w14:textId="112A2CA3" w:rsidR="00D4198D" w:rsidRDefault="00480307" w:rsidP="00480307">
      <w:pPr>
        <w:pStyle w:val="2"/>
      </w:pPr>
      <w:bookmarkStart w:id="65" w:name="_Toc57846541"/>
      <w:r>
        <w:t>rm</w:t>
      </w:r>
      <w:r w:rsidR="00D4198D">
        <w:t>命令</w:t>
      </w:r>
      <w:bookmarkEnd w:id="65"/>
    </w:p>
    <w:p w14:paraId="29CDD880" w14:textId="77777777" w:rsidR="00D4198D" w:rsidRDefault="00D4198D" w:rsidP="00D4198D">
      <w:pPr>
        <w:pStyle w:val="1e"/>
      </w:pPr>
      <w:r>
        <w:rPr>
          <w:rFonts w:hint="eastAsia"/>
        </w:rPr>
        <w:t>删除一个目录中的一个或多个文件或目录，如果没有使用</w:t>
      </w:r>
      <w:r>
        <w:t>- r</w:t>
      </w:r>
      <w:r>
        <w:t>选项，则</w:t>
      </w:r>
      <w:proofErr w:type="spellStart"/>
      <w:r>
        <w:t>rm</w:t>
      </w:r>
      <w:proofErr w:type="spellEnd"/>
      <w:r>
        <w:t>不会删除目录。如果使用</w:t>
      </w:r>
      <w:r>
        <w:t xml:space="preserve"> </w:t>
      </w:r>
      <w:proofErr w:type="spellStart"/>
      <w:r>
        <w:t>rm</w:t>
      </w:r>
      <w:proofErr w:type="spellEnd"/>
      <w:r>
        <w:t xml:space="preserve"> </w:t>
      </w:r>
      <w:r>
        <w:t>来删除文件，</w:t>
      </w:r>
      <w:proofErr w:type="gramStart"/>
      <w:r>
        <w:t>通常仍</w:t>
      </w:r>
      <w:proofErr w:type="gramEnd"/>
      <w:r>
        <w:t>可以将该文件恢复原状。</w:t>
      </w:r>
    </w:p>
    <w:p w14:paraId="3AD4959D" w14:textId="6CA8AF15" w:rsidR="00D4198D" w:rsidRDefault="00D4198D" w:rsidP="00D4198D">
      <w:pPr>
        <w:pStyle w:val="1e"/>
      </w:pPr>
      <w:r>
        <w:rPr>
          <w:rFonts w:hint="eastAsia"/>
        </w:rPr>
        <w:t>命令格式</w:t>
      </w:r>
      <w:r w:rsidR="007F7C9B">
        <w:rPr>
          <w:rFonts w:hint="eastAsia"/>
        </w:rPr>
        <w:t>：</w:t>
      </w:r>
      <w:proofErr w:type="spellStart"/>
      <w:r>
        <w:t>rm</w:t>
      </w:r>
      <w:proofErr w:type="spellEnd"/>
      <w:r>
        <w:t xml:space="preserve"> [</w:t>
      </w:r>
      <w:r>
        <w:t>选项</w:t>
      </w:r>
      <w:r>
        <w:t xml:space="preserve">] </w:t>
      </w:r>
      <w:r>
        <w:t>文件</w:t>
      </w:r>
    </w:p>
    <w:p w14:paraId="29E2F351" w14:textId="77777777" w:rsidR="00D4198D" w:rsidRDefault="00D4198D" w:rsidP="00D4198D">
      <w:pPr>
        <w:pStyle w:val="1e"/>
      </w:pPr>
      <w:r>
        <w:rPr>
          <w:rFonts w:hint="eastAsia"/>
        </w:rPr>
        <w:t>常用参数</w:t>
      </w:r>
    </w:p>
    <w:p w14:paraId="664816C3" w14:textId="77777777" w:rsidR="00D4198D" w:rsidRDefault="00D4198D" w:rsidP="00D4198D">
      <w:pPr>
        <w:pStyle w:val="1e"/>
      </w:pPr>
      <w:r>
        <w:t xml:space="preserve">-f, --force </w:t>
      </w:r>
      <w:r>
        <w:t>忽略不存在的文件，从不给出提示。</w:t>
      </w:r>
    </w:p>
    <w:p w14:paraId="769E1C98" w14:textId="77777777" w:rsidR="00D4198D" w:rsidRDefault="00D4198D" w:rsidP="00D4198D">
      <w:pPr>
        <w:pStyle w:val="1e"/>
      </w:pPr>
      <w:r>
        <w:t xml:space="preserve">-i, --interactive </w:t>
      </w:r>
      <w:r>
        <w:t>进行交互式删除</w:t>
      </w:r>
    </w:p>
    <w:p w14:paraId="2ABBD753" w14:textId="77777777" w:rsidR="00D4198D" w:rsidRDefault="00D4198D" w:rsidP="00D4198D">
      <w:pPr>
        <w:pStyle w:val="1e"/>
      </w:pPr>
      <w:r>
        <w:t xml:space="preserve">-r, -R, --recursive </w:t>
      </w:r>
      <w:r>
        <w:t>指示</w:t>
      </w:r>
      <w:proofErr w:type="spellStart"/>
      <w:r>
        <w:t>rm</w:t>
      </w:r>
      <w:proofErr w:type="spellEnd"/>
      <w:r>
        <w:t>将参数中列出的全部目录和子目录均递归地删除。</w:t>
      </w:r>
    </w:p>
    <w:p w14:paraId="03405868" w14:textId="77777777" w:rsidR="00D4198D" w:rsidRDefault="00D4198D" w:rsidP="00D4198D">
      <w:pPr>
        <w:pStyle w:val="1e"/>
      </w:pPr>
      <w:r>
        <w:t xml:space="preserve">-v, --verbose </w:t>
      </w:r>
      <w:r>
        <w:t>详细显示进行的步骤</w:t>
      </w:r>
    </w:p>
    <w:p w14:paraId="568C4BAC" w14:textId="77777777" w:rsidR="00D4198D" w:rsidRDefault="00D4198D" w:rsidP="00D4198D">
      <w:pPr>
        <w:pStyle w:val="1e"/>
      </w:pPr>
      <w:r>
        <w:t xml:space="preserve">--help </w:t>
      </w:r>
      <w:r>
        <w:t>显示</w:t>
      </w:r>
      <w:proofErr w:type="gramStart"/>
      <w:r>
        <w:t>此帮助</w:t>
      </w:r>
      <w:proofErr w:type="gramEnd"/>
      <w:r>
        <w:t>信息并退出</w:t>
      </w:r>
    </w:p>
    <w:p w14:paraId="5F3FE0AC" w14:textId="77777777" w:rsidR="00D4198D" w:rsidRDefault="00D4198D" w:rsidP="00D4198D">
      <w:pPr>
        <w:pStyle w:val="1e"/>
      </w:pPr>
      <w:r>
        <w:t xml:space="preserve">--version </w:t>
      </w:r>
      <w:r>
        <w:t>输出版本信息并退出</w:t>
      </w:r>
    </w:p>
    <w:p w14:paraId="6B94B3B2" w14:textId="67725F55" w:rsidR="00D4198D" w:rsidRDefault="007F7C9B" w:rsidP="007F7C9B">
      <w:pPr>
        <w:pStyle w:val="2"/>
      </w:pPr>
      <w:bookmarkStart w:id="66" w:name="_Toc57846542"/>
      <w:r>
        <w:t>rmdir</w:t>
      </w:r>
      <w:r w:rsidR="00D4198D">
        <w:t>命令</w:t>
      </w:r>
      <w:bookmarkEnd w:id="66"/>
    </w:p>
    <w:p w14:paraId="25A30474" w14:textId="77777777" w:rsidR="00D4198D" w:rsidRDefault="00D4198D" w:rsidP="00D4198D">
      <w:pPr>
        <w:pStyle w:val="1e"/>
      </w:pPr>
      <w:r>
        <w:rPr>
          <w:rFonts w:hint="eastAsia"/>
        </w:rPr>
        <w:t>该命令从一个目录中删除一个或多个子目录项，删除某目录时也必须具有对父目录的写权限。</w:t>
      </w:r>
    </w:p>
    <w:p w14:paraId="70E44B05" w14:textId="65D33A71" w:rsidR="00D4198D" w:rsidRDefault="00D4198D" w:rsidP="00D4198D">
      <w:pPr>
        <w:pStyle w:val="1e"/>
      </w:pPr>
      <w:r>
        <w:rPr>
          <w:rFonts w:hint="eastAsia"/>
        </w:rPr>
        <w:t>命令格式</w:t>
      </w:r>
      <w:r w:rsidR="007F7C9B">
        <w:rPr>
          <w:rFonts w:hint="eastAsia"/>
        </w:rPr>
        <w:t>：</w:t>
      </w:r>
      <w:proofErr w:type="spellStart"/>
      <w:r>
        <w:t>rmdir</w:t>
      </w:r>
      <w:proofErr w:type="spellEnd"/>
      <w:r>
        <w:t xml:space="preserve"> [</w:t>
      </w:r>
      <w:r>
        <w:t>选项</w:t>
      </w:r>
      <w:r>
        <w:t xml:space="preserve">] </w:t>
      </w:r>
      <w:r>
        <w:t>目录</w:t>
      </w:r>
    </w:p>
    <w:p w14:paraId="1BF98246" w14:textId="77777777" w:rsidR="00D4198D" w:rsidRDefault="00D4198D" w:rsidP="00D4198D">
      <w:pPr>
        <w:pStyle w:val="1e"/>
      </w:pPr>
      <w:r>
        <w:rPr>
          <w:rFonts w:hint="eastAsia"/>
        </w:rPr>
        <w:t>常用参数</w:t>
      </w:r>
    </w:p>
    <w:p w14:paraId="10D05E9A" w14:textId="3FC15301" w:rsidR="00D4198D" w:rsidRDefault="007F7C9B" w:rsidP="00D4198D">
      <w:pPr>
        <w:pStyle w:val="1e"/>
      </w:pPr>
      <w:r>
        <w:rPr>
          <w:rFonts w:hint="eastAsia"/>
        </w:rPr>
        <w:t>-</w:t>
      </w:r>
      <w:r w:rsidR="00D4198D">
        <w:t xml:space="preserve">p </w:t>
      </w:r>
      <w:r w:rsidR="00D4198D">
        <w:t>递归删除目录</w:t>
      </w:r>
      <w:proofErr w:type="spellStart"/>
      <w:r w:rsidR="00D4198D">
        <w:t>dirname</w:t>
      </w:r>
      <w:proofErr w:type="spellEnd"/>
      <w:r w:rsidR="00D4198D">
        <w:t>，当子目录删除后其父目录为空时，也一同被删除。如果整个路径被删除或者由于某种原因保留部分路径，则系统在标准输出上显示相应的信息。</w:t>
      </w:r>
    </w:p>
    <w:p w14:paraId="703ECA12" w14:textId="77777777" w:rsidR="00D4198D" w:rsidRDefault="00D4198D" w:rsidP="00D4198D">
      <w:pPr>
        <w:pStyle w:val="1e"/>
      </w:pPr>
      <w:r>
        <w:t xml:space="preserve">-v, --verbose </w:t>
      </w:r>
      <w:r>
        <w:t>显示指令执行过程</w:t>
      </w:r>
    </w:p>
    <w:p w14:paraId="3124A106" w14:textId="59323F88" w:rsidR="00D4198D" w:rsidRDefault="00341E0B" w:rsidP="00341E0B">
      <w:pPr>
        <w:pStyle w:val="2"/>
      </w:pPr>
      <w:bookmarkStart w:id="67" w:name="_Toc57846543"/>
      <w:r>
        <w:lastRenderedPageBreak/>
        <w:t>mv</w:t>
      </w:r>
      <w:r w:rsidR="00D4198D">
        <w:t>命令</w:t>
      </w:r>
      <w:bookmarkEnd w:id="67"/>
    </w:p>
    <w:p w14:paraId="38AD402E" w14:textId="77777777" w:rsidR="00D4198D" w:rsidRDefault="00D4198D" w:rsidP="00D4198D">
      <w:pPr>
        <w:pStyle w:val="1e"/>
      </w:pPr>
      <w:r>
        <w:rPr>
          <w:rFonts w:hint="eastAsia"/>
        </w:rPr>
        <w:t>可以用来移动文件或者将文件改名（</w:t>
      </w:r>
      <w:r>
        <w:t>move (rename) files</w:t>
      </w:r>
      <w:r>
        <w:t>）。当第二个参数类型是文件时，</w:t>
      </w:r>
      <w:r>
        <w:t>mv</w:t>
      </w:r>
      <w:r>
        <w:t>命令完成文件重命名。当第二个参数是已存在的目录名称时，源文件或目录参数可以有多个，</w:t>
      </w:r>
      <w:r>
        <w:t>mv</w:t>
      </w:r>
      <w:r>
        <w:t>命令将各参数指定的源文件均移至目标目录中。</w:t>
      </w:r>
    </w:p>
    <w:p w14:paraId="0D509EC1" w14:textId="373D1683" w:rsidR="00D4198D" w:rsidRDefault="00D4198D" w:rsidP="00D4198D">
      <w:pPr>
        <w:pStyle w:val="1e"/>
      </w:pPr>
      <w:r>
        <w:rPr>
          <w:rFonts w:hint="eastAsia"/>
        </w:rPr>
        <w:t>命令格式</w:t>
      </w:r>
      <w:r w:rsidR="00341E0B">
        <w:rPr>
          <w:rFonts w:hint="eastAsia"/>
        </w:rPr>
        <w:t>：</w:t>
      </w:r>
      <w:r>
        <w:t>mv [</w:t>
      </w:r>
      <w:r>
        <w:t>选项</w:t>
      </w:r>
      <w:r>
        <w:t xml:space="preserve">] </w:t>
      </w:r>
      <w:r>
        <w:t>源文件或目录</w:t>
      </w:r>
      <w:r>
        <w:t xml:space="preserve"> </w:t>
      </w:r>
      <w:r>
        <w:t>目标文件或目录</w:t>
      </w:r>
    </w:p>
    <w:p w14:paraId="02020134" w14:textId="77777777" w:rsidR="00D4198D" w:rsidRDefault="00D4198D" w:rsidP="00D4198D">
      <w:pPr>
        <w:pStyle w:val="1e"/>
      </w:pPr>
      <w:r>
        <w:rPr>
          <w:rFonts w:hint="eastAsia"/>
        </w:rPr>
        <w:t>常用参数</w:t>
      </w:r>
    </w:p>
    <w:p w14:paraId="49E0F334" w14:textId="77777777" w:rsidR="00D4198D" w:rsidRDefault="00D4198D" w:rsidP="00D4198D">
      <w:pPr>
        <w:pStyle w:val="1e"/>
      </w:pPr>
      <w:r>
        <w:t xml:space="preserve">-b </w:t>
      </w:r>
      <w:r>
        <w:t>：若需覆盖文件，则覆盖前先行备份</w:t>
      </w:r>
    </w:p>
    <w:p w14:paraId="55DEDB9E" w14:textId="77777777" w:rsidR="00D4198D" w:rsidRDefault="00D4198D" w:rsidP="00D4198D">
      <w:pPr>
        <w:pStyle w:val="1e"/>
      </w:pPr>
      <w:r>
        <w:t xml:space="preserve">-f </w:t>
      </w:r>
      <w:r>
        <w:t>：</w:t>
      </w:r>
      <w:r>
        <w:t xml:space="preserve">force </w:t>
      </w:r>
      <w:r>
        <w:t>强制的意思，如果目标文件已经存在，不会询问而直接覆盖</w:t>
      </w:r>
    </w:p>
    <w:p w14:paraId="619C3269" w14:textId="77777777" w:rsidR="00D4198D" w:rsidRDefault="00D4198D" w:rsidP="00D4198D">
      <w:pPr>
        <w:pStyle w:val="1e"/>
      </w:pPr>
      <w:r>
        <w:t xml:space="preserve">-i </w:t>
      </w:r>
      <w:r>
        <w:t>：若目标文件</w:t>
      </w:r>
      <w:r>
        <w:t xml:space="preserve"> (destination) </w:t>
      </w:r>
      <w:r>
        <w:t>已经存在时，就会询问是否覆盖</w:t>
      </w:r>
    </w:p>
    <w:p w14:paraId="4046C335" w14:textId="77777777" w:rsidR="00D4198D" w:rsidRDefault="00D4198D" w:rsidP="00D4198D">
      <w:pPr>
        <w:pStyle w:val="1e"/>
      </w:pPr>
      <w:r>
        <w:t xml:space="preserve">-u </w:t>
      </w:r>
      <w:r>
        <w:t>：若目标文件已经存在，且</w:t>
      </w:r>
      <w:r>
        <w:t xml:space="preserve"> source </w:t>
      </w:r>
      <w:r>
        <w:t>比较新，才会更新</w:t>
      </w:r>
      <w:r>
        <w:t>(update)</w:t>
      </w:r>
    </w:p>
    <w:p w14:paraId="75BB92A8" w14:textId="77777777" w:rsidR="00D4198D" w:rsidRDefault="00D4198D" w:rsidP="00D4198D">
      <w:pPr>
        <w:pStyle w:val="1e"/>
      </w:pPr>
      <w:r>
        <w:t xml:space="preserve">-t </w:t>
      </w:r>
      <w:r>
        <w:t>：</w:t>
      </w:r>
      <w:r>
        <w:t>--target-directory=DIRECTORY move all SOURCE arguments into DIRECTORY</w:t>
      </w:r>
      <w:r>
        <w:t>，即指定</w:t>
      </w:r>
      <w:r>
        <w:t>mv</w:t>
      </w:r>
      <w:r>
        <w:t>的目标目录，该选项适用于移动多个源文件到一个目录的情况，此时目标目录在前，源文件在后</w:t>
      </w:r>
    </w:p>
    <w:p w14:paraId="308956C1" w14:textId="64CF90C4" w:rsidR="00D4198D" w:rsidRDefault="0048645D" w:rsidP="0048645D">
      <w:pPr>
        <w:pStyle w:val="2"/>
      </w:pPr>
      <w:bookmarkStart w:id="68" w:name="_Toc57846544"/>
      <w:r>
        <w:t>cp</w:t>
      </w:r>
      <w:r w:rsidR="00D4198D">
        <w:t>命令</w:t>
      </w:r>
      <w:bookmarkEnd w:id="68"/>
    </w:p>
    <w:p w14:paraId="5616E303" w14:textId="77777777" w:rsidR="00D4198D" w:rsidRDefault="00D4198D" w:rsidP="00D4198D">
      <w:pPr>
        <w:pStyle w:val="1e"/>
      </w:pPr>
      <w:r>
        <w:rPr>
          <w:rFonts w:hint="eastAsia"/>
        </w:rPr>
        <w:t>将源文件复制至目标文件，或将多个源文件复制至目标目录。</w:t>
      </w:r>
    </w:p>
    <w:p w14:paraId="7B9333E9" w14:textId="002C52A3" w:rsidR="00D4198D" w:rsidRDefault="00D4198D" w:rsidP="00D4198D">
      <w:pPr>
        <w:pStyle w:val="1e"/>
      </w:pPr>
      <w:r>
        <w:rPr>
          <w:rFonts w:hint="eastAsia"/>
        </w:rPr>
        <w:t>命令格式</w:t>
      </w:r>
      <w:r w:rsidR="0048645D">
        <w:rPr>
          <w:rFonts w:hint="eastAsia"/>
        </w:rPr>
        <w:t>：</w:t>
      </w:r>
      <w:proofErr w:type="spellStart"/>
      <w:r>
        <w:t>cp</w:t>
      </w:r>
      <w:proofErr w:type="spellEnd"/>
      <w:r>
        <w:t xml:space="preserve"> [</w:t>
      </w:r>
      <w:r>
        <w:t>选项</w:t>
      </w:r>
      <w:r>
        <w:t xml:space="preserve">] </w:t>
      </w:r>
      <w:r>
        <w:t>源文件</w:t>
      </w:r>
      <w:r>
        <w:t xml:space="preserve"> </w:t>
      </w:r>
      <w:r>
        <w:t>目录</w:t>
      </w:r>
      <w:r>
        <w:t xml:space="preserve"> </w:t>
      </w:r>
      <w:r>
        <w:t>或</w:t>
      </w:r>
      <w:r>
        <w:t xml:space="preserve"> </w:t>
      </w:r>
      <w:proofErr w:type="spellStart"/>
      <w:r>
        <w:t>cp</w:t>
      </w:r>
      <w:proofErr w:type="spellEnd"/>
      <w:r>
        <w:t xml:space="preserve"> [</w:t>
      </w:r>
      <w:r>
        <w:t>选项</w:t>
      </w:r>
      <w:r>
        <w:t xml:space="preserve">] -t </w:t>
      </w:r>
      <w:r>
        <w:t>目录</w:t>
      </w:r>
      <w:r>
        <w:t xml:space="preserve"> </w:t>
      </w:r>
      <w:r>
        <w:t>源文件</w:t>
      </w:r>
    </w:p>
    <w:p w14:paraId="55CB3A44" w14:textId="77777777" w:rsidR="00D4198D" w:rsidRDefault="00D4198D" w:rsidP="00D4198D">
      <w:pPr>
        <w:pStyle w:val="1e"/>
      </w:pPr>
      <w:r>
        <w:rPr>
          <w:rFonts w:hint="eastAsia"/>
        </w:rPr>
        <w:t>常用参数</w:t>
      </w:r>
    </w:p>
    <w:p w14:paraId="0BD1A17D" w14:textId="34618DFF" w:rsidR="00D4198D" w:rsidRDefault="0048645D" w:rsidP="00D4198D">
      <w:pPr>
        <w:pStyle w:val="1e"/>
      </w:pPr>
      <w:r>
        <w:rPr>
          <w:rFonts w:hint="eastAsia"/>
        </w:rPr>
        <w:t>-</w:t>
      </w:r>
      <w:r w:rsidR="00D4198D">
        <w:t xml:space="preserve">t --target-directory </w:t>
      </w:r>
      <w:r w:rsidR="00D4198D">
        <w:t>指定目标目录</w:t>
      </w:r>
    </w:p>
    <w:p w14:paraId="042CF0FC" w14:textId="77777777" w:rsidR="00D4198D" w:rsidRDefault="00D4198D" w:rsidP="00D4198D">
      <w:pPr>
        <w:pStyle w:val="1e"/>
      </w:pPr>
      <w:r>
        <w:t xml:space="preserve">-i --interactive </w:t>
      </w:r>
      <w:r>
        <w:t>覆盖前询问（使前面的</w:t>
      </w:r>
      <w:r>
        <w:t xml:space="preserve"> -n </w:t>
      </w:r>
      <w:r>
        <w:t>选项失效）</w:t>
      </w:r>
    </w:p>
    <w:p w14:paraId="4B25AC58" w14:textId="77777777" w:rsidR="00D4198D" w:rsidRDefault="00D4198D" w:rsidP="00D4198D">
      <w:pPr>
        <w:pStyle w:val="1e"/>
      </w:pPr>
      <w:r>
        <w:t xml:space="preserve">-n --no-clobber </w:t>
      </w:r>
      <w:r>
        <w:t>不要覆盖已存在的文件（使前面的</w:t>
      </w:r>
      <w:r>
        <w:t xml:space="preserve"> -i </w:t>
      </w:r>
      <w:r>
        <w:t>选项失效）</w:t>
      </w:r>
    </w:p>
    <w:p w14:paraId="7F5179AA" w14:textId="77777777" w:rsidR="00D4198D" w:rsidRDefault="00D4198D" w:rsidP="00D4198D">
      <w:pPr>
        <w:pStyle w:val="1e"/>
      </w:pPr>
      <w:r>
        <w:t xml:space="preserve">-f --force </w:t>
      </w:r>
      <w:r>
        <w:t>强行复制文件或目录，不论目的文件或目录是否已经存在</w:t>
      </w:r>
    </w:p>
    <w:p w14:paraId="73B57CD2" w14:textId="77777777" w:rsidR="00D4198D" w:rsidRDefault="00D4198D" w:rsidP="00D4198D">
      <w:pPr>
        <w:pStyle w:val="1e"/>
      </w:pPr>
      <w:r>
        <w:t xml:space="preserve">-u --update </w:t>
      </w:r>
      <w:r>
        <w:t>使用这项参数之后，只会在源文件的修改时间</w:t>
      </w:r>
      <w:proofErr w:type="gramStart"/>
      <w:r>
        <w:t>较目的</w:t>
      </w:r>
      <w:proofErr w:type="gramEnd"/>
      <w:r>
        <w:t>文件更新时，或是对应的目的文件并不存在，才复制文件</w:t>
      </w:r>
    </w:p>
    <w:p w14:paraId="1EE49043" w14:textId="5A9A433F" w:rsidR="00D4198D" w:rsidRDefault="00D4198D" w:rsidP="001178DC">
      <w:pPr>
        <w:pStyle w:val="2"/>
      </w:pPr>
      <w:bookmarkStart w:id="69" w:name="_Toc57846545"/>
      <w:r>
        <w:t xml:space="preserve">cat </w:t>
      </w:r>
      <w:r>
        <w:t>命令</w:t>
      </w:r>
      <w:bookmarkEnd w:id="69"/>
    </w:p>
    <w:p w14:paraId="46BFA8DE" w14:textId="77777777" w:rsidR="00D4198D" w:rsidRDefault="00D4198D" w:rsidP="00D4198D">
      <w:pPr>
        <w:pStyle w:val="1e"/>
      </w:pPr>
      <w:r>
        <w:rPr>
          <w:rFonts w:hint="eastAsia"/>
        </w:rPr>
        <w:t>用来显示文件内容，或者将几个文件连接起来显示，或者从标准输入读取内容并显示，它常与重定向符号配合使用。</w:t>
      </w:r>
    </w:p>
    <w:p w14:paraId="62F7C611" w14:textId="0BAD637D" w:rsidR="00D4198D" w:rsidRDefault="00D4198D" w:rsidP="00D4198D">
      <w:pPr>
        <w:pStyle w:val="1e"/>
      </w:pPr>
      <w:r>
        <w:rPr>
          <w:rFonts w:hint="eastAsia"/>
        </w:rPr>
        <w:t>命令格式</w:t>
      </w:r>
      <w:r w:rsidR="001178DC">
        <w:rPr>
          <w:rFonts w:hint="eastAsia"/>
        </w:rPr>
        <w:t>：</w:t>
      </w:r>
      <w:r>
        <w:t>cat [</w:t>
      </w:r>
      <w:r>
        <w:t>选项</w:t>
      </w:r>
      <w:r>
        <w:t>] [</w:t>
      </w:r>
      <w:r>
        <w:t>文件</w:t>
      </w:r>
      <w:r>
        <w:t>]</w:t>
      </w:r>
    </w:p>
    <w:p w14:paraId="189DFFCB" w14:textId="77777777" w:rsidR="00D4198D" w:rsidRDefault="00D4198D" w:rsidP="00D4198D">
      <w:pPr>
        <w:pStyle w:val="1e"/>
      </w:pPr>
      <w:r>
        <w:rPr>
          <w:rFonts w:hint="eastAsia"/>
        </w:rPr>
        <w:t>常用参数</w:t>
      </w:r>
    </w:p>
    <w:p w14:paraId="1E86A9E5" w14:textId="77777777" w:rsidR="00D4198D" w:rsidRDefault="00D4198D" w:rsidP="00D4198D">
      <w:pPr>
        <w:pStyle w:val="1e"/>
      </w:pPr>
      <w:r>
        <w:t xml:space="preserve">-A, --show-all </w:t>
      </w:r>
      <w:r>
        <w:t>等价于</w:t>
      </w:r>
      <w:r>
        <w:t xml:space="preserve"> -</w:t>
      </w:r>
      <w:proofErr w:type="spellStart"/>
      <w:r>
        <w:t>vET</w:t>
      </w:r>
      <w:proofErr w:type="spellEnd"/>
    </w:p>
    <w:p w14:paraId="2F306B05" w14:textId="77777777" w:rsidR="00D4198D" w:rsidRDefault="00D4198D" w:rsidP="00D4198D">
      <w:pPr>
        <w:pStyle w:val="1e"/>
      </w:pPr>
      <w:r>
        <w:t xml:space="preserve">-b, --number-nonblank </w:t>
      </w:r>
      <w:r>
        <w:t>对非空输出行编号</w:t>
      </w:r>
    </w:p>
    <w:p w14:paraId="6F865FF7" w14:textId="77777777" w:rsidR="00D4198D" w:rsidRDefault="00D4198D" w:rsidP="00D4198D">
      <w:pPr>
        <w:pStyle w:val="1e"/>
      </w:pPr>
      <w:r>
        <w:t xml:space="preserve">-e </w:t>
      </w:r>
      <w:r>
        <w:t>等价于</w:t>
      </w:r>
      <w:r>
        <w:t xml:space="preserve"> -</w:t>
      </w:r>
      <w:proofErr w:type="spellStart"/>
      <w:r>
        <w:t>vE</w:t>
      </w:r>
      <w:proofErr w:type="spellEnd"/>
    </w:p>
    <w:p w14:paraId="111C7152" w14:textId="77777777" w:rsidR="00D4198D" w:rsidRDefault="00D4198D" w:rsidP="00D4198D">
      <w:pPr>
        <w:pStyle w:val="1e"/>
      </w:pPr>
      <w:r>
        <w:lastRenderedPageBreak/>
        <w:t xml:space="preserve">-E, --show-ends </w:t>
      </w:r>
      <w:r>
        <w:t>在每行结束处显示</w:t>
      </w:r>
      <w:r>
        <w:t xml:space="preserve"> $</w:t>
      </w:r>
    </w:p>
    <w:p w14:paraId="0B3405EC" w14:textId="77777777" w:rsidR="00D4198D" w:rsidRDefault="00D4198D" w:rsidP="00D4198D">
      <w:pPr>
        <w:pStyle w:val="1e"/>
      </w:pPr>
      <w:r>
        <w:t xml:space="preserve">-n, --number </w:t>
      </w:r>
      <w:r>
        <w:t>对输出的所有行编号</w:t>
      </w:r>
      <w:r>
        <w:t>,</w:t>
      </w:r>
      <w:r>
        <w:t>由</w:t>
      </w:r>
      <w:r>
        <w:t>1</w:t>
      </w:r>
      <w:r>
        <w:t>开始对所有输出的行数编号</w:t>
      </w:r>
    </w:p>
    <w:p w14:paraId="65D3EBE0" w14:textId="77777777" w:rsidR="00D4198D" w:rsidRDefault="00D4198D" w:rsidP="00D4198D">
      <w:pPr>
        <w:pStyle w:val="1e"/>
      </w:pPr>
      <w:r>
        <w:t xml:space="preserve">-s, --squeeze-blank </w:t>
      </w:r>
      <w:r>
        <w:t>有连续两行以上的空白行，就代换为一行的空白行</w:t>
      </w:r>
    </w:p>
    <w:p w14:paraId="0E0CD29C" w14:textId="77777777" w:rsidR="00D4198D" w:rsidRDefault="00D4198D" w:rsidP="00D4198D">
      <w:pPr>
        <w:pStyle w:val="1e"/>
      </w:pPr>
      <w:r>
        <w:t xml:space="preserve">-t </w:t>
      </w:r>
      <w:r>
        <w:t>与</w:t>
      </w:r>
      <w:r>
        <w:t xml:space="preserve"> -</w:t>
      </w:r>
      <w:proofErr w:type="spellStart"/>
      <w:r>
        <w:t>vT</w:t>
      </w:r>
      <w:proofErr w:type="spellEnd"/>
      <w:r>
        <w:t xml:space="preserve"> </w:t>
      </w:r>
      <w:r>
        <w:t>等价</w:t>
      </w:r>
    </w:p>
    <w:p w14:paraId="1CF8632C" w14:textId="77777777" w:rsidR="00D4198D" w:rsidRDefault="00D4198D" w:rsidP="00D4198D">
      <w:pPr>
        <w:pStyle w:val="1e"/>
      </w:pPr>
      <w:r>
        <w:t xml:space="preserve">-T, --show-tabs </w:t>
      </w:r>
      <w:r>
        <w:t>将跳格字符显示为</w:t>
      </w:r>
      <w:r>
        <w:t xml:space="preserve"> ^I</w:t>
      </w:r>
    </w:p>
    <w:p w14:paraId="4B203D62" w14:textId="77777777" w:rsidR="00D4198D" w:rsidRDefault="00D4198D" w:rsidP="00D4198D">
      <w:pPr>
        <w:pStyle w:val="1e"/>
      </w:pPr>
      <w:r>
        <w:t xml:space="preserve">-v, --show-nonprinting </w:t>
      </w:r>
      <w:r>
        <w:t>使用</w:t>
      </w:r>
      <w:r>
        <w:t xml:space="preserve"> ^ </w:t>
      </w:r>
      <w:r>
        <w:t>和</w:t>
      </w:r>
      <w:r>
        <w:t xml:space="preserve"> M- </w:t>
      </w:r>
      <w:r>
        <w:t>引用，除了</w:t>
      </w:r>
      <w:r>
        <w:t xml:space="preserve"> LFD </w:t>
      </w:r>
      <w:r>
        <w:t>和</w:t>
      </w:r>
      <w:r>
        <w:t xml:space="preserve"> TAB </w:t>
      </w:r>
      <w:r>
        <w:t>之外</w:t>
      </w:r>
    </w:p>
    <w:p w14:paraId="61F555EA" w14:textId="014CAB22" w:rsidR="00D4198D" w:rsidRDefault="00856F03" w:rsidP="00856F03">
      <w:pPr>
        <w:pStyle w:val="2"/>
      </w:pPr>
      <w:bookmarkStart w:id="70" w:name="_Toc57846546"/>
      <w:r>
        <w:t>more</w:t>
      </w:r>
      <w:r w:rsidR="00D4198D">
        <w:t>命令</w:t>
      </w:r>
      <w:bookmarkEnd w:id="70"/>
    </w:p>
    <w:p w14:paraId="1212F78F" w14:textId="77777777" w:rsidR="00D4198D" w:rsidRDefault="00D4198D" w:rsidP="00D4198D">
      <w:pPr>
        <w:pStyle w:val="1e"/>
      </w:pPr>
      <w:r>
        <w:t xml:space="preserve">more </w:t>
      </w:r>
      <w:r>
        <w:t>命令和</w:t>
      </w:r>
      <w:r>
        <w:t xml:space="preserve"> cat </w:t>
      </w:r>
      <w:r>
        <w:t>的功能一样都是查看文件里的内容，但有所不同的是</w:t>
      </w:r>
      <w:r>
        <w:t>more</w:t>
      </w:r>
      <w:r>
        <w:t>可以按页来查看文件的内容，还支持直接跳转行等功能。</w:t>
      </w:r>
    </w:p>
    <w:p w14:paraId="780D18F4" w14:textId="2D033D40" w:rsidR="00D4198D" w:rsidRDefault="00D4198D" w:rsidP="00D4198D">
      <w:pPr>
        <w:pStyle w:val="1e"/>
      </w:pPr>
      <w:r>
        <w:rPr>
          <w:rFonts w:hint="eastAsia"/>
        </w:rPr>
        <w:t>命令格式</w:t>
      </w:r>
      <w:r w:rsidR="00856F03">
        <w:rPr>
          <w:rFonts w:hint="eastAsia"/>
        </w:rPr>
        <w:t>：</w:t>
      </w:r>
      <w:proofErr w:type="gramStart"/>
      <w:r>
        <w:t>more</w:t>
      </w:r>
      <w:proofErr w:type="gramEnd"/>
      <w:r>
        <w:t xml:space="preserve"> [-</w:t>
      </w:r>
      <w:proofErr w:type="spellStart"/>
      <w:r>
        <w:t>dlfpcsu</w:t>
      </w:r>
      <w:proofErr w:type="spellEnd"/>
      <w:r>
        <w:t xml:space="preserve"> ] [-</w:t>
      </w:r>
      <w:proofErr w:type="spellStart"/>
      <w:r>
        <w:t>num</w:t>
      </w:r>
      <w:proofErr w:type="spellEnd"/>
      <w:r>
        <w:t xml:space="preserve"> ] [+/ pattern] [+ </w:t>
      </w:r>
      <w:proofErr w:type="spellStart"/>
      <w:r>
        <w:t>linenum</w:t>
      </w:r>
      <w:proofErr w:type="spellEnd"/>
      <w:r>
        <w:t>] [file ... ]</w:t>
      </w:r>
    </w:p>
    <w:p w14:paraId="297ABBA7" w14:textId="77777777" w:rsidR="00D4198D" w:rsidRDefault="00D4198D" w:rsidP="00D4198D">
      <w:pPr>
        <w:pStyle w:val="1e"/>
      </w:pPr>
      <w:r>
        <w:rPr>
          <w:rFonts w:hint="eastAsia"/>
        </w:rPr>
        <w:t>常用参数</w:t>
      </w:r>
    </w:p>
    <w:p w14:paraId="4746FA27" w14:textId="77777777" w:rsidR="00D4198D" w:rsidRDefault="00D4198D" w:rsidP="00D4198D">
      <w:pPr>
        <w:pStyle w:val="1e"/>
      </w:pPr>
      <w:r>
        <w:t xml:space="preserve">+n </w:t>
      </w:r>
      <w:r>
        <w:t>从</w:t>
      </w:r>
      <w:proofErr w:type="gramStart"/>
      <w:r>
        <w:t>笫</w:t>
      </w:r>
      <w:proofErr w:type="gramEnd"/>
      <w:r>
        <w:t>n</w:t>
      </w:r>
      <w:r>
        <w:t>行开始显示</w:t>
      </w:r>
    </w:p>
    <w:p w14:paraId="08F77C25" w14:textId="77777777" w:rsidR="00D4198D" w:rsidRDefault="00D4198D" w:rsidP="00D4198D">
      <w:pPr>
        <w:pStyle w:val="1e"/>
      </w:pPr>
      <w:r>
        <w:t xml:space="preserve">-n </w:t>
      </w:r>
      <w:r>
        <w:t>定义屏幕大小为</w:t>
      </w:r>
      <w:r>
        <w:t>n</w:t>
      </w:r>
      <w:r>
        <w:t>行</w:t>
      </w:r>
    </w:p>
    <w:p w14:paraId="19623FFB" w14:textId="77777777" w:rsidR="00D4198D" w:rsidRDefault="00D4198D" w:rsidP="00D4198D">
      <w:pPr>
        <w:pStyle w:val="1e"/>
      </w:pPr>
      <w:r>
        <w:t xml:space="preserve">+/pattern </w:t>
      </w:r>
      <w:r>
        <w:t>在每个档案显示前搜寻该字串（</w:t>
      </w:r>
      <w:r>
        <w:t>pattern</w:t>
      </w:r>
      <w:r>
        <w:t>），然后从该字串前两行之后开始显示</w:t>
      </w:r>
    </w:p>
    <w:p w14:paraId="693D3DEC" w14:textId="77777777" w:rsidR="00D4198D" w:rsidRDefault="00D4198D" w:rsidP="00D4198D">
      <w:pPr>
        <w:pStyle w:val="1e"/>
      </w:pPr>
      <w:r>
        <w:t xml:space="preserve">-c </w:t>
      </w:r>
      <w:r>
        <w:t>从</w:t>
      </w:r>
      <w:proofErr w:type="gramStart"/>
      <w:r>
        <w:t>顶部清</w:t>
      </w:r>
      <w:proofErr w:type="gramEnd"/>
      <w:r>
        <w:t>屏，然后显示</w:t>
      </w:r>
    </w:p>
    <w:p w14:paraId="6D7D7A59" w14:textId="77777777" w:rsidR="00D4198D" w:rsidRDefault="00D4198D" w:rsidP="00D4198D">
      <w:pPr>
        <w:pStyle w:val="1e"/>
      </w:pPr>
      <w:r>
        <w:t xml:space="preserve">-d </w:t>
      </w:r>
      <w:r>
        <w:t>提示</w:t>
      </w:r>
      <w:r>
        <w:t>“Press space to continue</w:t>
      </w:r>
      <w:r>
        <w:t>，</w:t>
      </w:r>
      <w:r>
        <w:t>’q’ to quit</w:t>
      </w:r>
      <w:r>
        <w:t>（按空格键继续，按</w:t>
      </w:r>
      <w:r>
        <w:t>q</w:t>
      </w:r>
      <w:r>
        <w:t>键退出）</w:t>
      </w:r>
      <w:r>
        <w:t>”</w:t>
      </w:r>
      <w:r>
        <w:t>，禁用响铃功能</w:t>
      </w:r>
    </w:p>
    <w:p w14:paraId="01CB8C97" w14:textId="77777777" w:rsidR="00D4198D" w:rsidRDefault="00D4198D" w:rsidP="00D4198D">
      <w:pPr>
        <w:pStyle w:val="1e"/>
      </w:pPr>
      <w:r>
        <w:t xml:space="preserve">-l </w:t>
      </w:r>
      <w:r>
        <w:t>忽略</w:t>
      </w:r>
      <w:proofErr w:type="spellStart"/>
      <w:r>
        <w:t>Ctrl+l</w:t>
      </w:r>
      <w:proofErr w:type="spellEnd"/>
      <w:r>
        <w:t>（换页）字符</w:t>
      </w:r>
    </w:p>
    <w:p w14:paraId="78DD31D4" w14:textId="77777777" w:rsidR="00D4198D" w:rsidRDefault="00D4198D" w:rsidP="00D4198D">
      <w:pPr>
        <w:pStyle w:val="1e"/>
      </w:pPr>
      <w:r>
        <w:t xml:space="preserve">-p </w:t>
      </w:r>
      <w:r>
        <w:t>通过清除窗口而不是滚屏来对文件进行换页，与</w:t>
      </w:r>
      <w:r>
        <w:t>-c</w:t>
      </w:r>
      <w:r>
        <w:t>选项相似</w:t>
      </w:r>
    </w:p>
    <w:p w14:paraId="58CD7BF7" w14:textId="77777777" w:rsidR="00D4198D" w:rsidRDefault="00D4198D" w:rsidP="00D4198D">
      <w:pPr>
        <w:pStyle w:val="1e"/>
      </w:pPr>
      <w:r>
        <w:t xml:space="preserve">-s </w:t>
      </w:r>
      <w:r>
        <w:t>把连续的多个空行显示为一行</w:t>
      </w:r>
    </w:p>
    <w:p w14:paraId="5E199D80" w14:textId="77777777" w:rsidR="00D4198D" w:rsidRDefault="00D4198D" w:rsidP="00D4198D">
      <w:pPr>
        <w:pStyle w:val="1e"/>
      </w:pPr>
      <w:r>
        <w:t xml:space="preserve">-u </w:t>
      </w:r>
      <w:r>
        <w:t>把文件内容中的下画线去掉</w:t>
      </w:r>
    </w:p>
    <w:p w14:paraId="17BC317C" w14:textId="77777777" w:rsidR="00D4198D" w:rsidRDefault="00D4198D" w:rsidP="00D4198D">
      <w:pPr>
        <w:pStyle w:val="1e"/>
      </w:pPr>
      <w:r>
        <w:rPr>
          <w:rFonts w:hint="eastAsia"/>
        </w:rPr>
        <w:t>操作指令</w:t>
      </w:r>
    </w:p>
    <w:p w14:paraId="4033D847" w14:textId="77777777" w:rsidR="00D4198D" w:rsidRDefault="00D4198D" w:rsidP="00D4198D">
      <w:pPr>
        <w:pStyle w:val="1e"/>
      </w:pPr>
      <w:r>
        <w:t>Enter</w:t>
      </w:r>
      <w:r>
        <w:t>：向下</w:t>
      </w:r>
      <w:r>
        <w:t>n</w:t>
      </w:r>
      <w:r>
        <w:t>行，需要定义。默认为</w:t>
      </w:r>
      <w:r>
        <w:t>1</w:t>
      </w:r>
      <w:r>
        <w:t>行</w:t>
      </w:r>
    </w:p>
    <w:p w14:paraId="1FFCF14A" w14:textId="77777777" w:rsidR="00D4198D" w:rsidRDefault="00D4198D" w:rsidP="00D4198D">
      <w:pPr>
        <w:pStyle w:val="1e"/>
      </w:pPr>
      <w:proofErr w:type="spellStart"/>
      <w:r>
        <w:t>Ctrl+F</w:t>
      </w:r>
      <w:proofErr w:type="spellEnd"/>
      <w:r>
        <w:t>：向下滚动</w:t>
      </w:r>
      <w:proofErr w:type="gramStart"/>
      <w:r>
        <w:t>一</w:t>
      </w:r>
      <w:proofErr w:type="gramEnd"/>
      <w:r>
        <w:t>屏</w:t>
      </w:r>
    </w:p>
    <w:p w14:paraId="45C16106" w14:textId="77777777" w:rsidR="00D4198D" w:rsidRDefault="00D4198D" w:rsidP="00D4198D">
      <w:pPr>
        <w:pStyle w:val="1e"/>
      </w:pPr>
      <w:r>
        <w:rPr>
          <w:rFonts w:hint="eastAsia"/>
        </w:rPr>
        <w:t>空格键：向下滚动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</w:t>
      </w:r>
    </w:p>
    <w:p w14:paraId="26B4056A" w14:textId="77777777" w:rsidR="00D4198D" w:rsidRDefault="00D4198D" w:rsidP="00D4198D">
      <w:pPr>
        <w:pStyle w:val="1e"/>
      </w:pPr>
      <w:proofErr w:type="spellStart"/>
      <w:r>
        <w:t>Ctrl+B</w:t>
      </w:r>
      <w:proofErr w:type="spellEnd"/>
      <w:r>
        <w:t>：返回上一屏</w:t>
      </w:r>
    </w:p>
    <w:p w14:paraId="63406C00" w14:textId="77777777" w:rsidR="00D4198D" w:rsidRDefault="00D4198D" w:rsidP="00D4198D">
      <w:pPr>
        <w:pStyle w:val="1e"/>
      </w:pPr>
      <w:r>
        <w:t xml:space="preserve">= </w:t>
      </w:r>
      <w:r>
        <w:t>：输出当前行的行号</w:t>
      </w:r>
    </w:p>
    <w:p w14:paraId="397C3A8E" w14:textId="77777777" w:rsidR="00D4198D" w:rsidRDefault="00D4198D" w:rsidP="00D4198D">
      <w:pPr>
        <w:pStyle w:val="1e"/>
      </w:pPr>
      <w:r>
        <w:rPr>
          <w:rFonts w:hint="eastAsia"/>
        </w:rPr>
        <w:t>：</w:t>
      </w:r>
      <w:r>
        <w:t xml:space="preserve">f </w:t>
      </w:r>
      <w:r>
        <w:t>：输出文件名和当前行的行号</w:t>
      </w:r>
    </w:p>
    <w:p w14:paraId="6DDF2B68" w14:textId="77777777" w:rsidR="00D4198D" w:rsidRDefault="00D4198D" w:rsidP="00D4198D">
      <w:pPr>
        <w:pStyle w:val="1e"/>
      </w:pPr>
      <w:r>
        <w:t xml:space="preserve">V </w:t>
      </w:r>
      <w:r>
        <w:t>：调用</w:t>
      </w:r>
      <w:r>
        <w:t>vi</w:t>
      </w:r>
      <w:r>
        <w:t>编辑器</w:t>
      </w:r>
    </w:p>
    <w:p w14:paraId="25911C1C" w14:textId="77777777" w:rsidR="00D4198D" w:rsidRDefault="00D4198D" w:rsidP="00D4198D">
      <w:pPr>
        <w:pStyle w:val="1e"/>
      </w:pPr>
      <w:r>
        <w:t>!</w:t>
      </w:r>
      <w:r>
        <w:t>命令</w:t>
      </w:r>
      <w:r>
        <w:t xml:space="preserve"> </w:t>
      </w:r>
      <w:r>
        <w:t>：调用</w:t>
      </w:r>
      <w:r>
        <w:t>Shell</w:t>
      </w:r>
      <w:r>
        <w:t>，并执行命令</w:t>
      </w:r>
    </w:p>
    <w:p w14:paraId="4AF0243B" w14:textId="77777777" w:rsidR="00D4198D" w:rsidRDefault="00D4198D" w:rsidP="00D4198D">
      <w:pPr>
        <w:pStyle w:val="1e"/>
      </w:pPr>
      <w:r>
        <w:t xml:space="preserve">q </w:t>
      </w:r>
      <w:r>
        <w:t>：退出</w:t>
      </w:r>
      <w:r>
        <w:t>more</w:t>
      </w:r>
    </w:p>
    <w:p w14:paraId="7C7658C9" w14:textId="5C8EC4A5" w:rsidR="00D4198D" w:rsidRDefault="00D4198D" w:rsidP="00856F03">
      <w:pPr>
        <w:pStyle w:val="2"/>
      </w:pPr>
      <w:bookmarkStart w:id="71" w:name="_Toc57846547"/>
      <w:r>
        <w:lastRenderedPageBreak/>
        <w:t>less</w:t>
      </w:r>
      <w:r>
        <w:t>命令</w:t>
      </w:r>
      <w:bookmarkEnd w:id="71"/>
    </w:p>
    <w:p w14:paraId="1CCFFEFA" w14:textId="77777777" w:rsidR="00D4198D" w:rsidRDefault="00D4198D" w:rsidP="00D4198D">
      <w:pPr>
        <w:pStyle w:val="1e"/>
      </w:pPr>
      <w:r>
        <w:t xml:space="preserve">less </w:t>
      </w:r>
      <w:r>
        <w:t>与</w:t>
      </w:r>
      <w:r>
        <w:t xml:space="preserve"> more </w:t>
      </w:r>
      <w:r>
        <w:t>类似，但使用</w:t>
      </w:r>
      <w:r>
        <w:t xml:space="preserve"> less </w:t>
      </w:r>
      <w:r>
        <w:t>可以随意浏览文件，而</w:t>
      </w:r>
      <w:r>
        <w:t xml:space="preserve"> more </w:t>
      </w:r>
      <w:r>
        <w:t>仅能向前移动，却不能向后移动，而且</w:t>
      </w:r>
      <w:r>
        <w:t xml:space="preserve"> less </w:t>
      </w:r>
      <w:r>
        <w:t>在查看之前不会加载整个文件。</w:t>
      </w:r>
    </w:p>
    <w:p w14:paraId="337128EB" w14:textId="2E0F46C5" w:rsidR="00D4198D" w:rsidRDefault="00D4198D" w:rsidP="00D4198D">
      <w:pPr>
        <w:pStyle w:val="1e"/>
      </w:pPr>
      <w:r>
        <w:rPr>
          <w:rFonts w:hint="eastAsia"/>
        </w:rPr>
        <w:t>命令格式</w:t>
      </w:r>
      <w:r w:rsidR="00856F03">
        <w:rPr>
          <w:rFonts w:hint="eastAsia"/>
        </w:rPr>
        <w:t>：</w:t>
      </w:r>
      <w:r>
        <w:t>less [</w:t>
      </w:r>
      <w:r>
        <w:t>参数</w:t>
      </w:r>
      <w:r>
        <w:t xml:space="preserve">] </w:t>
      </w:r>
      <w:r>
        <w:t>文件</w:t>
      </w:r>
    </w:p>
    <w:p w14:paraId="6512770B" w14:textId="77777777" w:rsidR="00D4198D" w:rsidRDefault="00D4198D" w:rsidP="00D4198D">
      <w:pPr>
        <w:pStyle w:val="1e"/>
      </w:pPr>
      <w:r>
        <w:rPr>
          <w:rFonts w:hint="eastAsia"/>
        </w:rPr>
        <w:t>常用参数</w:t>
      </w:r>
    </w:p>
    <w:p w14:paraId="623CF502" w14:textId="77777777" w:rsidR="00D4198D" w:rsidRDefault="00D4198D" w:rsidP="00D4198D">
      <w:pPr>
        <w:pStyle w:val="1e"/>
      </w:pPr>
      <w:r>
        <w:t>-b &lt;</w:t>
      </w:r>
      <w:r>
        <w:t>缓冲区大小</w:t>
      </w:r>
      <w:r>
        <w:t xml:space="preserve">&gt; </w:t>
      </w:r>
      <w:r>
        <w:t>设置缓冲区的大小</w:t>
      </w:r>
    </w:p>
    <w:p w14:paraId="57903A72" w14:textId="77777777" w:rsidR="00D4198D" w:rsidRDefault="00D4198D" w:rsidP="00D4198D">
      <w:pPr>
        <w:pStyle w:val="1e"/>
      </w:pPr>
      <w:r>
        <w:t xml:space="preserve">-e </w:t>
      </w:r>
      <w:r>
        <w:t>当文件显示结束后，自动离开</w:t>
      </w:r>
    </w:p>
    <w:p w14:paraId="531F16C2" w14:textId="77777777" w:rsidR="00D4198D" w:rsidRDefault="00D4198D" w:rsidP="00D4198D">
      <w:pPr>
        <w:pStyle w:val="1e"/>
      </w:pPr>
      <w:r>
        <w:t xml:space="preserve">-f </w:t>
      </w:r>
      <w:r>
        <w:t>强迫打开特殊文件，例如外围设备代号、目录和二进制文件</w:t>
      </w:r>
    </w:p>
    <w:p w14:paraId="6AB8E72B" w14:textId="77777777" w:rsidR="00D4198D" w:rsidRDefault="00D4198D" w:rsidP="00D4198D">
      <w:pPr>
        <w:pStyle w:val="1e"/>
      </w:pPr>
      <w:r>
        <w:t xml:space="preserve">-g </w:t>
      </w:r>
      <w:r>
        <w:t>只标志最后搜索的关键词</w:t>
      </w:r>
    </w:p>
    <w:p w14:paraId="52893C87" w14:textId="77777777" w:rsidR="00D4198D" w:rsidRDefault="00D4198D" w:rsidP="00D4198D">
      <w:pPr>
        <w:pStyle w:val="1e"/>
      </w:pPr>
      <w:r>
        <w:t xml:space="preserve">-i </w:t>
      </w:r>
      <w:r>
        <w:t>忽略搜索时的大小写</w:t>
      </w:r>
    </w:p>
    <w:p w14:paraId="75E3F410" w14:textId="77777777" w:rsidR="00D4198D" w:rsidRDefault="00D4198D" w:rsidP="00D4198D">
      <w:pPr>
        <w:pStyle w:val="1e"/>
      </w:pPr>
      <w:r>
        <w:t xml:space="preserve">-m </w:t>
      </w:r>
      <w:r>
        <w:t>显示类似</w:t>
      </w:r>
      <w:r>
        <w:t>more</w:t>
      </w:r>
      <w:r>
        <w:t>命令的百分比</w:t>
      </w:r>
    </w:p>
    <w:p w14:paraId="4516EEAA" w14:textId="77777777" w:rsidR="00D4198D" w:rsidRDefault="00D4198D" w:rsidP="00D4198D">
      <w:pPr>
        <w:pStyle w:val="1e"/>
      </w:pPr>
      <w:r>
        <w:t xml:space="preserve">-N </w:t>
      </w:r>
      <w:r>
        <w:t>显示每行的行号</w:t>
      </w:r>
    </w:p>
    <w:p w14:paraId="1BCEDC7B" w14:textId="77777777" w:rsidR="00D4198D" w:rsidRDefault="00D4198D" w:rsidP="00D4198D">
      <w:pPr>
        <w:pStyle w:val="1e"/>
      </w:pPr>
      <w:r>
        <w:t>-o &lt;</w:t>
      </w:r>
      <w:r>
        <w:t>文件名</w:t>
      </w:r>
      <w:r>
        <w:t xml:space="preserve">&gt; </w:t>
      </w:r>
      <w:r>
        <w:t>将</w:t>
      </w:r>
      <w:r>
        <w:t xml:space="preserve">less </w:t>
      </w:r>
      <w:r>
        <w:t>输出的内容在指定文件中保存起来</w:t>
      </w:r>
    </w:p>
    <w:p w14:paraId="69ED23A9" w14:textId="77777777" w:rsidR="00D4198D" w:rsidRDefault="00D4198D" w:rsidP="00D4198D">
      <w:pPr>
        <w:pStyle w:val="1e"/>
      </w:pPr>
      <w:r>
        <w:t xml:space="preserve">-Q </w:t>
      </w:r>
      <w:r>
        <w:t>不使用警告音</w:t>
      </w:r>
    </w:p>
    <w:p w14:paraId="497E0773" w14:textId="77777777" w:rsidR="00D4198D" w:rsidRDefault="00D4198D" w:rsidP="00D4198D">
      <w:pPr>
        <w:pStyle w:val="1e"/>
      </w:pPr>
      <w:r>
        <w:t xml:space="preserve">-s </w:t>
      </w:r>
      <w:r>
        <w:t>显示连续空行为一行</w:t>
      </w:r>
    </w:p>
    <w:p w14:paraId="02F0A6B1" w14:textId="77777777" w:rsidR="00D4198D" w:rsidRDefault="00D4198D" w:rsidP="00D4198D">
      <w:pPr>
        <w:pStyle w:val="1e"/>
      </w:pPr>
      <w:r>
        <w:t xml:space="preserve">-S </w:t>
      </w:r>
      <w:r>
        <w:t>行过长时间将超出部分舍弃</w:t>
      </w:r>
    </w:p>
    <w:p w14:paraId="65377498" w14:textId="77777777" w:rsidR="00D4198D" w:rsidRDefault="00D4198D" w:rsidP="00D4198D">
      <w:pPr>
        <w:pStyle w:val="1e"/>
      </w:pPr>
      <w:r>
        <w:t>-x &lt;</w:t>
      </w:r>
      <w:r>
        <w:t>数字</w:t>
      </w:r>
      <w:r>
        <w:t xml:space="preserve">&gt; </w:t>
      </w:r>
      <w:r>
        <w:t>将</w:t>
      </w:r>
      <w:r>
        <w:t>“tab”</w:t>
      </w:r>
      <w:r>
        <w:t>键显示为规定的数字空格</w:t>
      </w:r>
    </w:p>
    <w:p w14:paraId="1B80D014" w14:textId="77777777" w:rsidR="00D4198D" w:rsidRDefault="00D4198D" w:rsidP="00D4198D">
      <w:pPr>
        <w:pStyle w:val="1e"/>
      </w:pPr>
      <w:r>
        <w:rPr>
          <w:rFonts w:hint="eastAsia"/>
        </w:rPr>
        <w:t>操作命令</w:t>
      </w:r>
    </w:p>
    <w:p w14:paraId="267D9EE1" w14:textId="77777777" w:rsidR="00D4198D" w:rsidRDefault="00D4198D" w:rsidP="00D4198D">
      <w:pPr>
        <w:pStyle w:val="1e"/>
      </w:pPr>
      <w:r>
        <w:t>/</w:t>
      </w:r>
      <w:r>
        <w:t>字符串：向下搜索</w:t>
      </w:r>
      <w:r>
        <w:t>“</w:t>
      </w:r>
      <w:r>
        <w:t>字符串</w:t>
      </w:r>
      <w:r>
        <w:t>”</w:t>
      </w:r>
      <w:r>
        <w:t>的功能</w:t>
      </w:r>
    </w:p>
    <w:p w14:paraId="3C44D722" w14:textId="77777777" w:rsidR="00D4198D" w:rsidRDefault="00D4198D" w:rsidP="00D4198D">
      <w:pPr>
        <w:pStyle w:val="1e"/>
      </w:pPr>
      <w:r>
        <w:t>?</w:t>
      </w:r>
      <w:r>
        <w:t>字符串：向上搜索</w:t>
      </w:r>
      <w:r>
        <w:t>“</w:t>
      </w:r>
      <w:r>
        <w:t>字符串</w:t>
      </w:r>
      <w:r>
        <w:t>”</w:t>
      </w:r>
      <w:r>
        <w:t>的功能</w:t>
      </w:r>
    </w:p>
    <w:p w14:paraId="37FE1270" w14:textId="77777777" w:rsidR="00D4198D" w:rsidRDefault="00D4198D" w:rsidP="00D4198D">
      <w:pPr>
        <w:pStyle w:val="1e"/>
      </w:pPr>
      <w:r>
        <w:t>n</w:t>
      </w:r>
      <w:r>
        <w:t>：重复前一个搜索（与</w:t>
      </w:r>
      <w:r>
        <w:t xml:space="preserve"> / </w:t>
      </w:r>
      <w:r>
        <w:t>或</w:t>
      </w:r>
      <w:r>
        <w:t xml:space="preserve"> ? </w:t>
      </w:r>
      <w:r>
        <w:t>有关）</w:t>
      </w:r>
    </w:p>
    <w:p w14:paraId="2916196C" w14:textId="77777777" w:rsidR="00D4198D" w:rsidRDefault="00D4198D" w:rsidP="00D4198D">
      <w:pPr>
        <w:pStyle w:val="1e"/>
      </w:pPr>
      <w:r>
        <w:t>N</w:t>
      </w:r>
      <w:r>
        <w:t>：反向重复前一个搜索（与</w:t>
      </w:r>
      <w:r>
        <w:t xml:space="preserve"> / </w:t>
      </w:r>
      <w:r>
        <w:t>或</w:t>
      </w:r>
      <w:r>
        <w:t xml:space="preserve"> ? </w:t>
      </w:r>
      <w:r>
        <w:t>有关）</w:t>
      </w:r>
    </w:p>
    <w:p w14:paraId="4FDA09B1" w14:textId="77777777" w:rsidR="00D4198D" w:rsidRDefault="00D4198D" w:rsidP="00D4198D">
      <w:pPr>
        <w:pStyle w:val="1e"/>
      </w:pPr>
      <w:r>
        <w:t xml:space="preserve">b </w:t>
      </w:r>
      <w:r>
        <w:t>向后翻一页</w:t>
      </w:r>
    </w:p>
    <w:p w14:paraId="7AB2B3BF" w14:textId="77777777" w:rsidR="00D4198D" w:rsidRDefault="00D4198D" w:rsidP="00D4198D">
      <w:pPr>
        <w:pStyle w:val="1e"/>
      </w:pPr>
      <w:r>
        <w:t xml:space="preserve">d </w:t>
      </w:r>
      <w:r>
        <w:t>向后翻半页</w:t>
      </w:r>
    </w:p>
    <w:p w14:paraId="34A6AE88" w14:textId="77777777" w:rsidR="00D4198D" w:rsidRDefault="00D4198D" w:rsidP="00D4198D">
      <w:pPr>
        <w:pStyle w:val="1e"/>
      </w:pPr>
      <w:r>
        <w:t xml:space="preserve">h </w:t>
      </w:r>
      <w:r>
        <w:t>显示帮助界面</w:t>
      </w:r>
    </w:p>
    <w:p w14:paraId="798272E4" w14:textId="77777777" w:rsidR="00D4198D" w:rsidRDefault="00D4198D" w:rsidP="00D4198D">
      <w:pPr>
        <w:pStyle w:val="1e"/>
      </w:pPr>
      <w:r>
        <w:t xml:space="preserve">Q </w:t>
      </w:r>
      <w:r>
        <w:t>退出</w:t>
      </w:r>
      <w:r>
        <w:t xml:space="preserve">less </w:t>
      </w:r>
      <w:r>
        <w:t>命令</w:t>
      </w:r>
    </w:p>
    <w:p w14:paraId="1C7E8CB7" w14:textId="77777777" w:rsidR="00D4198D" w:rsidRDefault="00D4198D" w:rsidP="00D4198D">
      <w:pPr>
        <w:pStyle w:val="1e"/>
      </w:pPr>
      <w:r>
        <w:t xml:space="preserve">u </w:t>
      </w:r>
      <w:r>
        <w:t>向前滚动半页</w:t>
      </w:r>
    </w:p>
    <w:p w14:paraId="3DE913EF" w14:textId="77777777" w:rsidR="00D4198D" w:rsidRDefault="00D4198D" w:rsidP="00D4198D">
      <w:pPr>
        <w:pStyle w:val="1e"/>
      </w:pPr>
      <w:r>
        <w:t xml:space="preserve">y </w:t>
      </w:r>
      <w:r>
        <w:t>向前滚动一行</w:t>
      </w:r>
    </w:p>
    <w:p w14:paraId="31AE8E4B" w14:textId="77777777" w:rsidR="00D4198D" w:rsidRDefault="00D4198D" w:rsidP="00D4198D">
      <w:pPr>
        <w:pStyle w:val="1e"/>
      </w:pPr>
      <w:r>
        <w:rPr>
          <w:rFonts w:hint="eastAsia"/>
        </w:rPr>
        <w:t>空格键</w:t>
      </w:r>
      <w:r>
        <w:t xml:space="preserve"> </w:t>
      </w:r>
      <w:r>
        <w:t>滚动一行</w:t>
      </w:r>
    </w:p>
    <w:p w14:paraId="10959E41" w14:textId="77777777" w:rsidR="00D4198D" w:rsidRDefault="00D4198D" w:rsidP="00D4198D">
      <w:pPr>
        <w:pStyle w:val="1e"/>
      </w:pPr>
      <w:r>
        <w:rPr>
          <w:rFonts w:hint="eastAsia"/>
        </w:rPr>
        <w:t>回车键</w:t>
      </w:r>
      <w:r>
        <w:t xml:space="preserve"> </w:t>
      </w:r>
      <w:r>
        <w:t>滚动一页</w:t>
      </w:r>
    </w:p>
    <w:p w14:paraId="56E4D045" w14:textId="77777777" w:rsidR="00D4198D" w:rsidRDefault="00D4198D" w:rsidP="00D4198D">
      <w:pPr>
        <w:pStyle w:val="1e"/>
      </w:pPr>
      <w:r>
        <w:t>[</w:t>
      </w:r>
      <w:proofErr w:type="spellStart"/>
      <w:r>
        <w:t>pagedown</w:t>
      </w:r>
      <w:proofErr w:type="spellEnd"/>
      <w:r>
        <w:t>]</w:t>
      </w:r>
      <w:r>
        <w:t>：向下翻动一页</w:t>
      </w:r>
    </w:p>
    <w:p w14:paraId="2316CACC" w14:textId="77777777" w:rsidR="00D4198D" w:rsidRDefault="00D4198D" w:rsidP="00D4198D">
      <w:pPr>
        <w:pStyle w:val="1e"/>
      </w:pPr>
      <w:r>
        <w:t>[</w:t>
      </w:r>
      <w:proofErr w:type="spellStart"/>
      <w:r>
        <w:t>pageup</w:t>
      </w:r>
      <w:proofErr w:type="spellEnd"/>
      <w:r>
        <w:t>]</w:t>
      </w:r>
      <w:r>
        <w:t>：向上翻动一页</w:t>
      </w:r>
    </w:p>
    <w:p w14:paraId="698176E6" w14:textId="41115FD1" w:rsidR="00D4198D" w:rsidRDefault="00856F03" w:rsidP="00856F03">
      <w:pPr>
        <w:pStyle w:val="2"/>
      </w:pPr>
      <w:bookmarkStart w:id="72" w:name="_Toc57846548"/>
      <w:r>
        <w:lastRenderedPageBreak/>
        <w:t>head</w:t>
      </w:r>
      <w:r w:rsidR="00D4198D">
        <w:t>命令</w:t>
      </w:r>
      <w:bookmarkEnd w:id="72"/>
    </w:p>
    <w:p w14:paraId="78800B8E" w14:textId="77777777" w:rsidR="00D4198D" w:rsidRDefault="00D4198D" w:rsidP="00D4198D">
      <w:pPr>
        <w:pStyle w:val="1e"/>
      </w:pPr>
      <w:r>
        <w:t xml:space="preserve">head </w:t>
      </w:r>
      <w:r>
        <w:t>用来显示档案的开头至标准输出中，默认</w:t>
      </w:r>
      <w:r>
        <w:t xml:space="preserve"> head </w:t>
      </w:r>
      <w:r>
        <w:t>命令打印其相应文件的开头</w:t>
      </w:r>
      <w:r>
        <w:t xml:space="preserve"> 10 </w:t>
      </w:r>
      <w:r>
        <w:t>行。</w:t>
      </w:r>
    </w:p>
    <w:p w14:paraId="58FD3264" w14:textId="327512FA" w:rsidR="00D4198D" w:rsidRDefault="00D4198D" w:rsidP="00D4198D">
      <w:pPr>
        <w:pStyle w:val="1e"/>
      </w:pPr>
      <w:r>
        <w:rPr>
          <w:rFonts w:hint="eastAsia"/>
        </w:rPr>
        <w:t>命令格式</w:t>
      </w:r>
      <w:r w:rsidR="00856F03">
        <w:rPr>
          <w:rFonts w:hint="eastAsia"/>
        </w:rPr>
        <w:t>：</w:t>
      </w:r>
      <w:r>
        <w:t>head [</w:t>
      </w:r>
      <w:r>
        <w:t>参数</w:t>
      </w:r>
      <w:r>
        <w:t>] [</w:t>
      </w:r>
      <w:r>
        <w:t>文件</w:t>
      </w:r>
      <w:r>
        <w:t>]</w:t>
      </w:r>
    </w:p>
    <w:p w14:paraId="34957629" w14:textId="77777777" w:rsidR="00D4198D" w:rsidRDefault="00D4198D" w:rsidP="00D4198D">
      <w:pPr>
        <w:pStyle w:val="1e"/>
      </w:pPr>
      <w:r>
        <w:rPr>
          <w:rFonts w:hint="eastAsia"/>
        </w:rPr>
        <w:t>常用参数</w:t>
      </w:r>
    </w:p>
    <w:p w14:paraId="6B582B34" w14:textId="77777777" w:rsidR="00D4198D" w:rsidRDefault="00D4198D" w:rsidP="00D4198D">
      <w:pPr>
        <w:pStyle w:val="1e"/>
      </w:pPr>
      <w:r>
        <w:t xml:space="preserve">-q </w:t>
      </w:r>
      <w:r>
        <w:t>隐藏文件名</w:t>
      </w:r>
    </w:p>
    <w:p w14:paraId="307E5A96" w14:textId="77777777" w:rsidR="00D4198D" w:rsidRDefault="00D4198D" w:rsidP="00D4198D">
      <w:pPr>
        <w:pStyle w:val="1e"/>
      </w:pPr>
      <w:r>
        <w:t xml:space="preserve">-v </w:t>
      </w:r>
      <w:r>
        <w:t>显示文件名</w:t>
      </w:r>
    </w:p>
    <w:p w14:paraId="7A65E728" w14:textId="77777777" w:rsidR="00D4198D" w:rsidRDefault="00D4198D" w:rsidP="00D4198D">
      <w:pPr>
        <w:pStyle w:val="1e"/>
      </w:pPr>
      <w:r>
        <w:t>-c&lt;</w:t>
      </w:r>
      <w:r>
        <w:t>字节</w:t>
      </w:r>
      <w:r>
        <w:t xml:space="preserve">&gt; </w:t>
      </w:r>
      <w:r>
        <w:t>显示字节数</w:t>
      </w:r>
    </w:p>
    <w:p w14:paraId="3261F25A" w14:textId="77777777" w:rsidR="00D4198D" w:rsidRDefault="00D4198D" w:rsidP="00D4198D">
      <w:pPr>
        <w:pStyle w:val="1e"/>
      </w:pPr>
      <w:r>
        <w:t>-n&lt;</w:t>
      </w:r>
      <w:r>
        <w:t>行数</w:t>
      </w:r>
      <w:r>
        <w:t xml:space="preserve">&gt; </w:t>
      </w:r>
      <w:r>
        <w:t>显示的行数</w:t>
      </w:r>
    </w:p>
    <w:p w14:paraId="688F3B08" w14:textId="73D9B38B" w:rsidR="00D4198D" w:rsidRDefault="00D4198D" w:rsidP="00856F03">
      <w:pPr>
        <w:pStyle w:val="2"/>
      </w:pPr>
      <w:bookmarkStart w:id="73" w:name="_Toc57846549"/>
      <w:r>
        <w:t>tail</w:t>
      </w:r>
      <w:r>
        <w:t>命令</w:t>
      </w:r>
      <w:bookmarkEnd w:id="73"/>
    </w:p>
    <w:p w14:paraId="61693C0C" w14:textId="77777777" w:rsidR="00D4198D" w:rsidRDefault="00D4198D" w:rsidP="00D4198D">
      <w:pPr>
        <w:pStyle w:val="1e"/>
      </w:pPr>
      <w:r>
        <w:rPr>
          <w:rFonts w:hint="eastAsia"/>
        </w:rPr>
        <w:t>显示指定文件末尾内容，不指定文件时，作为输入信息进行处理。常用查看日志文件。</w:t>
      </w:r>
    </w:p>
    <w:p w14:paraId="64DAE2ED" w14:textId="0EDC40C0" w:rsidR="00D4198D" w:rsidRDefault="00D4198D" w:rsidP="00D4198D">
      <w:pPr>
        <w:pStyle w:val="1e"/>
      </w:pPr>
      <w:r>
        <w:rPr>
          <w:rFonts w:hint="eastAsia"/>
        </w:rPr>
        <w:t>命令格式</w:t>
      </w:r>
      <w:r w:rsidR="00F23168">
        <w:rPr>
          <w:rFonts w:hint="eastAsia"/>
        </w:rPr>
        <w:t>：</w:t>
      </w:r>
      <w:r>
        <w:t>tail [</w:t>
      </w:r>
      <w:r>
        <w:t>必要参数</w:t>
      </w:r>
      <w:r>
        <w:t>] [</w:t>
      </w:r>
      <w:r>
        <w:t>选择参数</w:t>
      </w:r>
      <w:r>
        <w:t>] [</w:t>
      </w:r>
      <w:r>
        <w:t>文件</w:t>
      </w:r>
      <w:r>
        <w:t>]</w:t>
      </w:r>
    </w:p>
    <w:p w14:paraId="144835B1" w14:textId="77777777" w:rsidR="00D4198D" w:rsidRDefault="00D4198D" w:rsidP="00D4198D">
      <w:pPr>
        <w:pStyle w:val="1e"/>
      </w:pPr>
      <w:r>
        <w:rPr>
          <w:rFonts w:hint="eastAsia"/>
        </w:rPr>
        <w:t>常用参数</w:t>
      </w:r>
    </w:p>
    <w:p w14:paraId="155EEBAE" w14:textId="77777777" w:rsidR="00D4198D" w:rsidRDefault="00D4198D" w:rsidP="00D4198D">
      <w:pPr>
        <w:pStyle w:val="1e"/>
      </w:pPr>
      <w:r>
        <w:t xml:space="preserve">-f </w:t>
      </w:r>
      <w:r>
        <w:t>循环读取</w:t>
      </w:r>
    </w:p>
    <w:p w14:paraId="7584205D" w14:textId="77777777" w:rsidR="00D4198D" w:rsidRDefault="00D4198D" w:rsidP="00D4198D">
      <w:pPr>
        <w:pStyle w:val="1e"/>
      </w:pPr>
      <w:r>
        <w:t xml:space="preserve">-q </w:t>
      </w:r>
      <w:r>
        <w:t>不显示处理信息</w:t>
      </w:r>
    </w:p>
    <w:p w14:paraId="68DA8BCA" w14:textId="77777777" w:rsidR="00D4198D" w:rsidRDefault="00D4198D" w:rsidP="00D4198D">
      <w:pPr>
        <w:pStyle w:val="1e"/>
      </w:pPr>
      <w:r>
        <w:t xml:space="preserve">-v </w:t>
      </w:r>
      <w:r>
        <w:t>显示详细的处理信息</w:t>
      </w:r>
    </w:p>
    <w:p w14:paraId="2331B5E7" w14:textId="77777777" w:rsidR="00D4198D" w:rsidRDefault="00D4198D" w:rsidP="00D4198D">
      <w:pPr>
        <w:pStyle w:val="1e"/>
      </w:pPr>
      <w:r>
        <w:t>-c&lt;</w:t>
      </w:r>
      <w:r>
        <w:t>数目</w:t>
      </w:r>
      <w:r>
        <w:t xml:space="preserve">&gt; </w:t>
      </w:r>
      <w:r>
        <w:t>显示的字节数</w:t>
      </w:r>
    </w:p>
    <w:p w14:paraId="451C1983" w14:textId="77777777" w:rsidR="00D4198D" w:rsidRDefault="00D4198D" w:rsidP="00D4198D">
      <w:pPr>
        <w:pStyle w:val="1e"/>
      </w:pPr>
      <w:r>
        <w:t>-n&lt;</w:t>
      </w:r>
      <w:r>
        <w:t>行数</w:t>
      </w:r>
      <w:r>
        <w:t xml:space="preserve">&gt; </w:t>
      </w:r>
      <w:r>
        <w:t>显示行数</w:t>
      </w:r>
    </w:p>
    <w:p w14:paraId="620B9213" w14:textId="77777777" w:rsidR="00D4198D" w:rsidRDefault="00D4198D" w:rsidP="00D4198D">
      <w:pPr>
        <w:pStyle w:val="1e"/>
      </w:pPr>
      <w:r>
        <w:t>--</w:t>
      </w:r>
      <w:proofErr w:type="spellStart"/>
      <w:r>
        <w:t>pid</w:t>
      </w:r>
      <w:proofErr w:type="spellEnd"/>
      <w:r>
        <w:t xml:space="preserve">=PID </w:t>
      </w:r>
      <w:r>
        <w:t>与</w:t>
      </w:r>
      <w:r>
        <w:t>-f</w:t>
      </w:r>
      <w:r>
        <w:t>合用</w:t>
      </w:r>
      <w:r>
        <w:t>,</w:t>
      </w:r>
      <w:r>
        <w:t>表示在进程</w:t>
      </w:r>
      <w:r>
        <w:t>ID,PID</w:t>
      </w:r>
      <w:r>
        <w:t>死掉之后结束</w:t>
      </w:r>
      <w:r>
        <w:t>.</w:t>
      </w:r>
    </w:p>
    <w:p w14:paraId="70EFDAC9" w14:textId="77777777" w:rsidR="00D4198D" w:rsidRDefault="00D4198D" w:rsidP="00D4198D">
      <w:pPr>
        <w:pStyle w:val="1e"/>
      </w:pPr>
      <w:r>
        <w:t xml:space="preserve">-q, --quiet, --silent </w:t>
      </w:r>
      <w:r>
        <w:t>从不输出给出文件名的首部</w:t>
      </w:r>
    </w:p>
    <w:p w14:paraId="3CA942D6" w14:textId="77777777" w:rsidR="00D4198D" w:rsidRDefault="00D4198D" w:rsidP="00D4198D">
      <w:pPr>
        <w:pStyle w:val="1e"/>
      </w:pPr>
      <w:r>
        <w:t xml:space="preserve">-s, --sleep-interval=S </w:t>
      </w:r>
      <w:r>
        <w:t>与</w:t>
      </w:r>
      <w:r>
        <w:t>-f</w:t>
      </w:r>
      <w:r>
        <w:t>合用</w:t>
      </w:r>
      <w:r>
        <w:t>,</w:t>
      </w:r>
      <w:r>
        <w:t>表示在每次反复的间隔休眠</w:t>
      </w:r>
      <w:r>
        <w:t>S</w:t>
      </w:r>
      <w:r>
        <w:t>秒</w:t>
      </w:r>
    </w:p>
    <w:p w14:paraId="1C655230" w14:textId="6AF4F5B3" w:rsidR="00BA3B82" w:rsidRDefault="00BA3B82" w:rsidP="00BA3B82">
      <w:pPr>
        <w:pStyle w:val="2"/>
      </w:pPr>
      <w:bookmarkStart w:id="74" w:name="_Toc57846550"/>
      <w:r>
        <w:t>vim</w:t>
      </w:r>
      <w:r>
        <w:t>命令</w:t>
      </w:r>
      <w:bookmarkEnd w:id="74"/>
    </w:p>
    <w:p w14:paraId="02EC7D1A" w14:textId="19133431" w:rsidR="00BA3B82" w:rsidRDefault="00BA3B82" w:rsidP="00BA3B82">
      <w:pPr>
        <w:pStyle w:val="1e"/>
      </w:pPr>
      <w:r w:rsidRPr="00BA3B82">
        <w:t>vim</w:t>
      </w:r>
      <w:r w:rsidRPr="00BA3B82">
        <w:t>编辑器是所有</w:t>
      </w:r>
      <w:r w:rsidRPr="00BA3B82">
        <w:t>Unix</w:t>
      </w:r>
      <w:r w:rsidRPr="00BA3B82">
        <w:t>及</w:t>
      </w:r>
      <w:r w:rsidRPr="00BA3B82">
        <w:t>Linux</w:t>
      </w:r>
      <w:r w:rsidRPr="00BA3B82">
        <w:t>系统下标准的编辑器，它的强大不逊色于任何最新的文本编辑器</w:t>
      </w:r>
      <w:r w:rsidRPr="00BA3B82">
        <w:t>;vi</w:t>
      </w:r>
      <w:r w:rsidRPr="00BA3B82">
        <w:t>也是</w:t>
      </w:r>
      <w:r w:rsidRPr="00BA3B82">
        <w:t>Linux</w:t>
      </w:r>
      <w:r w:rsidRPr="00BA3B82">
        <w:t>中最基本的文本编辑器</w:t>
      </w:r>
      <w:r w:rsidRPr="00BA3B82">
        <w:t>,vim</w:t>
      </w:r>
      <w:r w:rsidRPr="00BA3B82">
        <w:t>就是</w:t>
      </w:r>
      <w:r w:rsidRPr="00BA3B82">
        <w:t>vi</w:t>
      </w:r>
      <w:r w:rsidRPr="00BA3B82">
        <w:t>的升级版。</w:t>
      </w:r>
    </w:p>
    <w:p w14:paraId="424B3FA6" w14:textId="01E487F5" w:rsidR="00BA3B82" w:rsidRDefault="00BA3B82" w:rsidP="00BA3B82">
      <w:pPr>
        <w:pStyle w:val="3"/>
      </w:pPr>
      <w:bookmarkStart w:id="75" w:name="_Toc57846551"/>
      <w:r>
        <w:rPr>
          <w:rFonts w:hint="eastAsia"/>
        </w:rPr>
        <w:t>启动</w:t>
      </w:r>
      <w:r>
        <w:t>vim</w:t>
      </w:r>
      <w:bookmarkEnd w:id="75"/>
    </w:p>
    <w:p w14:paraId="5BD591E7" w14:textId="77777777" w:rsidR="00BA3B82" w:rsidRDefault="00BA3B82" w:rsidP="00BA3B82">
      <w:pPr>
        <w:pStyle w:val="1e"/>
      </w:pPr>
      <w:r>
        <w:rPr>
          <w:rFonts w:hint="eastAsia"/>
        </w:rPr>
        <w:t>在命令行窗口中输入以下命令即可</w:t>
      </w:r>
    </w:p>
    <w:p w14:paraId="4B8C612D" w14:textId="77777777" w:rsidR="00BA3B82" w:rsidRDefault="00BA3B82" w:rsidP="00BA3B82">
      <w:pPr>
        <w:pStyle w:val="2f2"/>
      </w:pPr>
      <w:proofErr w:type="gramStart"/>
      <w:r>
        <w:t>vim</w:t>
      </w:r>
      <w:proofErr w:type="gramEnd"/>
      <w:r>
        <w:t xml:space="preserve"> </w:t>
      </w:r>
    </w:p>
    <w:p w14:paraId="7FEA3452" w14:textId="6378D45C" w:rsidR="00BA3B82" w:rsidRDefault="00BA3B82" w:rsidP="00BA3B82">
      <w:pPr>
        <w:pStyle w:val="1e"/>
      </w:pPr>
      <w:r>
        <w:t>直接启动</w:t>
      </w:r>
      <w:r>
        <w:t>vim</w:t>
      </w:r>
    </w:p>
    <w:p w14:paraId="58D54BB4" w14:textId="77777777" w:rsidR="00BA3B82" w:rsidRDefault="00BA3B82" w:rsidP="00BA3B82">
      <w:pPr>
        <w:pStyle w:val="1e"/>
      </w:pPr>
      <w:r>
        <w:t xml:space="preserve">vim filename </w:t>
      </w:r>
      <w:r>
        <w:t>打开</w:t>
      </w:r>
      <w:r>
        <w:t>vim</w:t>
      </w:r>
      <w:r>
        <w:t>并创建名为</w:t>
      </w:r>
      <w:r>
        <w:t>filename</w:t>
      </w:r>
      <w:r>
        <w:t>的文件</w:t>
      </w:r>
    </w:p>
    <w:p w14:paraId="345B93A4" w14:textId="3F0414E3" w:rsidR="00BA3B82" w:rsidRDefault="00BA3B82" w:rsidP="00BA3B82">
      <w:pPr>
        <w:pStyle w:val="3"/>
      </w:pPr>
      <w:bookmarkStart w:id="76" w:name="_Toc57846552"/>
      <w:r>
        <w:lastRenderedPageBreak/>
        <w:t>vim</w:t>
      </w:r>
      <w:r>
        <w:t>的模式</w:t>
      </w:r>
      <w:bookmarkEnd w:id="76"/>
    </w:p>
    <w:p w14:paraId="383BD89D" w14:textId="77777777" w:rsidR="00BA3B82" w:rsidRDefault="00BA3B82" w:rsidP="00BA3B82">
      <w:pPr>
        <w:pStyle w:val="1e"/>
      </w:pPr>
      <w:r>
        <w:rPr>
          <w:rFonts w:hint="eastAsia"/>
        </w:rPr>
        <w:t>正常模式（按</w:t>
      </w:r>
      <w:r>
        <w:t>Esc</w:t>
      </w:r>
      <w:r>
        <w:t>或</w:t>
      </w:r>
      <w:r>
        <w:t>Ctrl+[</w:t>
      </w:r>
      <w:r>
        <w:t>进入）</w:t>
      </w:r>
      <w:r>
        <w:t xml:space="preserve"> </w:t>
      </w:r>
      <w:r>
        <w:t>左下角显示文件名或为空</w:t>
      </w:r>
    </w:p>
    <w:p w14:paraId="6AF1D74C" w14:textId="77777777" w:rsidR="00BA3B82" w:rsidRDefault="00BA3B82" w:rsidP="00BA3B82">
      <w:pPr>
        <w:pStyle w:val="1e"/>
      </w:pPr>
      <w:r>
        <w:rPr>
          <w:rFonts w:hint="eastAsia"/>
        </w:rPr>
        <w:t>插入模式（按</w:t>
      </w:r>
      <w:r>
        <w:t>i</w:t>
      </w:r>
      <w:r>
        <w:t>键进入）</w:t>
      </w:r>
      <w:r>
        <w:t xml:space="preserve"> </w:t>
      </w:r>
      <w:r>
        <w:t>左下角显示</w:t>
      </w:r>
      <w:r>
        <w:t>--INSERT--</w:t>
      </w:r>
    </w:p>
    <w:p w14:paraId="5ADD7DC3" w14:textId="77777777" w:rsidR="00BA3B82" w:rsidRDefault="00BA3B82" w:rsidP="00BA3B82">
      <w:pPr>
        <w:pStyle w:val="1e"/>
      </w:pPr>
      <w:r>
        <w:rPr>
          <w:rFonts w:hint="eastAsia"/>
        </w:rPr>
        <w:t>可视模式（不知道如何进入）</w:t>
      </w:r>
      <w:r>
        <w:t xml:space="preserve"> </w:t>
      </w:r>
      <w:r>
        <w:t>左下角显示</w:t>
      </w:r>
      <w:r>
        <w:t>--VISUAL--</w:t>
      </w:r>
    </w:p>
    <w:p w14:paraId="7E2E851E" w14:textId="77777777" w:rsidR="00BA3B82" w:rsidRDefault="00BA3B82" w:rsidP="00BA3B82">
      <w:pPr>
        <w:pStyle w:val="1e"/>
      </w:pPr>
      <w:r>
        <w:rPr>
          <w:rFonts w:hint="eastAsia"/>
        </w:rPr>
        <w:t>导航命令</w:t>
      </w:r>
    </w:p>
    <w:p w14:paraId="59B5C396" w14:textId="77777777" w:rsidR="00BA3B82" w:rsidRDefault="00BA3B82" w:rsidP="00BA3B82">
      <w:pPr>
        <w:pStyle w:val="1e"/>
      </w:pPr>
      <w:r>
        <w:t xml:space="preserve">% </w:t>
      </w:r>
      <w:r>
        <w:t>括号匹配</w:t>
      </w:r>
    </w:p>
    <w:p w14:paraId="2D1D3CB7" w14:textId="2EB7439F" w:rsidR="00BA3B82" w:rsidRDefault="00BA3B82" w:rsidP="006A3FFB">
      <w:pPr>
        <w:pStyle w:val="3"/>
      </w:pPr>
      <w:bookmarkStart w:id="77" w:name="_Toc57846553"/>
      <w:r>
        <w:rPr>
          <w:rFonts w:hint="eastAsia"/>
        </w:rPr>
        <w:t>插入命令</w:t>
      </w:r>
      <w:bookmarkEnd w:id="77"/>
    </w:p>
    <w:p w14:paraId="55AF0F8C" w14:textId="77777777" w:rsidR="00BA3B82" w:rsidRDefault="00BA3B82" w:rsidP="00BA3B82">
      <w:pPr>
        <w:pStyle w:val="1e"/>
      </w:pPr>
      <w:r>
        <w:t xml:space="preserve">i </w:t>
      </w:r>
      <w:r>
        <w:t>在当前位置生前插入</w:t>
      </w:r>
    </w:p>
    <w:p w14:paraId="31D12B4E" w14:textId="77777777" w:rsidR="00BA3B82" w:rsidRDefault="00BA3B82" w:rsidP="00BA3B82">
      <w:pPr>
        <w:pStyle w:val="1e"/>
      </w:pPr>
      <w:r>
        <w:t xml:space="preserve">I </w:t>
      </w:r>
      <w:r>
        <w:t>在当前行首插入</w:t>
      </w:r>
    </w:p>
    <w:p w14:paraId="32A220FE" w14:textId="77777777" w:rsidR="00BA3B82" w:rsidRDefault="00BA3B82" w:rsidP="00BA3B82">
      <w:pPr>
        <w:pStyle w:val="1e"/>
      </w:pPr>
      <w:r>
        <w:t xml:space="preserve">a </w:t>
      </w:r>
      <w:r>
        <w:t>在当前位置后插入</w:t>
      </w:r>
    </w:p>
    <w:p w14:paraId="6BFD6E76" w14:textId="3D457D56" w:rsidR="00BA3B82" w:rsidRDefault="00BA3B82" w:rsidP="006A3FFB">
      <w:pPr>
        <w:pStyle w:val="3"/>
      </w:pPr>
      <w:bookmarkStart w:id="78" w:name="_Toc57846554"/>
      <w:r>
        <w:rPr>
          <w:rFonts w:hint="eastAsia"/>
        </w:rPr>
        <w:t>查找命令</w:t>
      </w:r>
      <w:bookmarkEnd w:id="78"/>
    </w:p>
    <w:p w14:paraId="74839602" w14:textId="77777777" w:rsidR="00BA3B82" w:rsidRDefault="00BA3B82" w:rsidP="00BA3B82">
      <w:pPr>
        <w:pStyle w:val="1e"/>
      </w:pPr>
      <w:r>
        <w:t>/text</w:t>
      </w:r>
      <w:r>
        <w:t xml:space="preserve">　查找</w:t>
      </w:r>
      <w:r>
        <w:t>text</w:t>
      </w:r>
      <w:r>
        <w:t>，按</w:t>
      </w:r>
      <w:r>
        <w:t>n</w:t>
      </w:r>
      <w:r>
        <w:t>健查找下一个，按</w:t>
      </w:r>
      <w:r>
        <w:t>N</w:t>
      </w:r>
      <w:r>
        <w:t>健查找前一个。</w:t>
      </w:r>
    </w:p>
    <w:p w14:paraId="6F3A0DCC" w14:textId="77777777" w:rsidR="00BA3B82" w:rsidRDefault="00BA3B82" w:rsidP="00BA3B82">
      <w:pPr>
        <w:pStyle w:val="1e"/>
      </w:pPr>
      <w:r>
        <w:t>?text</w:t>
      </w:r>
      <w:r>
        <w:t xml:space="preserve">　查找</w:t>
      </w:r>
      <w:r>
        <w:t>text</w:t>
      </w:r>
      <w:r>
        <w:t>，反向查找，按</w:t>
      </w:r>
      <w:r>
        <w:t>n</w:t>
      </w:r>
      <w:r>
        <w:t>健查找下一个，按</w:t>
      </w:r>
      <w:r>
        <w:t>N</w:t>
      </w:r>
      <w:r>
        <w:t>健查找前一个。</w:t>
      </w:r>
    </w:p>
    <w:p w14:paraId="1647CC39" w14:textId="77777777" w:rsidR="00E65249" w:rsidRDefault="00E65249" w:rsidP="00E65249">
      <w:pPr>
        <w:pStyle w:val="1e"/>
      </w:pPr>
      <w:r>
        <w:t xml:space="preserve">:set </w:t>
      </w:r>
      <w:proofErr w:type="spellStart"/>
      <w:r>
        <w:t>hlsearch</w:t>
      </w:r>
      <w:proofErr w:type="spellEnd"/>
      <w:r>
        <w:t xml:space="preserve">　高亮搜索结果，所有结果都高亮显示，而不是只显示一个匹配。</w:t>
      </w:r>
    </w:p>
    <w:p w14:paraId="4F02D756" w14:textId="77777777" w:rsidR="00E65249" w:rsidRDefault="00E65249" w:rsidP="00E65249">
      <w:pPr>
        <w:pStyle w:val="1e"/>
      </w:pPr>
      <w:r>
        <w:t xml:space="preserve">:set </w:t>
      </w:r>
      <w:proofErr w:type="spellStart"/>
      <w:r>
        <w:t>nohlsearch</w:t>
      </w:r>
      <w:proofErr w:type="spellEnd"/>
      <w:r>
        <w:t xml:space="preserve">　关闭高亮搜索显示</w:t>
      </w:r>
    </w:p>
    <w:p w14:paraId="538F6B38" w14:textId="77777777" w:rsidR="00E65249" w:rsidRDefault="00E65249" w:rsidP="00E65249">
      <w:pPr>
        <w:pStyle w:val="1e"/>
      </w:pPr>
      <w:r>
        <w:t>:</w:t>
      </w:r>
      <w:proofErr w:type="spellStart"/>
      <w:r>
        <w:t>nohlsearch</w:t>
      </w:r>
      <w:proofErr w:type="spellEnd"/>
      <w:r>
        <w:t xml:space="preserve">　关闭当前的高亮显示，如果再次搜索或者按下</w:t>
      </w:r>
      <w:r>
        <w:t>n</w:t>
      </w:r>
      <w:r>
        <w:t>或</w:t>
      </w:r>
      <w:r>
        <w:t>N</w:t>
      </w:r>
      <w:r>
        <w:t>键，则会再次高亮。</w:t>
      </w:r>
    </w:p>
    <w:p w14:paraId="6BB34494" w14:textId="77777777" w:rsidR="00E65249" w:rsidRDefault="00E65249" w:rsidP="00E65249">
      <w:pPr>
        <w:pStyle w:val="1e"/>
      </w:pPr>
      <w:r>
        <w:t xml:space="preserve">:set </w:t>
      </w:r>
      <w:proofErr w:type="spellStart"/>
      <w:r>
        <w:t>incsearch</w:t>
      </w:r>
      <w:proofErr w:type="spellEnd"/>
      <w:r>
        <w:t xml:space="preserve">　逐步搜索模式，对当前键入的字符进行搜索而不必等待键入完成。</w:t>
      </w:r>
    </w:p>
    <w:p w14:paraId="64B8EDC4" w14:textId="54BB577E" w:rsidR="00E65249" w:rsidRDefault="00E65249" w:rsidP="00E65249">
      <w:pPr>
        <w:pStyle w:val="1e"/>
      </w:pPr>
      <w:r>
        <w:t xml:space="preserve">:set </w:t>
      </w:r>
      <w:proofErr w:type="spellStart"/>
      <w:r>
        <w:t>wrapscan</w:t>
      </w:r>
      <w:proofErr w:type="spellEnd"/>
      <w:r>
        <w:t xml:space="preserve">　重新搜索，在搜索到文件头或尾时，返回继续搜索，默认开启。</w:t>
      </w:r>
    </w:p>
    <w:p w14:paraId="32A7D64F" w14:textId="5C221916" w:rsidR="00E65249" w:rsidRDefault="00E65249" w:rsidP="00E65249">
      <w:pPr>
        <w:pStyle w:val="1e"/>
      </w:pPr>
      <w:r>
        <w:rPr>
          <w:rFonts w:hint="eastAsia"/>
        </w:rPr>
        <w:t>:</w:t>
      </w:r>
      <w:r>
        <w:t xml:space="preserve">set nu </w:t>
      </w:r>
      <w:r>
        <w:t>显示行号</w:t>
      </w:r>
    </w:p>
    <w:p w14:paraId="0FDEB3EA" w14:textId="09B6841E" w:rsidR="00BA3B82" w:rsidRDefault="00BA3B82" w:rsidP="006A3FFB">
      <w:pPr>
        <w:pStyle w:val="3"/>
      </w:pPr>
      <w:bookmarkStart w:id="79" w:name="_Toc57846555"/>
      <w:r>
        <w:rPr>
          <w:rFonts w:hint="eastAsia"/>
        </w:rPr>
        <w:t>撤销和重做</w:t>
      </w:r>
      <w:bookmarkEnd w:id="79"/>
    </w:p>
    <w:p w14:paraId="6DA8CA95" w14:textId="77777777" w:rsidR="00BA3B82" w:rsidRDefault="00BA3B82" w:rsidP="00BA3B82">
      <w:pPr>
        <w:pStyle w:val="1e"/>
      </w:pPr>
      <w:r>
        <w:t xml:space="preserve">u </w:t>
      </w:r>
      <w:r>
        <w:t>撤销（</w:t>
      </w:r>
      <w:r>
        <w:t>Undo</w:t>
      </w:r>
      <w:r>
        <w:t>）</w:t>
      </w:r>
    </w:p>
    <w:p w14:paraId="7F70A744" w14:textId="77777777" w:rsidR="00BA3B82" w:rsidRDefault="00BA3B82" w:rsidP="00BA3B82">
      <w:pPr>
        <w:pStyle w:val="1e"/>
      </w:pPr>
      <w:r>
        <w:t xml:space="preserve">U </w:t>
      </w:r>
      <w:r>
        <w:t>撤销对整行的操作</w:t>
      </w:r>
    </w:p>
    <w:p w14:paraId="1FCDE6B3" w14:textId="77777777" w:rsidR="00BA3B82" w:rsidRDefault="00BA3B82" w:rsidP="00BA3B82">
      <w:pPr>
        <w:pStyle w:val="1e"/>
      </w:pPr>
      <w:r>
        <w:t xml:space="preserve">Ctrl + r </w:t>
      </w:r>
      <w:r>
        <w:t>重做（</w:t>
      </w:r>
      <w:r>
        <w:t>Redo</w:t>
      </w:r>
      <w:r>
        <w:t>），即撤销的撤销。</w:t>
      </w:r>
    </w:p>
    <w:p w14:paraId="39181268" w14:textId="039BB0EF" w:rsidR="00BA3B82" w:rsidRDefault="00BA3B82" w:rsidP="006A3FFB">
      <w:pPr>
        <w:pStyle w:val="3"/>
      </w:pPr>
      <w:bookmarkStart w:id="80" w:name="_Toc57846556"/>
      <w:r>
        <w:rPr>
          <w:rFonts w:hint="eastAsia"/>
        </w:rPr>
        <w:t>删除命令</w:t>
      </w:r>
      <w:bookmarkEnd w:id="80"/>
    </w:p>
    <w:p w14:paraId="6B86EE27" w14:textId="77777777" w:rsidR="00BA3B82" w:rsidRDefault="00BA3B82" w:rsidP="00BA3B82">
      <w:pPr>
        <w:pStyle w:val="1e"/>
      </w:pPr>
      <w:r>
        <w:t xml:space="preserve">x </w:t>
      </w:r>
      <w:r>
        <w:t>删除当前字符</w:t>
      </w:r>
    </w:p>
    <w:p w14:paraId="59A4A484" w14:textId="77777777" w:rsidR="00BA3B82" w:rsidRDefault="00BA3B82" w:rsidP="00BA3B82">
      <w:pPr>
        <w:pStyle w:val="1e"/>
      </w:pPr>
      <w:r>
        <w:t xml:space="preserve">3x </w:t>
      </w:r>
      <w:r>
        <w:t>删除当前光标开始向后三个字符</w:t>
      </w:r>
    </w:p>
    <w:p w14:paraId="1B7AC4F1" w14:textId="77777777" w:rsidR="00BA3B82" w:rsidRDefault="00BA3B82" w:rsidP="00BA3B82">
      <w:pPr>
        <w:pStyle w:val="1e"/>
      </w:pPr>
      <w:r>
        <w:t xml:space="preserve">X </w:t>
      </w:r>
      <w:r>
        <w:t>删除当前字符的前一个字符。</w:t>
      </w:r>
      <w:r>
        <w:t>X=</w:t>
      </w:r>
      <w:proofErr w:type="gramStart"/>
      <w:r>
        <w:t>dh</w:t>
      </w:r>
      <w:proofErr w:type="gramEnd"/>
    </w:p>
    <w:p w14:paraId="31A79883" w14:textId="77777777" w:rsidR="00BA3B82" w:rsidRDefault="00BA3B82" w:rsidP="00BA3B82">
      <w:pPr>
        <w:pStyle w:val="1e"/>
      </w:pPr>
      <w:r>
        <w:t xml:space="preserve">dl </w:t>
      </w:r>
      <w:r>
        <w:t>删除当前字符，</w:t>
      </w:r>
      <w:r>
        <w:t xml:space="preserve"> dl=x</w:t>
      </w:r>
    </w:p>
    <w:p w14:paraId="65625281" w14:textId="77777777" w:rsidR="00BA3B82" w:rsidRDefault="00BA3B82" w:rsidP="00BA3B82">
      <w:pPr>
        <w:pStyle w:val="1e"/>
      </w:pPr>
      <w:r>
        <w:t xml:space="preserve">dh </w:t>
      </w:r>
      <w:r>
        <w:t>删除前一个字符</w:t>
      </w:r>
    </w:p>
    <w:p w14:paraId="20064DE9" w14:textId="77777777" w:rsidR="00BA3B82" w:rsidRDefault="00BA3B82" w:rsidP="00BA3B82">
      <w:pPr>
        <w:pStyle w:val="1e"/>
      </w:pPr>
      <w:proofErr w:type="spellStart"/>
      <w:r>
        <w:t>dd</w:t>
      </w:r>
      <w:proofErr w:type="spellEnd"/>
      <w:r>
        <w:t xml:space="preserve"> </w:t>
      </w:r>
      <w:r>
        <w:t>删除当前行</w:t>
      </w:r>
    </w:p>
    <w:p w14:paraId="6C2DBF91" w14:textId="77777777" w:rsidR="00BA3B82" w:rsidRDefault="00BA3B82" w:rsidP="00BA3B82">
      <w:pPr>
        <w:pStyle w:val="1e"/>
      </w:pPr>
      <w:r>
        <w:lastRenderedPageBreak/>
        <w:t xml:space="preserve">10d </w:t>
      </w:r>
      <w:r>
        <w:t>删除当前行开始的</w:t>
      </w:r>
      <w:r>
        <w:t>10</w:t>
      </w:r>
      <w:r>
        <w:t>行。</w:t>
      </w:r>
    </w:p>
    <w:p w14:paraId="5059CBE8" w14:textId="77777777" w:rsidR="00BA3B82" w:rsidRDefault="00BA3B82" w:rsidP="00BA3B82">
      <w:pPr>
        <w:pStyle w:val="1e"/>
      </w:pPr>
      <w:r>
        <w:t xml:space="preserve">D </w:t>
      </w:r>
      <w:r>
        <w:t>删除当前字符至行尾。</w:t>
      </w:r>
      <w:r>
        <w:t>D=d$</w:t>
      </w:r>
    </w:p>
    <w:p w14:paraId="626AE8DB" w14:textId="77777777" w:rsidR="00BA3B82" w:rsidRDefault="00BA3B82" w:rsidP="00BA3B82">
      <w:pPr>
        <w:pStyle w:val="1e"/>
      </w:pPr>
      <w:r>
        <w:t xml:space="preserve">d$ </w:t>
      </w:r>
      <w:r>
        <w:t>删除当前字符之后的所有字符（本行）</w:t>
      </w:r>
    </w:p>
    <w:p w14:paraId="0740ECB1" w14:textId="30DED348" w:rsidR="00BA3B82" w:rsidRDefault="00BA3B82" w:rsidP="006A3FFB">
      <w:pPr>
        <w:pStyle w:val="3"/>
      </w:pPr>
      <w:bookmarkStart w:id="81" w:name="_Toc57846557"/>
      <w:r>
        <w:rPr>
          <w:rFonts w:hint="eastAsia"/>
        </w:rPr>
        <w:t>拷贝和粘贴</w:t>
      </w:r>
      <w:bookmarkEnd w:id="81"/>
    </w:p>
    <w:p w14:paraId="60C4F27A" w14:textId="77777777" w:rsidR="00BA3B82" w:rsidRDefault="00BA3B82" w:rsidP="00BA3B82">
      <w:pPr>
        <w:pStyle w:val="1e"/>
      </w:pPr>
      <w:proofErr w:type="spellStart"/>
      <w:r>
        <w:t>yy</w:t>
      </w:r>
      <w:proofErr w:type="spellEnd"/>
      <w:r>
        <w:t xml:space="preserve"> </w:t>
      </w:r>
      <w:r>
        <w:t>拷贝当前行</w:t>
      </w:r>
    </w:p>
    <w:p w14:paraId="084C3DEF" w14:textId="77777777" w:rsidR="00BA3B82" w:rsidRDefault="00BA3B82" w:rsidP="00BA3B82">
      <w:pPr>
        <w:pStyle w:val="1e"/>
      </w:pPr>
      <w:proofErr w:type="spellStart"/>
      <w:r>
        <w:t>nyy</w:t>
      </w:r>
      <w:proofErr w:type="spellEnd"/>
      <w:r>
        <w:t xml:space="preserve"> </w:t>
      </w:r>
      <w:r>
        <w:t>拷贝</w:t>
      </w:r>
      <w:proofErr w:type="gramStart"/>
      <w:r>
        <w:t>当前后</w:t>
      </w:r>
      <w:proofErr w:type="gramEnd"/>
      <w:r>
        <w:t>开始的</w:t>
      </w:r>
      <w:r>
        <w:t>n</w:t>
      </w:r>
      <w:r>
        <w:t>行，比如</w:t>
      </w:r>
      <w:r>
        <w:t>2yy</w:t>
      </w:r>
      <w:r>
        <w:t>拷贝当前行及其下一行。</w:t>
      </w:r>
    </w:p>
    <w:p w14:paraId="00C1E2CD" w14:textId="77777777" w:rsidR="00BA3B82" w:rsidRDefault="00BA3B82" w:rsidP="00BA3B82">
      <w:pPr>
        <w:pStyle w:val="1e"/>
      </w:pPr>
      <w:r>
        <w:t xml:space="preserve">p  </w:t>
      </w:r>
      <w:r>
        <w:t>在当前光标后粘贴</w:t>
      </w:r>
      <w:r>
        <w:t>,</w:t>
      </w:r>
      <w:r>
        <w:t>如果之前使用了</w:t>
      </w:r>
      <w:proofErr w:type="spellStart"/>
      <w:r>
        <w:t>yy</w:t>
      </w:r>
      <w:proofErr w:type="spellEnd"/>
      <w:r>
        <w:t>命令来复制一行，那么就在当前行的下一行粘贴。</w:t>
      </w:r>
    </w:p>
    <w:p w14:paraId="46DF0216" w14:textId="77777777" w:rsidR="00BA3B82" w:rsidRDefault="00BA3B82" w:rsidP="00BA3B82">
      <w:pPr>
        <w:pStyle w:val="1e"/>
      </w:pPr>
      <w:proofErr w:type="spellStart"/>
      <w:r>
        <w:t>shift+p</w:t>
      </w:r>
      <w:proofErr w:type="spellEnd"/>
      <w:r>
        <w:t xml:space="preserve"> </w:t>
      </w:r>
      <w:r>
        <w:t>在当前行前粘贴</w:t>
      </w:r>
    </w:p>
    <w:p w14:paraId="1418EF14" w14:textId="576ABA78" w:rsidR="00BA3B82" w:rsidRDefault="00BA3B82" w:rsidP="006A3FFB">
      <w:pPr>
        <w:pStyle w:val="3"/>
      </w:pPr>
      <w:bookmarkStart w:id="82" w:name="_Toc57846558"/>
      <w:r>
        <w:rPr>
          <w:rFonts w:hint="eastAsia"/>
        </w:rPr>
        <w:t>退出命令</w:t>
      </w:r>
      <w:bookmarkEnd w:id="82"/>
    </w:p>
    <w:p w14:paraId="1B988C56" w14:textId="77777777" w:rsidR="00BA3B82" w:rsidRDefault="00BA3B82" w:rsidP="00BA3B82">
      <w:pPr>
        <w:pStyle w:val="1e"/>
      </w:pPr>
      <w:r>
        <w:t>:</w:t>
      </w:r>
      <w:proofErr w:type="spellStart"/>
      <w:r>
        <w:t>wq</w:t>
      </w:r>
      <w:proofErr w:type="spellEnd"/>
      <w:r>
        <w:t xml:space="preserve"> </w:t>
      </w:r>
      <w:r>
        <w:t>保存并退出</w:t>
      </w:r>
    </w:p>
    <w:p w14:paraId="02493B70" w14:textId="77777777" w:rsidR="00BA3B82" w:rsidRDefault="00BA3B82" w:rsidP="00BA3B82">
      <w:pPr>
        <w:pStyle w:val="1e"/>
      </w:pPr>
      <w:r>
        <w:t xml:space="preserve">ZZ </w:t>
      </w:r>
      <w:r>
        <w:t>保存并退出</w:t>
      </w:r>
    </w:p>
    <w:p w14:paraId="33B2F94A" w14:textId="77777777" w:rsidR="00BA3B82" w:rsidRDefault="00BA3B82" w:rsidP="00BA3B82">
      <w:pPr>
        <w:pStyle w:val="1e"/>
      </w:pPr>
      <w:proofErr w:type="gramStart"/>
      <w:r>
        <w:t>:q</w:t>
      </w:r>
      <w:proofErr w:type="gramEnd"/>
      <w:r>
        <w:t xml:space="preserve">! </w:t>
      </w:r>
      <w:r>
        <w:t>强制退出并忽略所有更改</w:t>
      </w:r>
    </w:p>
    <w:p w14:paraId="00ACFDB2" w14:textId="77777777" w:rsidR="00BA3B82" w:rsidRDefault="00BA3B82" w:rsidP="00BA3B82">
      <w:pPr>
        <w:pStyle w:val="1e"/>
      </w:pPr>
      <w:proofErr w:type="gramStart"/>
      <w:r>
        <w:t>:e</w:t>
      </w:r>
      <w:proofErr w:type="gramEnd"/>
      <w:r>
        <w:t xml:space="preserve">! </w:t>
      </w:r>
      <w:r>
        <w:t>放弃所有修改，并打开原来文件。</w:t>
      </w:r>
    </w:p>
    <w:p w14:paraId="15E05C6B" w14:textId="2C802149" w:rsidR="00BA3B82" w:rsidRDefault="00BA3B82" w:rsidP="006A3FFB">
      <w:pPr>
        <w:pStyle w:val="3"/>
      </w:pPr>
      <w:bookmarkStart w:id="83" w:name="_Toc57846559"/>
      <w:r>
        <w:rPr>
          <w:rFonts w:hint="eastAsia"/>
        </w:rPr>
        <w:t>帮助命令</w:t>
      </w:r>
      <w:bookmarkEnd w:id="83"/>
    </w:p>
    <w:p w14:paraId="5B4636E2" w14:textId="77777777" w:rsidR="00BA3B82" w:rsidRDefault="00BA3B82" w:rsidP="00BA3B82">
      <w:pPr>
        <w:pStyle w:val="1e"/>
      </w:pPr>
      <w:r>
        <w:t xml:space="preserve">:help or F1 </w:t>
      </w:r>
      <w:r>
        <w:t>显示整个帮助</w:t>
      </w:r>
    </w:p>
    <w:p w14:paraId="2FB456EA" w14:textId="77777777" w:rsidR="00BA3B82" w:rsidRDefault="00BA3B82" w:rsidP="00BA3B82">
      <w:pPr>
        <w:pStyle w:val="1e"/>
      </w:pPr>
      <w:r>
        <w:t xml:space="preserve">:help xxx </w:t>
      </w:r>
      <w:r>
        <w:t>显示</w:t>
      </w:r>
      <w:r>
        <w:t>xxx</w:t>
      </w:r>
      <w:r>
        <w:t>的帮助，比如</w:t>
      </w:r>
      <w:r>
        <w:t xml:space="preserve"> :help i, :help CTRL-[</w:t>
      </w:r>
      <w:r>
        <w:t>（即</w:t>
      </w:r>
      <w:r>
        <w:t>Ctrl+[</w:t>
      </w:r>
      <w:r>
        <w:t>的帮助）。</w:t>
      </w:r>
    </w:p>
    <w:p w14:paraId="34772E8B" w14:textId="77777777" w:rsidR="00BA3B82" w:rsidRDefault="00BA3B82" w:rsidP="00BA3B82">
      <w:pPr>
        <w:pStyle w:val="1e"/>
      </w:pPr>
      <w:r>
        <w:t>:help 'number' Vim</w:t>
      </w:r>
      <w:r>
        <w:t>选项的帮助用单引号括起</w:t>
      </w:r>
    </w:p>
    <w:p w14:paraId="5B4154AC" w14:textId="77777777" w:rsidR="00BA3B82" w:rsidRDefault="00BA3B82" w:rsidP="00BA3B82">
      <w:pPr>
        <w:pStyle w:val="1e"/>
      </w:pPr>
      <w:r>
        <w:t xml:space="preserve">:help  </w:t>
      </w:r>
      <w:r>
        <w:t>特殊键的帮助用</w:t>
      </w:r>
      <w:r>
        <w:t>&lt;&gt;</w:t>
      </w:r>
      <w:r>
        <w:t>扩起</w:t>
      </w:r>
    </w:p>
    <w:p w14:paraId="745A43F1" w14:textId="77777777" w:rsidR="00BA3B82" w:rsidRDefault="00BA3B82" w:rsidP="00BA3B82">
      <w:pPr>
        <w:pStyle w:val="1e"/>
      </w:pPr>
      <w:r>
        <w:t>:help -t Vim</w:t>
      </w:r>
      <w:r>
        <w:t>启动参数的帮助用</w:t>
      </w:r>
      <w:r>
        <w:t>-</w:t>
      </w:r>
    </w:p>
    <w:p w14:paraId="45ED5F40" w14:textId="77777777" w:rsidR="00BA3B82" w:rsidRDefault="00BA3B82" w:rsidP="00BA3B82">
      <w:pPr>
        <w:pStyle w:val="1e"/>
      </w:pPr>
      <w:r>
        <w:rPr>
          <w:rFonts w:hint="eastAsia"/>
        </w:rPr>
        <w:t>：</w:t>
      </w:r>
      <w:r>
        <w:t xml:space="preserve">help i_ </w:t>
      </w:r>
      <w:r>
        <w:t>插入模式下</w:t>
      </w:r>
      <w:r>
        <w:t>Esc</w:t>
      </w:r>
      <w:r>
        <w:t>的帮助，某个模式下的帮助用模式</w:t>
      </w:r>
      <w:r>
        <w:t>_</w:t>
      </w:r>
      <w:r>
        <w:t>主题的模式</w:t>
      </w:r>
    </w:p>
    <w:p w14:paraId="3E6BE6E7" w14:textId="77777777" w:rsidR="00BA3B82" w:rsidRDefault="00BA3B82" w:rsidP="00BA3B82">
      <w:pPr>
        <w:pStyle w:val="1e"/>
      </w:pPr>
      <w:r>
        <w:rPr>
          <w:rFonts w:hint="eastAsia"/>
        </w:rPr>
        <w:t>帮助文件中位于</w:t>
      </w:r>
      <w:r>
        <w:t>||</w:t>
      </w:r>
      <w:r>
        <w:t>之间的内容是超链接，可以用</w:t>
      </w:r>
      <w:r>
        <w:t>Ctrl+]</w:t>
      </w:r>
      <w:r>
        <w:t>进入链接，</w:t>
      </w:r>
      <w:proofErr w:type="spellStart"/>
      <w:r>
        <w:t>Ctrl+o</w:t>
      </w:r>
      <w:proofErr w:type="spellEnd"/>
      <w:r>
        <w:t>（</w:t>
      </w:r>
      <w:r>
        <w:t>Ctrl + t</w:t>
      </w:r>
      <w:r>
        <w:t>）返回</w:t>
      </w:r>
    </w:p>
    <w:p w14:paraId="10C6059C" w14:textId="4C85FECA" w:rsidR="00BA3B82" w:rsidRPr="00BA3B82" w:rsidRDefault="00BA3B82" w:rsidP="00BA3B82">
      <w:pPr>
        <w:pStyle w:val="1e"/>
      </w:pPr>
      <w:r>
        <w:rPr>
          <w:rFonts w:hint="eastAsia"/>
        </w:rPr>
        <w:t>其他非编辑命令</w:t>
      </w:r>
    </w:p>
    <w:sectPr w:rsidR="00BA3B82" w:rsidRPr="00BA3B82" w:rsidSect="00033B54">
      <w:headerReference w:type="default" r:id="rId82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4D2B87" w14:textId="77777777" w:rsidR="003E185A" w:rsidRDefault="003E185A" w:rsidP="00940D2A">
      <w:pPr>
        <w:spacing w:before="0" w:after="0" w:line="240" w:lineRule="auto"/>
      </w:pPr>
      <w:r>
        <w:separator/>
      </w:r>
    </w:p>
  </w:endnote>
  <w:endnote w:type="continuationSeparator" w:id="0">
    <w:p w14:paraId="4930E86F" w14:textId="77777777" w:rsidR="003E185A" w:rsidRDefault="003E185A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Arial"/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Arial Unicode MS"/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FrutigerNext LT Regular">
    <w:altName w:val="Source Sans Pro Semibold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B5010F" w14:textId="77777777" w:rsidR="003E185A" w:rsidRDefault="003E185A" w:rsidP="00940D2A">
      <w:pPr>
        <w:spacing w:before="0" w:after="0" w:line="240" w:lineRule="auto"/>
      </w:pPr>
      <w:r>
        <w:separator/>
      </w:r>
    </w:p>
  </w:footnote>
  <w:footnote w:type="continuationSeparator" w:id="0">
    <w:p w14:paraId="462D662B" w14:textId="77777777" w:rsidR="003E185A" w:rsidRDefault="003E185A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E7439D" w14:textId="77777777" w:rsidR="004626A4" w:rsidRPr="009D4127" w:rsidRDefault="004626A4" w:rsidP="00033B54">
    <w:pPr>
      <w:pStyle w:val="a6"/>
      <w:rPr>
        <w:rFonts w:ascii="Huawei Sans" w:eastAsia="方正兰亭黑简体" w:hAnsi="Huawei Sans"/>
      </w:rPr>
    </w:pPr>
  </w:p>
  <w:p w14:paraId="6619D47F" w14:textId="77777777" w:rsidR="004626A4" w:rsidRPr="009D4127" w:rsidRDefault="004626A4" w:rsidP="00033B54">
    <w:pPr>
      <w:pStyle w:val="a6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4626A4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4626A4" w:rsidRPr="009D4127" w:rsidRDefault="004626A4" w:rsidP="00854769">
          <w:pPr>
            <w:pStyle w:val="afff9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4626A4" w:rsidRPr="009D4127" w:rsidRDefault="004626A4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0A525E0F" w:rsidR="00896548" w:rsidRPr="009D4127" w:rsidRDefault="004626A4" w:rsidP="00896548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 w:rsidRPr="00F10AD8">
            <w:rPr>
              <w:rFonts w:ascii="Huawei Sans" w:eastAsia="方正兰亭黑简体" w:hAnsi="Huawei Sans" w:hint="eastAsia"/>
              <w:noProof/>
            </w:rPr>
            <w:t>云主机实现大数据</w:t>
          </w:r>
        </w:p>
      </w:tc>
      <w:tc>
        <w:tcPr>
          <w:tcW w:w="1134" w:type="dxa"/>
          <w:vAlign w:val="bottom"/>
        </w:tcPr>
        <w:p w14:paraId="279C3BBC" w14:textId="1A924E70" w:rsidR="004626A4" w:rsidRPr="009D4127" w:rsidRDefault="004626A4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 w:rsidR="0055006E">
            <w:rPr>
              <w:rFonts w:ascii="Huawei Sans" w:eastAsia="方正兰亭黑简体" w:hAnsi="Huawei Sans"/>
              <w:noProof/>
            </w:rPr>
            <w:t>17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4626A4" w:rsidRPr="009D4127" w:rsidRDefault="004626A4" w:rsidP="00033B54">
    <w:pPr>
      <w:pStyle w:val="a6"/>
      <w:rPr>
        <w:rFonts w:ascii="Huawei Sans" w:eastAsia="方正兰亭黑简体" w:hAnsi="Huawei Sans"/>
      </w:rPr>
    </w:pPr>
  </w:p>
  <w:p w14:paraId="76432B8F" w14:textId="77777777" w:rsidR="004626A4" w:rsidRPr="009D4127" w:rsidRDefault="004626A4" w:rsidP="00033B54">
    <w:pPr>
      <w:pStyle w:val="a6"/>
      <w:rPr>
        <w:rFonts w:ascii="Huawei Sans" w:eastAsia="方正兰亭黑简体" w:hAnsi="Huawei Sans"/>
      </w:rPr>
    </w:pPr>
  </w:p>
  <w:p w14:paraId="2CCE42D9" w14:textId="77777777" w:rsidR="004626A4" w:rsidRPr="009D4127" w:rsidRDefault="004626A4">
    <w:pPr>
      <w:pStyle w:val="a6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8230E040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7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1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2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4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5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8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1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2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0"/>
  </w:num>
  <w:num w:numId="2">
    <w:abstractNumId w:val="11"/>
  </w:num>
  <w:num w:numId="3">
    <w:abstractNumId w:val="5"/>
  </w:num>
  <w:num w:numId="4">
    <w:abstractNumId w:val="7"/>
  </w:num>
  <w:num w:numId="5">
    <w:abstractNumId w:val="14"/>
  </w:num>
  <w:num w:numId="6">
    <w:abstractNumId w:val="21"/>
  </w:num>
  <w:num w:numId="7">
    <w:abstractNumId w:val="2"/>
  </w:num>
  <w:num w:numId="8">
    <w:abstractNumId w:val="2"/>
  </w:num>
  <w:num w:numId="9">
    <w:abstractNumId w:val="13"/>
  </w:num>
  <w:num w:numId="10">
    <w:abstractNumId w:val="22"/>
  </w:num>
  <w:num w:numId="11">
    <w:abstractNumId w:val="4"/>
  </w:num>
  <w:num w:numId="12">
    <w:abstractNumId w:val="1"/>
  </w:num>
  <w:num w:numId="13">
    <w:abstractNumId w:val="10"/>
  </w:num>
  <w:num w:numId="14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15"/>
  </w:num>
  <w:num w:numId="20">
    <w:abstractNumId w:val="12"/>
  </w:num>
  <w:num w:numId="21">
    <w:abstractNumId w:val="12"/>
  </w:num>
  <w:num w:numId="22">
    <w:abstractNumId w:val="16"/>
  </w:num>
  <w:num w:numId="23">
    <w:abstractNumId w:val="16"/>
  </w:num>
  <w:num w:numId="24">
    <w:abstractNumId w:val="2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3"/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8"/>
  </w:num>
  <w:num w:numId="34">
    <w:abstractNumId w:val="16"/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</w:num>
  <w:num w:numId="40">
    <w:abstractNumId w:val="17"/>
  </w:num>
  <w:num w:numId="41">
    <w:abstractNumId w:val="18"/>
  </w:num>
  <w:num w:numId="42">
    <w:abstractNumId w:val="2"/>
  </w:num>
  <w:num w:numId="43">
    <w:abstractNumId w:val="6"/>
  </w:num>
  <w:num w:numId="44">
    <w:abstractNumId w:val="2"/>
  </w:num>
  <w:num w:numId="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"/>
  </w:num>
  <w:num w:numId="47">
    <w:abstractNumId w:val="2"/>
  </w:num>
  <w:num w:numId="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15A"/>
    <w:rsid w:val="00000724"/>
    <w:rsid w:val="0000120B"/>
    <w:rsid w:val="00001904"/>
    <w:rsid w:val="00001F27"/>
    <w:rsid w:val="00002614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D2"/>
    <w:rsid w:val="0002214D"/>
    <w:rsid w:val="0002276F"/>
    <w:rsid w:val="00024836"/>
    <w:rsid w:val="0002558E"/>
    <w:rsid w:val="00027F46"/>
    <w:rsid w:val="00030293"/>
    <w:rsid w:val="000321CB"/>
    <w:rsid w:val="00033243"/>
    <w:rsid w:val="00033B54"/>
    <w:rsid w:val="00033F84"/>
    <w:rsid w:val="000375E9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2A99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30CC"/>
    <w:rsid w:val="000C3F98"/>
    <w:rsid w:val="000C62CD"/>
    <w:rsid w:val="000D0045"/>
    <w:rsid w:val="000D0502"/>
    <w:rsid w:val="000D2513"/>
    <w:rsid w:val="000D41DD"/>
    <w:rsid w:val="000D57E7"/>
    <w:rsid w:val="000D601E"/>
    <w:rsid w:val="000D79DE"/>
    <w:rsid w:val="000E12FE"/>
    <w:rsid w:val="000E16AA"/>
    <w:rsid w:val="000E3396"/>
    <w:rsid w:val="000E3FA8"/>
    <w:rsid w:val="000E48ED"/>
    <w:rsid w:val="000E5B3B"/>
    <w:rsid w:val="000F21A1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4A3D"/>
    <w:rsid w:val="0011636E"/>
    <w:rsid w:val="00116DBF"/>
    <w:rsid w:val="001178C7"/>
    <w:rsid w:val="001178DC"/>
    <w:rsid w:val="00117C30"/>
    <w:rsid w:val="00120C0B"/>
    <w:rsid w:val="0012112D"/>
    <w:rsid w:val="00122A8A"/>
    <w:rsid w:val="00125657"/>
    <w:rsid w:val="001316B0"/>
    <w:rsid w:val="00131CAC"/>
    <w:rsid w:val="00131F4E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967"/>
    <w:rsid w:val="00154ACF"/>
    <w:rsid w:val="00156F51"/>
    <w:rsid w:val="00160729"/>
    <w:rsid w:val="00161BC3"/>
    <w:rsid w:val="00163D02"/>
    <w:rsid w:val="001666C5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EEE"/>
    <w:rsid w:val="00187508"/>
    <w:rsid w:val="00187DEF"/>
    <w:rsid w:val="00190A41"/>
    <w:rsid w:val="00191323"/>
    <w:rsid w:val="00191D15"/>
    <w:rsid w:val="001921A9"/>
    <w:rsid w:val="00195FA8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484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479"/>
    <w:rsid w:val="001F3661"/>
    <w:rsid w:val="001F54BE"/>
    <w:rsid w:val="002004D8"/>
    <w:rsid w:val="00200836"/>
    <w:rsid w:val="0020153C"/>
    <w:rsid w:val="00203E5B"/>
    <w:rsid w:val="002044DD"/>
    <w:rsid w:val="00207912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D84"/>
    <w:rsid w:val="00220C70"/>
    <w:rsid w:val="002213B8"/>
    <w:rsid w:val="002226E2"/>
    <w:rsid w:val="002245F2"/>
    <w:rsid w:val="002247BC"/>
    <w:rsid w:val="00225DA0"/>
    <w:rsid w:val="002315E3"/>
    <w:rsid w:val="00232140"/>
    <w:rsid w:val="0023220D"/>
    <w:rsid w:val="00232D1D"/>
    <w:rsid w:val="00234CC4"/>
    <w:rsid w:val="002352DE"/>
    <w:rsid w:val="00236A73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FAD"/>
    <w:rsid w:val="00257718"/>
    <w:rsid w:val="002605B0"/>
    <w:rsid w:val="00260775"/>
    <w:rsid w:val="00262636"/>
    <w:rsid w:val="00264059"/>
    <w:rsid w:val="002652D5"/>
    <w:rsid w:val="002711F9"/>
    <w:rsid w:val="00271653"/>
    <w:rsid w:val="00273DF1"/>
    <w:rsid w:val="00274DC5"/>
    <w:rsid w:val="00275021"/>
    <w:rsid w:val="0027689A"/>
    <w:rsid w:val="00276B83"/>
    <w:rsid w:val="00276BD2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48D0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5BEB"/>
    <w:rsid w:val="00305FB3"/>
    <w:rsid w:val="00306280"/>
    <w:rsid w:val="00306D9B"/>
    <w:rsid w:val="00307DBA"/>
    <w:rsid w:val="00311171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44D9"/>
    <w:rsid w:val="003372EA"/>
    <w:rsid w:val="00337A16"/>
    <w:rsid w:val="00337B1D"/>
    <w:rsid w:val="00340C4B"/>
    <w:rsid w:val="00341E0B"/>
    <w:rsid w:val="00342110"/>
    <w:rsid w:val="003449B6"/>
    <w:rsid w:val="00345758"/>
    <w:rsid w:val="00345CA8"/>
    <w:rsid w:val="003460BF"/>
    <w:rsid w:val="003461B0"/>
    <w:rsid w:val="0034741F"/>
    <w:rsid w:val="00350893"/>
    <w:rsid w:val="00350A7D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66E75"/>
    <w:rsid w:val="00370DC3"/>
    <w:rsid w:val="00373B2C"/>
    <w:rsid w:val="00375EAD"/>
    <w:rsid w:val="00382427"/>
    <w:rsid w:val="00382C74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2B0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D2303"/>
    <w:rsid w:val="003D2573"/>
    <w:rsid w:val="003D2786"/>
    <w:rsid w:val="003E06CC"/>
    <w:rsid w:val="003E115D"/>
    <w:rsid w:val="003E185A"/>
    <w:rsid w:val="003E1CCE"/>
    <w:rsid w:val="003E1F44"/>
    <w:rsid w:val="003E20B8"/>
    <w:rsid w:val="003E211E"/>
    <w:rsid w:val="003E3A83"/>
    <w:rsid w:val="003E5019"/>
    <w:rsid w:val="003E5313"/>
    <w:rsid w:val="003E63E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302"/>
    <w:rsid w:val="00400F61"/>
    <w:rsid w:val="00403032"/>
    <w:rsid w:val="0040332D"/>
    <w:rsid w:val="004040EF"/>
    <w:rsid w:val="004053CB"/>
    <w:rsid w:val="0041039A"/>
    <w:rsid w:val="00411791"/>
    <w:rsid w:val="00413400"/>
    <w:rsid w:val="004136A5"/>
    <w:rsid w:val="0041409F"/>
    <w:rsid w:val="00416E2E"/>
    <w:rsid w:val="00420B72"/>
    <w:rsid w:val="00422748"/>
    <w:rsid w:val="004259C6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22AB"/>
    <w:rsid w:val="004626A4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927"/>
    <w:rsid w:val="00480307"/>
    <w:rsid w:val="004821F6"/>
    <w:rsid w:val="004832FC"/>
    <w:rsid w:val="0048347D"/>
    <w:rsid w:val="00483F9A"/>
    <w:rsid w:val="0048645D"/>
    <w:rsid w:val="00486E75"/>
    <w:rsid w:val="00487A1C"/>
    <w:rsid w:val="00487E35"/>
    <w:rsid w:val="00490EDD"/>
    <w:rsid w:val="00491A2E"/>
    <w:rsid w:val="004933CE"/>
    <w:rsid w:val="00495274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31DA"/>
    <w:rsid w:val="004D5CF1"/>
    <w:rsid w:val="004D5DC8"/>
    <w:rsid w:val="004D643F"/>
    <w:rsid w:val="004D69D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1BDA"/>
    <w:rsid w:val="004F2C85"/>
    <w:rsid w:val="004F38AE"/>
    <w:rsid w:val="004F3C7C"/>
    <w:rsid w:val="004F3E1C"/>
    <w:rsid w:val="004F6280"/>
    <w:rsid w:val="004F6641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35D9"/>
    <w:rsid w:val="005214A7"/>
    <w:rsid w:val="00522580"/>
    <w:rsid w:val="00523C28"/>
    <w:rsid w:val="0052474E"/>
    <w:rsid w:val="00525E0A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3953"/>
    <w:rsid w:val="00543A76"/>
    <w:rsid w:val="00543FDE"/>
    <w:rsid w:val="00545A3D"/>
    <w:rsid w:val="005476F7"/>
    <w:rsid w:val="00547873"/>
    <w:rsid w:val="0055006E"/>
    <w:rsid w:val="0055520C"/>
    <w:rsid w:val="0055595D"/>
    <w:rsid w:val="00556DB2"/>
    <w:rsid w:val="005578B6"/>
    <w:rsid w:val="005607FC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92EA9"/>
    <w:rsid w:val="00594091"/>
    <w:rsid w:val="00596A92"/>
    <w:rsid w:val="005A0AAD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74FF"/>
    <w:rsid w:val="0061787C"/>
    <w:rsid w:val="00620B4A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A4C"/>
    <w:rsid w:val="006765F5"/>
    <w:rsid w:val="00676C2A"/>
    <w:rsid w:val="00680302"/>
    <w:rsid w:val="00680585"/>
    <w:rsid w:val="00680B76"/>
    <w:rsid w:val="00681061"/>
    <w:rsid w:val="00683953"/>
    <w:rsid w:val="0068422F"/>
    <w:rsid w:val="00691C48"/>
    <w:rsid w:val="00691CA6"/>
    <w:rsid w:val="0069554C"/>
    <w:rsid w:val="00695D19"/>
    <w:rsid w:val="00697D2C"/>
    <w:rsid w:val="006A144A"/>
    <w:rsid w:val="006A22A1"/>
    <w:rsid w:val="006A25D7"/>
    <w:rsid w:val="006A39FD"/>
    <w:rsid w:val="006A3FFB"/>
    <w:rsid w:val="006A458E"/>
    <w:rsid w:val="006A7AB4"/>
    <w:rsid w:val="006B58EE"/>
    <w:rsid w:val="006B5E98"/>
    <w:rsid w:val="006B6A79"/>
    <w:rsid w:val="006C1E0B"/>
    <w:rsid w:val="006C425F"/>
    <w:rsid w:val="006C4329"/>
    <w:rsid w:val="006C559F"/>
    <w:rsid w:val="006C65AA"/>
    <w:rsid w:val="006C756C"/>
    <w:rsid w:val="006D0B05"/>
    <w:rsid w:val="006D46A5"/>
    <w:rsid w:val="006D622A"/>
    <w:rsid w:val="006E0824"/>
    <w:rsid w:val="006E17E3"/>
    <w:rsid w:val="006E2DF2"/>
    <w:rsid w:val="006E2F9F"/>
    <w:rsid w:val="006E70B8"/>
    <w:rsid w:val="006F206B"/>
    <w:rsid w:val="006F23AF"/>
    <w:rsid w:val="006F2A6C"/>
    <w:rsid w:val="006F3081"/>
    <w:rsid w:val="006F30BD"/>
    <w:rsid w:val="006F4046"/>
    <w:rsid w:val="006F58F0"/>
    <w:rsid w:val="006F6B63"/>
    <w:rsid w:val="007029D0"/>
    <w:rsid w:val="0070345E"/>
    <w:rsid w:val="0070376F"/>
    <w:rsid w:val="007042AA"/>
    <w:rsid w:val="007043C1"/>
    <w:rsid w:val="00704E84"/>
    <w:rsid w:val="00705017"/>
    <w:rsid w:val="0070636C"/>
    <w:rsid w:val="00707F57"/>
    <w:rsid w:val="007117AB"/>
    <w:rsid w:val="00711AA7"/>
    <w:rsid w:val="00713707"/>
    <w:rsid w:val="0071499C"/>
    <w:rsid w:val="00714C88"/>
    <w:rsid w:val="007153FB"/>
    <w:rsid w:val="00715EF5"/>
    <w:rsid w:val="007163A7"/>
    <w:rsid w:val="00716916"/>
    <w:rsid w:val="00716F24"/>
    <w:rsid w:val="0072122A"/>
    <w:rsid w:val="00722684"/>
    <w:rsid w:val="00723A5F"/>
    <w:rsid w:val="007252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3D39"/>
    <w:rsid w:val="007455B8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DDB"/>
    <w:rsid w:val="007750B2"/>
    <w:rsid w:val="00775422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649"/>
    <w:rsid w:val="007A2E34"/>
    <w:rsid w:val="007A40F2"/>
    <w:rsid w:val="007A4B89"/>
    <w:rsid w:val="007B1662"/>
    <w:rsid w:val="007B1E9D"/>
    <w:rsid w:val="007B43DA"/>
    <w:rsid w:val="007B570C"/>
    <w:rsid w:val="007B5F15"/>
    <w:rsid w:val="007B656E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72E4"/>
    <w:rsid w:val="007F79DF"/>
    <w:rsid w:val="007F7AA3"/>
    <w:rsid w:val="007F7C13"/>
    <w:rsid w:val="007F7C9B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337D"/>
    <w:rsid w:val="00814B59"/>
    <w:rsid w:val="0081556A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2B45"/>
    <w:rsid w:val="00832F4E"/>
    <w:rsid w:val="008330FA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56F03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575D"/>
    <w:rsid w:val="008763C5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6548"/>
    <w:rsid w:val="00896E8D"/>
    <w:rsid w:val="00897757"/>
    <w:rsid w:val="008A08C6"/>
    <w:rsid w:val="008A0CDC"/>
    <w:rsid w:val="008A288E"/>
    <w:rsid w:val="008A3B32"/>
    <w:rsid w:val="008A4857"/>
    <w:rsid w:val="008A4ADD"/>
    <w:rsid w:val="008A4BDD"/>
    <w:rsid w:val="008A4D88"/>
    <w:rsid w:val="008A5256"/>
    <w:rsid w:val="008B0E3E"/>
    <w:rsid w:val="008B17EE"/>
    <w:rsid w:val="008B34F2"/>
    <w:rsid w:val="008B4D70"/>
    <w:rsid w:val="008B5835"/>
    <w:rsid w:val="008B6D57"/>
    <w:rsid w:val="008B7B9B"/>
    <w:rsid w:val="008C0438"/>
    <w:rsid w:val="008C09F3"/>
    <w:rsid w:val="008C2E4D"/>
    <w:rsid w:val="008C30F4"/>
    <w:rsid w:val="008C5037"/>
    <w:rsid w:val="008C7F85"/>
    <w:rsid w:val="008D2C22"/>
    <w:rsid w:val="008D76B5"/>
    <w:rsid w:val="008E028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CE0"/>
    <w:rsid w:val="00943F7A"/>
    <w:rsid w:val="00947A35"/>
    <w:rsid w:val="00950A31"/>
    <w:rsid w:val="00951F14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7234"/>
    <w:rsid w:val="009B7760"/>
    <w:rsid w:val="009C1144"/>
    <w:rsid w:val="009C1BE8"/>
    <w:rsid w:val="009C2454"/>
    <w:rsid w:val="009C3747"/>
    <w:rsid w:val="009C3DB8"/>
    <w:rsid w:val="009C4F82"/>
    <w:rsid w:val="009C6EF4"/>
    <w:rsid w:val="009C730E"/>
    <w:rsid w:val="009D0212"/>
    <w:rsid w:val="009D0D2A"/>
    <w:rsid w:val="009D19D5"/>
    <w:rsid w:val="009D2C7C"/>
    <w:rsid w:val="009D4127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1F4E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3B82"/>
    <w:rsid w:val="00A37BAA"/>
    <w:rsid w:val="00A40B3C"/>
    <w:rsid w:val="00A42333"/>
    <w:rsid w:val="00A42E75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9E9"/>
    <w:rsid w:val="00AA3B07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E9B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4A98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687"/>
    <w:rsid w:val="00B40D7A"/>
    <w:rsid w:val="00B4225D"/>
    <w:rsid w:val="00B434B0"/>
    <w:rsid w:val="00B476CD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3B82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7A7C"/>
    <w:rsid w:val="00BB7DBE"/>
    <w:rsid w:val="00BC0B94"/>
    <w:rsid w:val="00BC128B"/>
    <w:rsid w:val="00BC19DC"/>
    <w:rsid w:val="00BC365E"/>
    <w:rsid w:val="00BC50B6"/>
    <w:rsid w:val="00BC5C02"/>
    <w:rsid w:val="00BC7C8F"/>
    <w:rsid w:val="00BD0135"/>
    <w:rsid w:val="00BD0B27"/>
    <w:rsid w:val="00BD1632"/>
    <w:rsid w:val="00BD38BD"/>
    <w:rsid w:val="00BE05AF"/>
    <w:rsid w:val="00BE174A"/>
    <w:rsid w:val="00BE194F"/>
    <w:rsid w:val="00BE1DA9"/>
    <w:rsid w:val="00BE3B30"/>
    <w:rsid w:val="00BE5A13"/>
    <w:rsid w:val="00BE6A13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D6"/>
    <w:rsid w:val="00C36757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23E"/>
    <w:rsid w:val="00C5363D"/>
    <w:rsid w:val="00C54293"/>
    <w:rsid w:val="00C57360"/>
    <w:rsid w:val="00C57AA7"/>
    <w:rsid w:val="00C57E7D"/>
    <w:rsid w:val="00C602AF"/>
    <w:rsid w:val="00C63397"/>
    <w:rsid w:val="00C67061"/>
    <w:rsid w:val="00C672C6"/>
    <w:rsid w:val="00C71844"/>
    <w:rsid w:val="00C72048"/>
    <w:rsid w:val="00C72410"/>
    <w:rsid w:val="00C72E0B"/>
    <w:rsid w:val="00C7376F"/>
    <w:rsid w:val="00C75C41"/>
    <w:rsid w:val="00C82BCB"/>
    <w:rsid w:val="00C82FB3"/>
    <w:rsid w:val="00C84622"/>
    <w:rsid w:val="00C84841"/>
    <w:rsid w:val="00C85E9D"/>
    <w:rsid w:val="00C87587"/>
    <w:rsid w:val="00C9043E"/>
    <w:rsid w:val="00C919E6"/>
    <w:rsid w:val="00C91D8E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32ED"/>
    <w:rsid w:val="00CB472C"/>
    <w:rsid w:val="00CB76A4"/>
    <w:rsid w:val="00CC0FB5"/>
    <w:rsid w:val="00CC5335"/>
    <w:rsid w:val="00CC7F17"/>
    <w:rsid w:val="00CD1F3E"/>
    <w:rsid w:val="00CD510E"/>
    <w:rsid w:val="00CD5637"/>
    <w:rsid w:val="00CD5FCA"/>
    <w:rsid w:val="00CD7055"/>
    <w:rsid w:val="00CE31C9"/>
    <w:rsid w:val="00CE4471"/>
    <w:rsid w:val="00CE4BA5"/>
    <w:rsid w:val="00CE4D13"/>
    <w:rsid w:val="00CE5DF7"/>
    <w:rsid w:val="00CE7CCC"/>
    <w:rsid w:val="00CF04D5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1BC7"/>
    <w:rsid w:val="00D11E0B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1358"/>
    <w:rsid w:val="00D31E13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198D"/>
    <w:rsid w:val="00D43650"/>
    <w:rsid w:val="00D44FDB"/>
    <w:rsid w:val="00D46064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2158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3113"/>
    <w:rsid w:val="00E65249"/>
    <w:rsid w:val="00E65C68"/>
    <w:rsid w:val="00E66289"/>
    <w:rsid w:val="00E66978"/>
    <w:rsid w:val="00E66A56"/>
    <w:rsid w:val="00E670C2"/>
    <w:rsid w:val="00E70255"/>
    <w:rsid w:val="00E74316"/>
    <w:rsid w:val="00E7444B"/>
    <w:rsid w:val="00E75636"/>
    <w:rsid w:val="00E75EA5"/>
    <w:rsid w:val="00E8074C"/>
    <w:rsid w:val="00E8157D"/>
    <w:rsid w:val="00E825B6"/>
    <w:rsid w:val="00E84541"/>
    <w:rsid w:val="00E8559C"/>
    <w:rsid w:val="00E857B6"/>
    <w:rsid w:val="00E85A93"/>
    <w:rsid w:val="00E9111D"/>
    <w:rsid w:val="00E91790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4A8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1CB2"/>
    <w:rsid w:val="00EF6554"/>
    <w:rsid w:val="00EF67DA"/>
    <w:rsid w:val="00F03FF8"/>
    <w:rsid w:val="00F04521"/>
    <w:rsid w:val="00F04810"/>
    <w:rsid w:val="00F04A3F"/>
    <w:rsid w:val="00F064EA"/>
    <w:rsid w:val="00F06E9C"/>
    <w:rsid w:val="00F073BE"/>
    <w:rsid w:val="00F1087F"/>
    <w:rsid w:val="00F10AD8"/>
    <w:rsid w:val="00F11616"/>
    <w:rsid w:val="00F11A16"/>
    <w:rsid w:val="00F1237A"/>
    <w:rsid w:val="00F12554"/>
    <w:rsid w:val="00F15E32"/>
    <w:rsid w:val="00F20933"/>
    <w:rsid w:val="00F211EE"/>
    <w:rsid w:val="00F21A7A"/>
    <w:rsid w:val="00F22DAE"/>
    <w:rsid w:val="00F22E0F"/>
    <w:rsid w:val="00F23168"/>
    <w:rsid w:val="00F239B6"/>
    <w:rsid w:val="00F2439C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3A66"/>
    <w:rsid w:val="00F53ACE"/>
    <w:rsid w:val="00F54CD2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2B38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8338E"/>
    <w:rsid w:val="00F85AF1"/>
    <w:rsid w:val="00F90BA4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3CE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5E39"/>
    <w:rsid w:val="00FE71DC"/>
    <w:rsid w:val="00FE74C3"/>
    <w:rsid w:val="00FE74CD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Char"/>
    <w:autoRedefine/>
    <w:qFormat/>
    <w:rsid w:val="00FC5DD0"/>
    <w:pPr>
      <w:keepNext/>
      <w:numPr>
        <w:numId w:val="30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Char"/>
    <w:autoRedefine/>
    <w:qFormat/>
    <w:rsid w:val="00FC5DD0"/>
    <w:pPr>
      <w:keepNext/>
      <w:keepLines/>
      <w:numPr>
        <w:ilvl w:val="1"/>
        <w:numId w:val="30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Char"/>
    <w:autoRedefine/>
    <w:qFormat/>
    <w:rsid w:val="009D4127"/>
    <w:pPr>
      <w:keepNext/>
      <w:keepLines/>
      <w:numPr>
        <w:ilvl w:val="2"/>
        <w:numId w:val="30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9D4127"/>
    <w:pPr>
      <w:keepNext/>
      <w:keepLines/>
      <w:numPr>
        <w:ilvl w:val="3"/>
        <w:numId w:val="30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9D4127"/>
    <w:pPr>
      <w:keepNext/>
      <w:keepLines/>
      <w:numPr>
        <w:ilvl w:val="4"/>
        <w:numId w:val="30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3"/>
    <w:link w:val="a6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7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11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18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30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25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7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12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8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9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2"/>
    <w:next w:val="a2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20">
    <w:name w:val="toc 2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31">
    <w:name w:val="toc 3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41">
    <w:name w:val="toc 4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52">
    <w:name w:val="toc 5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60">
    <w:name w:val="toc 6"/>
    <w:basedOn w:val="a2"/>
    <w:next w:val="a2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paragraph" w:styleId="70">
    <w:name w:val="toc 7"/>
    <w:basedOn w:val="a2"/>
    <w:next w:val="a2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80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1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1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1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2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a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b">
    <w:name w:val="Document Map"/>
    <w:basedOn w:val="a2"/>
    <w:semiHidden/>
    <w:rsid w:val="009D0E48"/>
    <w:pPr>
      <w:shd w:val="clear" w:color="auto" w:fill="000080"/>
    </w:pPr>
  </w:style>
  <w:style w:type="paragraph" w:styleId="ac">
    <w:name w:val="footer"/>
    <w:basedOn w:val="HeadingLeft"/>
    <w:link w:val="Char0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6">
    <w:name w:val="header"/>
    <w:basedOn w:val="a2"/>
    <w:link w:val="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d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e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">
    <w:name w:val="footnote text"/>
    <w:basedOn w:val="a2"/>
    <w:link w:val="Char1"/>
    <w:uiPriority w:val="99"/>
    <w:rsid w:val="009D0E48"/>
    <w:rPr>
      <w:sz w:val="18"/>
      <w:szCs w:val="18"/>
    </w:rPr>
  </w:style>
  <w:style w:type="character" w:styleId="af0">
    <w:name w:val="footnote reference"/>
    <w:basedOn w:val="a3"/>
    <w:semiHidden/>
    <w:rsid w:val="009D0E48"/>
    <w:rPr>
      <w:vertAlign w:val="superscript"/>
    </w:rPr>
  </w:style>
  <w:style w:type="paragraph" w:styleId="af1">
    <w:name w:val="Balloon Text"/>
    <w:basedOn w:val="a2"/>
    <w:semiHidden/>
    <w:rsid w:val="009D0E48"/>
    <w:rPr>
      <w:sz w:val="18"/>
      <w:szCs w:val="18"/>
    </w:rPr>
  </w:style>
  <w:style w:type="paragraph" w:styleId="af2">
    <w:name w:val="annotation text"/>
    <w:basedOn w:val="a2"/>
    <w:semiHidden/>
    <w:rsid w:val="009D0E48"/>
  </w:style>
  <w:style w:type="character" w:styleId="af3">
    <w:name w:val="annotation reference"/>
    <w:basedOn w:val="a3"/>
    <w:semiHidden/>
    <w:rsid w:val="009D0E48"/>
    <w:rPr>
      <w:sz w:val="21"/>
      <w:szCs w:val="21"/>
    </w:rPr>
  </w:style>
  <w:style w:type="paragraph" w:styleId="af4">
    <w:name w:val="annotation subject"/>
    <w:basedOn w:val="af2"/>
    <w:next w:val="af2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5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6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7">
    <w:name w:val="endnote text"/>
    <w:basedOn w:val="a2"/>
    <w:semiHidden/>
    <w:rsid w:val="009D0E48"/>
  </w:style>
  <w:style w:type="character" w:styleId="af8">
    <w:name w:val="endnote reference"/>
    <w:basedOn w:val="a3"/>
    <w:semiHidden/>
    <w:rsid w:val="009D0E48"/>
    <w:rPr>
      <w:vertAlign w:val="superscript"/>
    </w:rPr>
  </w:style>
  <w:style w:type="paragraph" w:styleId="af9">
    <w:name w:val="table of authorities"/>
    <w:basedOn w:val="a2"/>
    <w:next w:val="a2"/>
    <w:semiHidden/>
    <w:rsid w:val="009D0E48"/>
    <w:pPr>
      <w:ind w:left="420"/>
    </w:pPr>
  </w:style>
  <w:style w:type="paragraph" w:styleId="afa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b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c">
    <w:name w:val="Salutation"/>
    <w:basedOn w:val="a2"/>
    <w:next w:val="a2"/>
    <w:semiHidden/>
    <w:rsid w:val="009D0E48"/>
  </w:style>
  <w:style w:type="paragraph" w:styleId="afd">
    <w:name w:val="Plain Text"/>
    <w:basedOn w:val="a2"/>
    <w:semiHidden/>
    <w:rsid w:val="009D0E48"/>
    <w:rPr>
      <w:rFonts w:ascii="宋体" w:hAnsi="Courier New" w:cs="Courier New"/>
    </w:rPr>
  </w:style>
  <w:style w:type="table" w:styleId="afe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E-mail Signature"/>
    <w:basedOn w:val="a2"/>
    <w:semiHidden/>
    <w:rsid w:val="009D0E48"/>
  </w:style>
  <w:style w:type="paragraph" w:styleId="aff0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1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2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4">
    <w:name w:val="List 4"/>
    <w:basedOn w:val="a2"/>
    <w:semiHidden/>
    <w:rsid w:val="009D0E48"/>
    <w:pPr>
      <w:ind w:leftChars="600" w:left="100" w:hangingChars="200" w:hanging="200"/>
    </w:pPr>
  </w:style>
  <w:style w:type="paragraph" w:styleId="54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4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5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9D0E48"/>
    <w:rPr>
      <w:rFonts w:cs="Times New Roman"/>
    </w:rPr>
  </w:style>
  <w:style w:type="paragraph" w:styleId="aff8">
    <w:name w:val="Signature"/>
    <w:basedOn w:val="a2"/>
    <w:semiHidden/>
    <w:rsid w:val="009D0E48"/>
    <w:pPr>
      <w:ind w:leftChars="2100" w:left="100"/>
    </w:pPr>
  </w:style>
  <w:style w:type="character" w:styleId="aff9">
    <w:name w:val="Emphasis"/>
    <w:basedOn w:val="a3"/>
    <w:semiHidden/>
    <w:qFormat/>
    <w:rsid w:val="008938AC"/>
    <w:rPr>
      <w:i/>
      <w:iCs/>
    </w:rPr>
  </w:style>
  <w:style w:type="paragraph" w:styleId="affa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13"/>
      </w:numPr>
    </w:pPr>
  </w:style>
  <w:style w:type="paragraph" w:styleId="affc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d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e">
    <w:name w:val="line number"/>
    <w:basedOn w:val="a3"/>
    <w:semiHidden/>
    <w:rsid w:val="009D0E48"/>
  </w:style>
  <w:style w:type="character" w:styleId="afff">
    <w:name w:val="Strong"/>
    <w:basedOn w:val="a3"/>
    <w:semiHidden/>
    <w:qFormat/>
    <w:rsid w:val="008938AC"/>
    <w:rPr>
      <w:b/>
      <w:bCs/>
    </w:rPr>
  </w:style>
  <w:style w:type="character" w:styleId="afff0">
    <w:name w:val="page number"/>
    <w:basedOn w:val="a3"/>
    <w:semiHidden/>
    <w:rsid w:val="009D0E48"/>
  </w:style>
  <w:style w:type="character" w:styleId="afff1">
    <w:name w:val="FollowedHyperlink"/>
    <w:semiHidden/>
    <w:rsid w:val="009D0E48"/>
    <w:rPr>
      <w:color w:val="800080"/>
      <w:u w:val="none"/>
    </w:rPr>
  </w:style>
  <w:style w:type="paragraph" w:styleId="afff2">
    <w:name w:val="Body Text"/>
    <w:basedOn w:val="a2"/>
    <w:semiHidden/>
    <w:rsid w:val="009D0E48"/>
    <w:pPr>
      <w:spacing w:after="120"/>
    </w:pPr>
  </w:style>
  <w:style w:type="paragraph" w:styleId="afff3">
    <w:name w:val="Body Text First Indent"/>
    <w:basedOn w:val="afff2"/>
    <w:semiHidden/>
    <w:rsid w:val="009D0E48"/>
    <w:pPr>
      <w:ind w:firstLineChars="100" w:firstLine="420"/>
    </w:pPr>
  </w:style>
  <w:style w:type="paragraph" w:styleId="afff4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4"/>
    <w:semiHidden/>
    <w:rsid w:val="009D0E48"/>
    <w:pPr>
      <w:ind w:firstLineChars="200" w:firstLine="420"/>
    </w:pPr>
  </w:style>
  <w:style w:type="paragraph" w:styleId="afff5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2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31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22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9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9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9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9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9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9"/>
      </w:numPr>
      <w:topLinePunct w:val="0"/>
    </w:pPr>
    <w:rPr>
      <w:rFonts w:cs="Times New Roman"/>
      <w:bCs/>
    </w:rPr>
  </w:style>
  <w:style w:type="character" w:styleId="afff7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Char1">
    <w:name w:val="脚注文本 Char"/>
    <w:basedOn w:val="a3"/>
    <w:link w:val="af"/>
    <w:uiPriority w:val="99"/>
    <w:rsid w:val="00A5245A"/>
    <w:rPr>
      <w:rFonts w:cs="Arial"/>
      <w:kern w:val="2"/>
      <w:sz w:val="18"/>
      <w:szCs w:val="18"/>
    </w:rPr>
  </w:style>
  <w:style w:type="character" w:styleId="afff8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9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a">
    <w:name w:val="微软雅黑"/>
    <w:basedOn w:val="a2"/>
    <w:link w:val="Char2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2">
    <w:name w:val="微软雅黑 Char"/>
    <w:basedOn w:val="a3"/>
    <w:link w:val="afffa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a"/>
    <w:rsid w:val="00014276"/>
    <w:pPr>
      <w:spacing w:after="120"/>
    </w:pPr>
    <w:rPr>
      <w:rFonts w:cs="宋体"/>
      <w:szCs w:val="20"/>
    </w:rPr>
  </w:style>
  <w:style w:type="paragraph" w:customStyle="1" w:styleId="afffb">
    <w:name w:val="表格"/>
    <w:next w:val="a2"/>
    <w:link w:val="Char3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3">
    <w:name w:val="表格 Char"/>
    <w:basedOn w:val="a3"/>
    <w:link w:val="afffb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c">
    <w:name w:val="样式 蓝色"/>
    <w:basedOn w:val="a3"/>
    <w:semiHidden/>
    <w:rsid w:val="00D9006B"/>
    <w:rPr>
      <w:color w:val="0000FF"/>
    </w:rPr>
  </w:style>
  <w:style w:type="character" w:customStyle="1" w:styleId="afffd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e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Char">
    <w:name w:val="标题 1 Char"/>
    <w:aliases w:val="ALT+1 Char"/>
    <w:basedOn w:val="a3"/>
    <w:link w:val="1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0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1">
    <w:name w:val="List Paragraph"/>
    <w:basedOn w:val="a2"/>
    <w:link w:val="Char4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Char4">
    <w:name w:val="列出段落 Char"/>
    <w:basedOn w:val="a3"/>
    <w:link w:val="affff1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2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3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39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1"/>
    <w:rsid w:val="0020153C"/>
    <w:pPr>
      <w:numPr>
        <w:numId w:val="40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b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Char0">
    <w:name w:val="页脚 Char"/>
    <w:basedOn w:val="a3"/>
    <w:link w:val="ac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9F1F4E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9F1F4E"/>
    <w:rPr>
      <w:rFonts w:ascii="Huawei Sans" w:eastAsia="方正兰亭黑简体" w:hAnsi="Huawei Sans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254FAD"/>
    <w:pPr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254FAD"/>
    <w:rPr>
      <w:rFonts w:ascii="Huawei Sans" w:eastAsia="方正兰亭黑简体" w:hAnsi="Huawei Sans" w:cs="Courier New"/>
      <w:sz w:val="18"/>
      <w:szCs w:val="18"/>
      <w:lang w:eastAsia="en-US"/>
    </w:rPr>
  </w:style>
  <w:style w:type="paragraph" w:customStyle="1" w:styleId="30">
    <w:name w:val="3.步骤"/>
    <w:basedOn w:val="a2"/>
    <w:link w:val="3f1"/>
    <w:autoRedefine/>
    <w:qFormat/>
    <w:rsid w:val="00254FAD"/>
    <w:pPr>
      <w:numPr>
        <w:ilvl w:val="5"/>
        <w:numId w:val="7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4a">
    <w:name w:val="4.任务"/>
    <w:basedOn w:val="ItemList"/>
    <w:link w:val="4b"/>
    <w:autoRedefine/>
    <w:qFormat/>
    <w:rsid w:val="00FC5DD0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FC5DD0"/>
    <w:pPr>
      <w:autoSpaceDE w:val="0"/>
      <w:autoSpaceDN w:val="0"/>
    </w:pPr>
    <w:rPr>
      <w:rFonts w:ascii="Huawei Sans" w:eastAsia="方正兰亭黑简体" w:hAnsi="Huawei Sans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FC5DD0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FC5DD0"/>
    <w:rPr>
      <w:rFonts w:ascii="Huawei Sans" w:eastAsia="方正兰亭黑简体" w:hAnsi="Huawei Sans" w:cs="微软雅黑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autoRedefine/>
    <w:qFormat/>
    <w:rsid w:val="00FC5DD0"/>
  </w:style>
  <w:style w:type="paragraph" w:customStyle="1" w:styleId="74">
    <w:name w:val="7.简介标题"/>
    <w:basedOn w:val="a2"/>
    <w:link w:val="75"/>
    <w:autoRedefine/>
    <w:qFormat/>
    <w:rsid w:val="00FC5DD0"/>
    <w:rPr>
      <w:rFonts w:ascii="Huawei Sans" w:eastAsia="方正兰亭黑简体" w:hAnsi="Huawei Sans"/>
    </w:rPr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84">
    <w:name w:val="8.前言标题"/>
    <w:basedOn w:val="1e"/>
    <w:link w:val="85"/>
    <w:autoRedefine/>
    <w:qFormat/>
    <w:rsid w:val="00FC5DD0"/>
    <w:rPr>
      <w:noProof/>
    </w:rPr>
  </w:style>
  <w:style w:type="character" w:customStyle="1" w:styleId="2Char">
    <w:name w:val="标题 2 Char"/>
    <w:aliases w:val="ALT+2 Char"/>
    <w:basedOn w:val="a3"/>
    <w:link w:val="2"/>
    <w:rsid w:val="00FC5DD0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3"/>
    <w:link w:val="3"/>
    <w:rsid w:val="009D4127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4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9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254FAD"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2"/>
    <w:link w:val="5c"/>
    <w:autoRedefine/>
    <w:qFormat/>
    <w:rsid w:val="00FC5DD0"/>
    <w:pPr>
      <w:keepNext/>
      <w:numPr>
        <w:ilvl w:val="8"/>
        <w:numId w:val="7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9">
    <w:name w:val="9.图片标题"/>
    <w:basedOn w:val="a2"/>
    <w:link w:val="93"/>
    <w:autoRedefine/>
    <w:qFormat/>
    <w:rsid w:val="00FC5DD0"/>
    <w:pPr>
      <w:keepNext/>
      <w:numPr>
        <w:ilvl w:val="7"/>
        <w:numId w:val="7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character" w:customStyle="1" w:styleId="93">
    <w:name w:val="9.图片标题 字符"/>
    <w:basedOn w:val="a3"/>
    <w:link w:val="9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character" w:customStyle="1" w:styleId="5c">
    <w:name w:val="5.表格标题 字符"/>
    <w:basedOn w:val="a3"/>
    <w:link w:val="50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affff5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6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7">
    <w:name w:val="Quote"/>
    <w:basedOn w:val="a2"/>
    <w:next w:val="a2"/>
    <w:link w:val="Char5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5">
    <w:name w:val="引用 Char"/>
    <w:basedOn w:val="a3"/>
    <w:link w:val="affff7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8">
    <w:name w:val="Intense Quote"/>
    <w:basedOn w:val="a2"/>
    <w:next w:val="a2"/>
    <w:link w:val="Char6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6">
    <w:name w:val="明显引用 Char"/>
    <w:basedOn w:val="a3"/>
    <w:link w:val="affff8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9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a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b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customXml" Target="../customXml/item4.xml"/><Relationship Id="rId61" Type="http://schemas.openxmlformats.org/officeDocument/2006/relationships/image" Target="media/image50.png"/><Relationship Id="rId82" Type="http://schemas.openxmlformats.org/officeDocument/2006/relationships/header" Target="head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2" Type="http://schemas.openxmlformats.org/officeDocument/2006/relationships/customXml" Target="../customXml/item1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F08BC34-CC88-4B51-98B5-780A29A28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1299</TotalTime>
  <Pages>44</Pages>
  <Words>2886</Words>
  <Characters>16454</Characters>
  <Application>Microsoft Office Word</Application>
  <DocSecurity>0</DocSecurity>
  <Lines>137</Lines>
  <Paragraphs>38</Paragraphs>
  <ScaleCrop>false</ScaleCrop>
  <Company>Huawei Technologies Co.,Ltd.</Company>
  <LinksUpToDate>false</LinksUpToDate>
  <CharactersWithSpaces>19302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jiayuntao</cp:lastModifiedBy>
  <cp:revision>78</cp:revision>
  <cp:lastPrinted>2016-11-21T02:33:00Z</cp:lastPrinted>
  <dcterms:created xsi:type="dcterms:W3CDTF">2018-07-11T01:34:00Z</dcterms:created>
  <dcterms:modified xsi:type="dcterms:W3CDTF">2022-05-23T02:02:00Z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(3)SI4fUZew5DVqjB2vdmwvoSydFv2HFeriMpvOabY4eC+o2R1X463PueTwrkh4ArFOnLlVqimb
EAAV32SVySx49RNMJ61sv9k6raTvpLB+lzyfEfGTas/EYoFuYsjXNTeAdIA69XPlsXrjKJnE
P1RyiouyHRvcqhIY03Qj8ebTkqyJ32IXRIOribliXiNi1+69uWTkyOM+2UBuFieIHwjfoA2X
EgqZXjQ6n3GaGK0PMV</vt:lpwstr>
  </property>
  <property fmtid="{D5CDD505-2E9C-101B-9397-08002B2CF9AE}" pid="15" name="_2015_ms_pID_7253431">
    <vt:lpwstr>tUHm+JjnIWRZb98lnRNKderwL6otQkdEHdPGZCqOweSwOMWjfR96KC
wHC3Ce0uEpQZwpvn6f67gXvmJDOvHvkEqw9tr+R7EXo+tsMw69z2zLOmKmErnUWRi1bV3wwQ
LKV+Bwp+x801Ac2xOGAb2fVWA97u3n8SeuVuwSclHoqqaiwScHOhrYm/nebYjyQpK3icICl6
jVfm4VhoV4ybegk3mS+DRd3LzseHYqZ1cSiA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mQ==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1602140478</vt:lpwstr>
  </property>
</Properties>
</file>